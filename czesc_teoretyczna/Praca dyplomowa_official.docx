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1BBD4" w14:textId="77777777" w:rsidR="006058A1" w:rsidRPr="00C80924" w:rsidRDefault="006058A1" w:rsidP="006058A1">
      <w:pPr>
        <w:spacing w:line="240" w:lineRule="auto"/>
        <w:rPr>
          <w:rFonts w:ascii="Titillium" w:eastAsia="Calibri" w:hAnsi="Titillium"/>
        </w:rPr>
      </w:pPr>
    </w:p>
    <w:p w14:paraId="6F6FB291" w14:textId="77777777" w:rsidR="006058A1" w:rsidRPr="00C80924" w:rsidRDefault="006058A1" w:rsidP="006058A1">
      <w:pPr>
        <w:spacing w:line="240" w:lineRule="auto"/>
        <w:rPr>
          <w:rFonts w:ascii="Titillium" w:eastAsia="Calibri" w:hAnsi="Titillium"/>
        </w:rPr>
      </w:pPr>
    </w:p>
    <w:p w14:paraId="2B225CF0" w14:textId="6700A135" w:rsidR="006058A1" w:rsidRPr="00C80924" w:rsidRDefault="00F740A1" w:rsidP="006058A1">
      <w:pPr>
        <w:spacing w:line="240" w:lineRule="auto"/>
        <w:jc w:val="center"/>
        <w:rPr>
          <w:rFonts w:ascii="Titillium" w:eastAsia="Calibri" w:hAnsi="Titillium"/>
        </w:rPr>
      </w:pPr>
      <w:r w:rsidRPr="00C80924">
        <w:rPr>
          <w:rFonts w:ascii="Titillium" w:eastAsia="Calibri" w:hAnsi="Titillium"/>
          <w:noProof/>
        </w:rPr>
        <w:drawing>
          <wp:inline distT="0" distB="0" distL="0" distR="0" wp14:anchorId="5A178924" wp14:editId="51849979">
            <wp:extent cx="5082540" cy="2468880"/>
            <wp:effectExtent l="0" t="0" r="0" b="0"/>
            <wp:docPr id="1"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468880"/>
                    </a:xfrm>
                    <a:prstGeom prst="rect">
                      <a:avLst/>
                    </a:prstGeom>
                    <a:noFill/>
                    <a:ln>
                      <a:noFill/>
                    </a:ln>
                  </pic:spPr>
                </pic:pic>
              </a:graphicData>
            </a:graphic>
          </wp:inline>
        </w:drawing>
      </w:r>
    </w:p>
    <w:p w14:paraId="60542B31" w14:textId="52BF0518" w:rsidR="006058A1" w:rsidRPr="00C80924" w:rsidRDefault="008E43A9" w:rsidP="006058A1">
      <w:pPr>
        <w:spacing w:before="120" w:after="120" w:line="240" w:lineRule="auto"/>
        <w:jc w:val="center"/>
        <w:rPr>
          <w:rFonts w:ascii="Titillium" w:eastAsia="Calibri" w:hAnsi="Titillium"/>
          <w:b/>
        </w:rPr>
      </w:pPr>
      <w:r>
        <w:rPr>
          <w:rFonts w:ascii="Titillium" w:eastAsia="Calibri" w:hAnsi="Titillium"/>
          <w:b/>
        </w:rPr>
        <w:t>Wydział Informatyki, Elektroniki i Telekomunikacji</w:t>
      </w:r>
    </w:p>
    <w:p w14:paraId="1809E5FF" w14:textId="5A085560" w:rsidR="006058A1" w:rsidRPr="00C80924" w:rsidRDefault="006058A1" w:rsidP="006058A1">
      <w:pPr>
        <w:spacing w:before="240" w:line="240" w:lineRule="auto"/>
        <w:jc w:val="center"/>
        <w:rPr>
          <w:rFonts w:ascii="Titillium" w:eastAsia="Calibri" w:hAnsi="Titillium"/>
        </w:rPr>
      </w:pPr>
      <w:r>
        <w:rPr>
          <w:rFonts w:ascii="Titillium" w:eastAsia="Calibri" w:hAnsi="Titillium"/>
        </w:rPr>
        <w:t>INSTYTUT</w:t>
      </w:r>
      <w:r w:rsidRPr="00C80924">
        <w:rPr>
          <w:rFonts w:ascii="Titillium" w:eastAsia="Calibri" w:hAnsi="Titillium"/>
        </w:rPr>
        <w:t xml:space="preserve"> </w:t>
      </w:r>
      <w:r w:rsidR="008E43A9">
        <w:rPr>
          <w:rFonts w:ascii="Titillium" w:eastAsia="Calibri" w:hAnsi="Titillium"/>
          <w:i/>
        </w:rPr>
        <w:t>Elektroniki</w:t>
      </w:r>
    </w:p>
    <w:p w14:paraId="4EC93064" w14:textId="77777777" w:rsidR="006058A1" w:rsidRPr="00C80924" w:rsidRDefault="006058A1" w:rsidP="006058A1">
      <w:pPr>
        <w:spacing w:line="240" w:lineRule="auto"/>
        <w:rPr>
          <w:rFonts w:ascii="Titillium" w:eastAsia="Calibri" w:hAnsi="Titillium"/>
        </w:rPr>
      </w:pPr>
    </w:p>
    <w:p w14:paraId="1752547B" w14:textId="77777777" w:rsidR="006058A1" w:rsidRPr="00C80924" w:rsidRDefault="006058A1" w:rsidP="006058A1">
      <w:pPr>
        <w:spacing w:line="240" w:lineRule="auto"/>
        <w:rPr>
          <w:rFonts w:ascii="Titillium" w:eastAsia="Calibri" w:hAnsi="Titillium"/>
        </w:rPr>
      </w:pPr>
    </w:p>
    <w:p w14:paraId="4C7FB897" w14:textId="146BA23C" w:rsidR="006058A1" w:rsidRPr="00C80924" w:rsidRDefault="006058A1" w:rsidP="006058A1">
      <w:pPr>
        <w:spacing w:before="120" w:line="240" w:lineRule="auto"/>
        <w:jc w:val="center"/>
        <w:rPr>
          <w:rFonts w:ascii="Titillium" w:eastAsia="Calibri" w:hAnsi="Titillium"/>
          <w:sz w:val="36"/>
        </w:rPr>
      </w:pPr>
      <w:r>
        <w:rPr>
          <w:rFonts w:ascii="Titillium" w:eastAsia="Calibri" w:hAnsi="Titillium"/>
          <w:sz w:val="36"/>
        </w:rPr>
        <w:t>Projekt dyplomowy</w:t>
      </w:r>
    </w:p>
    <w:p w14:paraId="5AD964C0" w14:textId="77777777" w:rsidR="006058A1" w:rsidRPr="00C80924" w:rsidRDefault="006058A1" w:rsidP="006058A1">
      <w:pPr>
        <w:spacing w:before="200" w:line="240" w:lineRule="auto"/>
        <w:jc w:val="center"/>
        <w:rPr>
          <w:rFonts w:ascii="Titillium" w:eastAsia="Calibri" w:hAnsi="Titillium"/>
          <w:b/>
        </w:rPr>
      </w:pPr>
    </w:p>
    <w:p w14:paraId="58B12FF2" w14:textId="6211165C" w:rsidR="006058A1" w:rsidRPr="008E43A9" w:rsidRDefault="008E43A9" w:rsidP="008E43A9">
      <w:pPr>
        <w:spacing w:line="240" w:lineRule="auto"/>
        <w:jc w:val="center"/>
        <w:rPr>
          <w:rFonts w:ascii="Titillium" w:eastAsia="Calibri" w:hAnsi="Titillium"/>
          <w:i/>
          <w:sz w:val="32"/>
          <w:szCs w:val="36"/>
        </w:rPr>
      </w:pPr>
      <w:r>
        <w:rPr>
          <w:rFonts w:ascii="Titillium" w:eastAsia="Calibri" w:hAnsi="Titillium"/>
          <w:i/>
          <w:sz w:val="32"/>
          <w:szCs w:val="36"/>
        </w:rPr>
        <w:t>Asystent do nauki gry na keyboardzie</w:t>
      </w:r>
    </w:p>
    <w:p w14:paraId="20893840" w14:textId="77777777" w:rsidR="006058A1" w:rsidRPr="00C80924" w:rsidRDefault="006058A1" w:rsidP="006058A1">
      <w:pPr>
        <w:spacing w:line="240" w:lineRule="auto"/>
        <w:rPr>
          <w:rFonts w:ascii="Titillium" w:eastAsia="Calibri" w:hAnsi="Titillium"/>
        </w:rPr>
      </w:pPr>
    </w:p>
    <w:p w14:paraId="4B3FAC51" w14:textId="77777777" w:rsidR="006058A1" w:rsidRPr="00C80924" w:rsidRDefault="006058A1" w:rsidP="006058A1">
      <w:pPr>
        <w:spacing w:line="240" w:lineRule="auto"/>
        <w:rPr>
          <w:rFonts w:ascii="Titillium" w:eastAsia="Calibri" w:hAnsi="Titillium"/>
        </w:rPr>
      </w:pPr>
    </w:p>
    <w:p w14:paraId="64C27AB0" w14:textId="77777777" w:rsidR="006058A1" w:rsidRPr="00C80924" w:rsidRDefault="006058A1" w:rsidP="006058A1">
      <w:pPr>
        <w:spacing w:line="240" w:lineRule="auto"/>
        <w:rPr>
          <w:rFonts w:ascii="Titillium" w:eastAsia="Calibri" w:hAnsi="Titillium"/>
        </w:rPr>
      </w:pPr>
    </w:p>
    <w:p w14:paraId="13E994EC" w14:textId="77777777" w:rsidR="006058A1" w:rsidRPr="00C80924" w:rsidRDefault="006058A1" w:rsidP="006058A1">
      <w:pPr>
        <w:spacing w:line="240" w:lineRule="auto"/>
        <w:rPr>
          <w:rFonts w:ascii="Titillium" w:eastAsia="Calibri" w:hAnsi="Titillium"/>
        </w:rPr>
      </w:pPr>
    </w:p>
    <w:p w14:paraId="0302D331" w14:textId="77777777" w:rsidR="006058A1" w:rsidRPr="00C80924" w:rsidRDefault="006058A1" w:rsidP="006058A1">
      <w:pPr>
        <w:spacing w:line="240" w:lineRule="auto"/>
        <w:rPr>
          <w:rFonts w:ascii="Titillium" w:eastAsia="Calibri" w:hAnsi="Titillium"/>
        </w:rPr>
      </w:pPr>
    </w:p>
    <w:p w14:paraId="1E6CADC8" w14:textId="77777777" w:rsidR="006058A1" w:rsidRPr="00C80924" w:rsidRDefault="006058A1" w:rsidP="006058A1">
      <w:pPr>
        <w:spacing w:line="240" w:lineRule="auto"/>
        <w:rPr>
          <w:rFonts w:ascii="Titillium" w:eastAsia="Calibri" w:hAnsi="Titillium"/>
        </w:rPr>
      </w:pPr>
    </w:p>
    <w:p w14:paraId="4A53A73A" w14:textId="77777777" w:rsidR="006058A1" w:rsidRPr="00C80924" w:rsidRDefault="006058A1" w:rsidP="006058A1">
      <w:pPr>
        <w:spacing w:line="240" w:lineRule="auto"/>
        <w:rPr>
          <w:rFonts w:ascii="Titillium" w:eastAsia="Calibri" w:hAnsi="Titillium"/>
        </w:rPr>
      </w:pPr>
    </w:p>
    <w:p w14:paraId="06433730" w14:textId="5E8F3E7D" w:rsidR="006058A1" w:rsidRPr="00C80924" w:rsidRDefault="006058A1" w:rsidP="006058A1">
      <w:pPr>
        <w:tabs>
          <w:tab w:val="left" w:pos="2835"/>
        </w:tabs>
        <w:spacing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8E43A9">
        <w:rPr>
          <w:rFonts w:ascii="Titillium" w:eastAsia="Calibri" w:hAnsi="Titillium"/>
          <w:i/>
        </w:rPr>
        <w:t>Nikodem Szafran</w:t>
      </w:r>
    </w:p>
    <w:p w14:paraId="5BA8DB1E" w14:textId="4B4E0429" w:rsidR="006058A1" w:rsidRPr="00C80924" w:rsidRDefault="006058A1" w:rsidP="006058A1">
      <w:pPr>
        <w:tabs>
          <w:tab w:val="left" w:pos="2835"/>
        </w:tabs>
        <w:spacing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8E43A9">
        <w:rPr>
          <w:rFonts w:ascii="Titillium" w:eastAsia="Calibri" w:hAnsi="Titillium"/>
          <w:i/>
        </w:rPr>
        <w:t>Elektronika</w:t>
      </w:r>
      <w:r w:rsidRPr="00C80924">
        <w:rPr>
          <w:rFonts w:ascii="Titillium" w:eastAsia="Calibri" w:hAnsi="Titillium"/>
        </w:rPr>
        <w:t xml:space="preserve"> </w:t>
      </w:r>
    </w:p>
    <w:p w14:paraId="77EAEDF4" w14:textId="161E1E6D" w:rsidR="006058A1" w:rsidRPr="00C80924" w:rsidRDefault="006058A1" w:rsidP="006058A1">
      <w:pPr>
        <w:tabs>
          <w:tab w:val="left" w:pos="2835"/>
        </w:tabs>
        <w:spacing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8E43A9">
        <w:rPr>
          <w:rFonts w:ascii="Titillium" w:eastAsia="Calibri" w:hAnsi="Titillium"/>
          <w:i/>
        </w:rPr>
        <w:t>dr. inż. Jacek Kołodziej</w:t>
      </w:r>
    </w:p>
    <w:p w14:paraId="0AB7A49A" w14:textId="77777777" w:rsidR="006058A1" w:rsidRPr="00C80924" w:rsidRDefault="006058A1" w:rsidP="006058A1">
      <w:pPr>
        <w:spacing w:line="240" w:lineRule="auto"/>
        <w:rPr>
          <w:rFonts w:ascii="Titillium" w:eastAsia="Calibri" w:hAnsi="Titillium"/>
        </w:rPr>
      </w:pPr>
    </w:p>
    <w:p w14:paraId="42325E45" w14:textId="77777777" w:rsidR="006058A1" w:rsidRPr="00C80924" w:rsidRDefault="006058A1" w:rsidP="006058A1">
      <w:pPr>
        <w:spacing w:line="240" w:lineRule="auto"/>
        <w:rPr>
          <w:rFonts w:ascii="Titillium" w:eastAsia="Calibri" w:hAnsi="Titillium"/>
        </w:rPr>
      </w:pPr>
    </w:p>
    <w:p w14:paraId="21574AFE" w14:textId="461E8D1F" w:rsidR="006058A1" w:rsidRPr="00C80924" w:rsidRDefault="006058A1" w:rsidP="006058A1">
      <w:pPr>
        <w:spacing w:line="240" w:lineRule="auto"/>
        <w:jc w:val="center"/>
        <w:rPr>
          <w:rFonts w:ascii="Titillium" w:eastAsia="Calibri" w:hAnsi="Titillium"/>
        </w:rPr>
      </w:pPr>
      <w:r w:rsidRPr="00C80924">
        <w:rPr>
          <w:rFonts w:ascii="Titillium" w:eastAsia="Calibri" w:hAnsi="Titillium"/>
        </w:rPr>
        <w:t xml:space="preserve">Kraków, </w:t>
      </w:r>
      <w:r w:rsidR="008E43A9">
        <w:rPr>
          <w:rFonts w:ascii="Titillium" w:eastAsia="Calibri" w:hAnsi="Titillium"/>
          <w:i/>
        </w:rPr>
        <w:t>2026</w:t>
      </w:r>
      <w:r w:rsidRPr="00C80924">
        <w:rPr>
          <w:rFonts w:ascii="Titillium" w:eastAsia="Calibri" w:hAnsi="Titillium"/>
          <w:i/>
        </w:rPr>
        <w:t xml:space="preserve"> </w:t>
      </w:r>
    </w:p>
    <w:p w14:paraId="6FB3D66E" w14:textId="3AA5C0A6" w:rsidR="00607943" w:rsidRPr="00621A6C" w:rsidRDefault="004630C4" w:rsidP="00621A6C">
      <w:pPr>
        <w:spacing w:line="240" w:lineRule="auto"/>
        <w:rPr>
          <w:rFonts w:ascii="Titillium" w:eastAsia="Calibri" w:hAnsi="Titillium"/>
        </w:rPr>
      </w:pPr>
      <w:r>
        <w:t xml:space="preserve"> </w:t>
      </w:r>
      <w:r w:rsidR="00607943">
        <w:t xml:space="preserve"> </w:t>
      </w:r>
      <w:r w:rsidR="00607943">
        <w:br/>
      </w:r>
    </w:p>
    <w:p w14:paraId="61363BA9" w14:textId="77777777" w:rsidR="00607943" w:rsidRDefault="00607943">
      <w:pPr>
        <w:pStyle w:val="Stopka"/>
        <w:jc w:val="center"/>
        <w:sectPr w:rsidR="00607943">
          <w:headerReference w:type="default" r:id="rId12"/>
          <w:footerReference w:type="first" r:id="rId13"/>
          <w:pgSz w:w="11906" w:h="16838" w:code="9"/>
          <w:pgMar w:top="1418" w:right="1418" w:bottom="1418" w:left="1985" w:header="709" w:footer="709" w:gutter="0"/>
          <w:cols w:space="708"/>
          <w:vAlign w:val="both"/>
          <w:docGrid w:linePitch="360"/>
        </w:sectPr>
      </w:pPr>
    </w:p>
    <w:p w14:paraId="789BAC6A" w14:textId="77777777" w:rsidR="00607943" w:rsidRDefault="00607943">
      <w:pPr>
        <w:spacing w:after="720" w:line="560" w:lineRule="exact"/>
        <w:jc w:val="left"/>
        <w:rPr>
          <w:b/>
          <w:bCs/>
          <w:sz w:val="32"/>
        </w:rPr>
      </w:pPr>
      <w:r>
        <w:rPr>
          <w:b/>
          <w:bCs/>
          <w:sz w:val="32"/>
        </w:rPr>
        <w:lastRenderedPageBreak/>
        <w:t>Spis treści</w:t>
      </w:r>
    </w:p>
    <w:p w14:paraId="7FB95DB6" w14:textId="23808159" w:rsidR="005F547B" w:rsidRDefault="00607943">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w:instrText>
      </w:r>
      <w:r>
        <w:fldChar w:fldCharType="separate"/>
      </w:r>
      <w:hyperlink w:anchor="_Toc218271693" w:history="1">
        <w:r w:rsidR="005F547B" w:rsidRPr="001F6EDF">
          <w:rPr>
            <w:rStyle w:val="Hipercze"/>
            <w:noProof/>
          </w:rPr>
          <w:t>Wstęp</w:t>
        </w:r>
        <w:r w:rsidR="005F547B">
          <w:rPr>
            <w:noProof/>
            <w:webHidden/>
          </w:rPr>
          <w:tab/>
        </w:r>
        <w:r w:rsidR="005F547B">
          <w:rPr>
            <w:noProof/>
            <w:webHidden/>
          </w:rPr>
          <w:fldChar w:fldCharType="begin"/>
        </w:r>
        <w:r w:rsidR="005F547B">
          <w:rPr>
            <w:noProof/>
            <w:webHidden/>
          </w:rPr>
          <w:instrText xml:space="preserve"> PAGEREF _Toc218271693 \h </w:instrText>
        </w:r>
        <w:r w:rsidR="005F547B">
          <w:rPr>
            <w:noProof/>
            <w:webHidden/>
          </w:rPr>
        </w:r>
        <w:r w:rsidR="005F547B">
          <w:rPr>
            <w:noProof/>
            <w:webHidden/>
          </w:rPr>
          <w:fldChar w:fldCharType="separate"/>
        </w:r>
        <w:r w:rsidR="005F547B">
          <w:rPr>
            <w:noProof/>
            <w:webHidden/>
          </w:rPr>
          <w:t>4</w:t>
        </w:r>
        <w:r w:rsidR="005F547B">
          <w:rPr>
            <w:noProof/>
            <w:webHidden/>
          </w:rPr>
          <w:fldChar w:fldCharType="end"/>
        </w:r>
      </w:hyperlink>
    </w:p>
    <w:p w14:paraId="054D1372" w14:textId="50E2704F"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694" w:history="1">
        <w:r w:rsidRPr="001F6EDF">
          <w:rPr>
            <w:rStyle w:val="Hipercze"/>
            <w:noProof/>
          </w:rPr>
          <w:t>Rozdział 1 Protokół MIDI</w:t>
        </w:r>
        <w:r>
          <w:rPr>
            <w:noProof/>
            <w:webHidden/>
          </w:rPr>
          <w:tab/>
        </w:r>
        <w:r>
          <w:rPr>
            <w:noProof/>
            <w:webHidden/>
          </w:rPr>
          <w:fldChar w:fldCharType="begin"/>
        </w:r>
        <w:r>
          <w:rPr>
            <w:noProof/>
            <w:webHidden/>
          </w:rPr>
          <w:instrText xml:space="preserve"> PAGEREF _Toc218271694 \h </w:instrText>
        </w:r>
        <w:r>
          <w:rPr>
            <w:noProof/>
            <w:webHidden/>
          </w:rPr>
        </w:r>
        <w:r>
          <w:rPr>
            <w:noProof/>
            <w:webHidden/>
          </w:rPr>
          <w:fldChar w:fldCharType="separate"/>
        </w:r>
        <w:r>
          <w:rPr>
            <w:noProof/>
            <w:webHidden/>
          </w:rPr>
          <w:t>6</w:t>
        </w:r>
        <w:r>
          <w:rPr>
            <w:noProof/>
            <w:webHidden/>
          </w:rPr>
          <w:fldChar w:fldCharType="end"/>
        </w:r>
      </w:hyperlink>
    </w:p>
    <w:p w14:paraId="78EFA77F" w14:textId="5B2C45E2"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5" w:history="1">
        <w:r w:rsidRPr="001F6EDF">
          <w:rPr>
            <w:rStyle w:val="Hipercze"/>
            <w:noProof/>
          </w:rPr>
          <w:t>1.1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Wprowadzenie do protokołu MIDI</w:t>
        </w:r>
        <w:r>
          <w:rPr>
            <w:noProof/>
            <w:webHidden/>
          </w:rPr>
          <w:tab/>
        </w:r>
        <w:r>
          <w:rPr>
            <w:noProof/>
            <w:webHidden/>
          </w:rPr>
          <w:fldChar w:fldCharType="begin"/>
        </w:r>
        <w:r>
          <w:rPr>
            <w:noProof/>
            <w:webHidden/>
          </w:rPr>
          <w:instrText xml:space="preserve"> PAGEREF _Toc218271695 \h </w:instrText>
        </w:r>
        <w:r>
          <w:rPr>
            <w:noProof/>
            <w:webHidden/>
          </w:rPr>
        </w:r>
        <w:r>
          <w:rPr>
            <w:noProof/>
            <w:webHidden/>
          </w:rPr>
          <w:fldChar w:fldCharType="separate"/>
        </w:r>
        <w:r>
          <w:rPr>
            <w:noProof/>
            <w:webHidden/>
          </w:rPr>
          <w:t>6</w:t>
        </w:r>
        <w:r>
          <w:rPr>
            <w:noProof/>
            <w:webHidden/>
          </w:rPr>
          <w:fldChar w:fldCharType="end"/>
        </w:r>
      </w:hyperlink>
    </w:p>
    <w:p w14:paraId="1CF99DFD" w14:textId="2A3D34C4"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6" w:history="1">
        <w:r w:rsidRPr="001F6EDF">
          <w:rPr>
            <w:rStyle w:val="Hipercze"/>
            <w:noProof/>
          </w:rPr>
          <w:t>1.2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Dziennik definicji</w:t>
        </w:r>
        <w:r>
          <w:rPr>
            <w:noProof/>
            <w:webHidden/>
          </w:rPr>
          <w:tab/>
        </w:r>
        <w:r>
          <w:rPr>
            <w:noProof/>
            <w:webHidden/>
          </w:rPr>
          <w:fldChar w:fldCharType="begin"/>
        </w:r>
        <w:r>
          <w:rPr>
            <w:noProof/>
            <w:webHidden/>
          </w:rPr>
          <w:instrText xml:space="preserve"> PAGEREF _Toc218271696 \h </w:instrText>
        </w:r>
        <w:r>
          <w:rPr>
            <w:noProof/>
            <w:webHidden/>
          </w:rPr>
        </w:r>
        <w:r>
          <w:rPr>
            <w:noProof/>
            <w:webHidden/>
          </w:rPr>
          <w:fldChar w:fldCharType="separate"/>
        </w:r>
        <w:r>
          <w:rPr>
            <w:noProof/>
            <w:webHidden/>
          </w:rPr>
          <w:t>6</w:t>
        </w:r>
        <w:r>
          <w:rPr>
            <w:noProof/>
            <w:webHidden/>
          </w:rPr>
          <w:fldChar w:fldCharType="end"/>
        </w:r>
      </w:hyperlink>
    </w:p>
    <w:p w14:paraId="2F2EA749" w14:textId="62FF6428"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7" w:history="1">
        <w:r w:rsidRPr="001F6EDF">
          <w:rPr>
            <w:rStyle w:val="Hipercze"/>
            <w:noProof/>
          </w:rPr>
          <w:t>1.3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Budowa ramki/komunikatu MIDI</w:t>
        </w:r>
        <w:r>
          <w:rPr>
            <w:noProof/>
            <w:webHidden/>
          </w:rPr>
          <w:tab/>
        </w:r>
        <w:r>
          <w:rPr>
            <w:noProof/>
            <w:webHidden/>
          </w:rPr>
          <w:fldChar w:fldCharType="begin"/>
        </w:r>
        <w:r>
          <w:rPr>
            <w:noProof/>
            <w:webHidden/>
          </w:rPr>
          <w:instrText xml:space="preserve"> PAGEREF _Toc218271697 \h </w:instrText>
        </w:r>
        <w:r>
          <w:rPr>
            <w:noProof/>
            <w:webHidden/>
          </w:rPr>
        </w:r>
        <w:r>
          <w:rPr>
            <w:noProof/>
            <w:webHidden/>
          </w:rPr>
          <w:fldChar w:fldCharType="separate"/>
        </w:r>
        <w:r>
          <w:rPr>
            <w:noProof/>
            <w:webHidden/>
          </w:rPr>
          <w:t>7</w:t>
        </w:r>
        <w:r>
          <w:rPr>
            <w:noProof/>
            <w:webHidden/>
          </w:rPr>
          <w:fldChar w:fldCharType="end"/>
        </w:r>
      </w:hyperlink>
    </w:p>
    <w:p w14:paraId="2BD47416" w14:textId="2578EF58"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8" w:history="1">
        <w:r w:rsidRPr="001F6EDF">
          <w:rPr>
            <w:rStyle w:val="Hipercze"/>
            <w:noProof/>
          </w:rPr>
          <w:t>1.4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Typy komunikatów MIDI</w:t>
        </w:r>
        <w:r>
          <w:rPr>
            <w:noProof/>
            <w:webHidden/>
          </w:rPr>
          <w:tab/>
        </w:r>
        <w:r>
          <w:rPr>
            <w:noProof/>
            <w:webHidden/>
          </w:rPr>
          <w:fldChar w:fldCharType="begin"/>
        </w:r>
        <w:r>
          <w:rPr>
            <w:noProof/>
            <w:webHidden/>
          </w:rPr>
          <w:instrText xml:space="preserve"> PAGEREF _Toc218271698 \h </w:instrText>
        </w:r>
        <w:r>
          <w:rPr>
            <w:noProof/>
            <w:webHidden/>
          </w:rPr>
        </w:r>
        <w:r>
          <w:rPr>
            <w:noProof/>
            <w:webHidden/>
          </w:rPr>
          <w:fldChar w:fldCharType="separate"/>
        </w:r>
        <w:r>
          <w:rPr>
            <w:noProof/>
            <w:webHidden/>
          </w:rPr>
          <w:t>8</w:t>
        </w:r>
        <w:r>
          <w:rPr>
            <w:noProof/>
            <w:webHidden/>
          </w:rPr>
          <w:fldChar w:fldCharType="end"/>
        </w:r>
      </w:hyperlink>
    </w:p>
    <w:p w14:paraId="10763E4C" w14:textId="5144BD96"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699" w:history="1">
        <w:r w:rsidRPr="001F6EDF">
          <w:rPr>
            <w:rStyle w:val="Hipercze"/>
            <w:noProof/>
          </w:rPr>
          <w:t>Rozdział 2 Obecne rozwiązania rynkowe do nauki gry na keyboardzie</w:t>
        </w:r>
        <w:r>
          <w:rPr>
            <w:noProof/>
            <w:webHidden/>
          </w:rPr>
          <w:tab/>
        </w:r>
        <w:r>
          <w:rPr>
            <w:noProof/>
            <w:webHidden/>
          </w:rPr>
          <w:fldChar w:fldCharType="begin"/>
        </w:r>
        <w:r>
          <w:rPr>
            <w:noProof/>
            <w:webHidden/>
          </w:rPr>
          <w:instrText xml:space="preserve"> PAGEREF _Toc218271699 \h </w:instrText>
        </w:r>
        <w:r>
          <w:rPr>
            <w:noProof/>
            <w:webHidden/>
          </w:rPr>
        </w:r>
        <w:r>
          <w:rPr>
            <w:noProof/>
            <w:webHidden/>
          </w:rPr>
          <w:fldChar w:fldCharType="separate"/>
        </w:r>
        <w:r>
          <w:rPr>
            <w:noProof/>
            <w:webHidden/>
          </w:rPr>
          <w:t>10</w:t>
        </w:r>
        <w:r>
          <w:rPr>
            <w:noProof/>
            <w:webHidden/>
          </w:rPr>
          <w:fldChar w:fldCharType="end"/>
        </w:r>
      </w:hyperlink>
    </w:p>
    <w:p w14:paraId="234095F8" w14:textId="45840796"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0" w:history="1">
        <w:r w:rsidRPr="001F6EDF">
          <w:rPr>
            <w:rStyle w:val="Hipercze"/>
            <w:noProof/>
          </w:rPr>
          <w:t>2.1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Standardy na rynku</w:t>
        </w:r>
        <w:r>
          <w:rPr>
            <w:noProof/>
            <w:webHidden/>
          </w:rPr>
          <w:tab/>
        </w:r>
        <w:r>
          <w:rPr>
            <w:noProof/>
            <w:webHidden/>
          </w:rPr>
          <w:fldChar w:fldCharType="begin"/>
        </w:r>
        <w:r>
          <w:rPr>
            <w:noProof/>
            <w:webHidden/>
          </w:rPr>
          <w:instrText xml:space="preserve"> PAGEREF _Toc218271700 \h </w:instrText>
        </w:r>
        <w:r>
          <w:rPr>
            <w:noProof/>
            <w:webHidden/>
          </w:rPr>
        </w:r>
        <w:r>
          <w:rPr>
            <w:noProof/>
            <w:webHidden/>
          </w:rPr>
          <w:fldChar w:fldCharType="separate"/>
        </w:r>
        <w:r>
          <w:rPr>
            <w:noProof/>
            <w:webHidden/>
          </w:rPr>
          <w:t>10</w:t>
        </w:r>
        <w:r>
          <w:rPr>
            <w:noProof/>
            <w:webHidden/>
          </w:rPr>
          <w:fldChar w:fldCharType="end"/>
        </w:r>
      </w:hyperlink>
    </w:p>
    <w:p w14:paraId="7FC612F2" w14:textId="7E01BD1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1" w:history="1">
        <w:r w:rsidRPr="001F6EDF">
          <w:rPr>
            <w:rStyle w:val="Hipercze"/>
            <w:noProof/>
          </w:rPr>
          <w:t>2.2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pierwsza, reprezentant: aplikacja Flowkey</w:t>
        </w:r>
        <w:r>
          <w:rPr>
            <w:noProof/>
            <w:webHidden/>
          </w:rPr>
          <w:tab/>
        </w:r>
        <w:r>
          <w:rPr>
            <w:noProof/>
            <w:webHidden/>
          </w:rPr>
          <w:fldChar w:fldCharType="begin"/>
        </w:r>
        <w:r>
          <w:rPr>
            <w:noProof/>
            <w:webHidden/>
          </w:rPr>
          <w:instrText xml:space="preserve"> PAGEREF _Toc218271701 \h </w:instrText>
        </w:r>
        <w:r>
          <w:rPr>
            <w:noProof/>
            <w:webHidden/>
          </w:rPr>
        </w:r>
        <w:r>
          <w:rPr>
            <w:noProof/>
            <w:webHidden/>
          </w:rPr>
          <w:fldChar w:fldCharType="separate"/>
        </w:r>
        <w:r>
          <w:rPr>
            <w:noProof/>
            <w:webHidden/>
          </w:rPr>
          <w:t>10</w:t>
        </w:r>
        <w:r>
          <w:rPr>
            <w:noProof/>
            <w:webHidden/>
          </w:rPr>
          <w:fldChar w:fldCharType="end"/>
        </w:r>
      </w:hyperlink>
    </w:p>
    <w:p w14:paraId="6CD1D588" w14:textId="3E83805F"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2" w:history="1">
        <w:r w:rsidRPr="001F6EDF">
          <w:rPr>
            <w:rStyle w:val="Hipercze"/>
            <w:noProof/>
          </w:rPr>
          <w:t>2.3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druga, reprezentant: aplikacja Synthesia</w:t>
        </w:r>
        <w:r>
          <w:rPr>
            <w:noProof/>
            <w:webHidden/>
          </w:rPr>
          <w:tab/>
        </w:r>
        <w:r>
          <w:rPr>
            <w:noProof/>
            <w:webHidden/>
          </w:rPr>
          <w:fldChar w:fldCharType="begin"/>
        </w:r>
        <w:r>
          <w:rPr>
            <w:noProof/>
            <w:webHidden/>
          </w:rPr>
          <w:instrText xml:space="preserve"> PAGEREF _Toc218271702 \h </w:instrText>
        </w:r>
        <w:r>
          <w:rPr>
            <w:noProof/>
            <w:webHidden/>
          </w:rPr>
        </w:r>
        <w:r>
          <w:rPr>
            <w:noProof/>
            <w:webHidden/>
          </w:rPr>
          <w:fldChar w:fldCharType="separate"/>
        </w:r>
        <w:r>
          <w:rPr>
            <w:noProof/>
            <w:webHidden/>
          </w:rPr>
          <w:t>12</w:t>
        </w:r>
        <w:r>
          <w:rPr>
            <w:noProof/>
            <w:webHidden/>
          </w:rPr>
          <w:fldChar w:fldCharType="end"/>
        </w:r>
      </w:hyperlink>
    </w:p>
    <w:p w14:paraId="48F9B9EB" w14:textId="25BDD7CE"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3" w:history="1">
        <w:r w:rsidRPr="001F6EDF">
          <w:rPr>
            <w:rStyle w:val="Hipercze"/>
            <w:noProof/>
          </w:rPr>
          <w:t>2.4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trzecia, reprezentant: rodzina instrumentów klawiszowych CASIO LK</w:t>
        </w:r>
        <w:r>
          <w:rPr>
            <w:noProof/>
            <w:webHidden/>
          </w:rPr>
          <w:tab/>
        </w:r>
        <w:r>
          <w:rPr>
            <w:noProof/>
            <w:webHidden/>
          </w:rPr>
          <w:fldChar w:fldCharType="begin"/>
        </w:r>
        <w:r>
          <w:rPr>
            <w:noProof/>
            <w:webHidden/>
          </w:rPr>
          <w:instrText xml:space="preserve"> PAGEREF _Toc218271703 \h </w:instrText>
        </w:r>
        <w:r>
          <w:rPr>
            <w:noProof/>
            <w:webHidden/>
          </w:rPr>
        </w:r>
        <w:r>
          <w:rPr>
            <w:noProof/>
            <w:webHidden/>
          </w:rPr>
          <w:fldChar w:fldCharType="separate"/>
        </w:r>
        <w:r>
          <w:rPr>
            <w:noProof/>
            <w:webHidden/>
          </w:rPr>
          <w:t>13</w:t>
        </w:r>
        <w:r>
          <w:rPr>
            <w:noProof/>
            <w:webHidden/>
          </w:rPr>
          <w:fldChar w:fldCharType="end"/>
        </w:r>
      </w:hyperlink>
    </w:p>
    <w:p w14:paraId="2F5E3B6C" w14:textId="299A4B99"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04" w:history="1">
        <w:r w:rsidRPr="001F6EDF">
          <w:rPr>
            <w:rStyle w:val="Hipercze"/>
            <w:noProof/>
          </w:rPr>
          <w:t>Rozdział 3 Standard USB</w:t>
        </w:r>
        <w:r>
          <w:rPr>
            <w:noProof/>
            <w:webHidden/>
          </w:rPr>
          <w:tab/>
        </w:r>
        <w:r>
          <w:rPr>
            <w:noProof/>
            <w:webHidden/>
          </w:rPr>
          <w:fldChar w:fldCharType="begin"/>
        </w:r>
        <w:r>
          <w:rPr>
            <w:noProof/>
            <w:webHidden/>
          </w:rPr>
          <w:instrText xml:space="preserve"> PAGEREF _Toc218271704 \h </w:instrText>
        </w:r>
        <w:r>
          <w:rPr>
            <w:noProof/>
            <w:webHidden/>
          </w:rPr>
        </w:r>
        <w:r>
          <w:rPr>
            <w:noProof/>
            <w:webHidden/>
          </w:rPr>
          <w:fldChar w:fldCharType="separate"/>
        </w:r>
        <w:r>
          <w:rPr>
            <w:noProof/>
            <w:webHidden/>
          </w:rPr>
          <w:t>15</w:t>
        </w:r>
        <w:r>
          <w:rPr>
            <w:noProof/>
            <w:webHidden/>
          </w:rPr>
          <w:fldChar w:fldCharType="end"/>
        </w:r>
      </w:hyperlink>
    </w:p>
    <w:p w14:paraId="4D1A69E9" w14:textId="4F63AC52"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5" w:history="1">
        <w:r w:rsidRPr="001F6EDF">
          <w:rPr>
            <w:rStyle w:val="Hipercze"/>
            <w:noProof/>
          </w:rPr>
          <w:t>3.1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Topologia USB i zasilanie</w:t>
        </w:r>
        <w:r>
          <w:rPr>
            <w:noProof/>
            <w:webHidden/>
          </w:rPr>
          <w:tab/>
        </w:r>
        <w:r>
          <w:rPr>
            <w:noProof/>
            <w:webHidden/>
          </w:rPr>
          <w:fldChar w:fldCharType="begin"/>
        </w:r>
        <w:r>
          <w:rPr>
            <w:noProof/>
            <w:webHidden/>
          </w:rPr>
          <w:instrText xml:space="preserve"> PAGEREF _Toc218271705 \h </w:instrText>
        </w:r>
        <w:r>
          <w:rPr>
            <w:noProof/>
            <w:webHidden/>
          </w:rPr>
        </w:r>
        <w:r>
          <w:rPr>
            <w:noProof/>
            <w:webHidden/>
          </w:rPr>
          <w:fldChar w:fldCharType="separate"/>
        </w:r>
        <w:r>
          <w:rPr>
            <w:noProof/>
            <w:webHidden/>
          </w:rPr>
          <w:t>15</w:t>
        </w:r>
        <w:r>
          <w:rPr>
            <w:noProof/>
            <w:webHidden/>
          </w:rPr>
          <w:fldChar w:fldCharType="end"/>
        </w:r>
      </w:hyperlink>
    </w:p>
    <w:p w14:paraId="095DFB05" w14:textId="6CCAFFC3"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6" w:history="1">
        <w:r w:rsidRPr="001F6EDF">
          <w:rPr>
            <w:rStyle w:val="Hipercze"/>
            <w:noProof/>
          </w:rPr>
          <w:t>3.2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Warstwy fizyczna i prędkości standardu</w:t>
        </w:r>
        <w:r>
          <w:rPr>
            <w:noProof/>
            <w:webHidden/>
          </w:rPr>
          <w:tab/>
        </w:r>
        <w:r>
          <w:rPr>
            <w:noProof/>
            <w:webHidden/>
          </w:rPr>
          <w:fldChar w:fldCharType="begin"/>
        </w:r>
        <w:r>
          <w:rPr>
            <w:noProof/>
            <w:webHidden/>
          </w:rPr>
          <w:instrText xml:space="preserve"> PAGEREF _Toc218271706 \h </w:instrText>
        </w:r>
        <w:r>
          <w:rPr>
            <w:noProof/>
            <w:webHidden/>
          </w:rPr>
        </w:r>
        <w:r>
          <w:rPr>
            <w:noProof/>
            <w:webHidden/>
          </w:rPr>
          <w:fldChar w:fldCharType="separate"/>
        </w:r>
        <w:r>
          <w:rPr>
            <w:noProof/>
            <w:webHidden/>
          </w:rPr>
          <w:t>16</w:t>
        </w:r>
        <w:r>
          <w:rPr>
            <w:noProof/>
            <w:webHidden/>
          </w:rPr>
          <w:fldChar w:fldCharType="end"/>
        </w:r>
      </w:hyperlink>
    </w:p>
    <w:p w14:paraId="7573AD74" w14:textId="47557131"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7" w:history="1">
        <w:r w:rsidRPr="001F6EDF">
          <w:rPr>
            <w:rStyle w:val="Hipercze"/>
            <w:noProof/>
          </w:rPr>
          <w:t>3.3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Pakiety i transakcje USB</w:t>
        </w:r>
        <w:r>
          <w:rPr>
            <w:noProof/>
            <w:webHidden/>
          </w:rPr>
          <w:tab/>
        </w:r>
        <w:r>
          <w:rPr>
            <w:noProof/>
            <w:webHidden/>
          </w:rPr>
          <w:fldChar w:fldCharType="begin"/>
        </w:r>
        <w:r>
          <w:rPr>
            <w:noProof/>
            <w:webHidden/>
          </w:rPr>
          <w:instrText xml:space="preserve"> PAGEREF _Toc218271707 \h </w:instrText>
        </w:r>
        <w:r>
          <w:rPr>
            <w:noProof/>
            <w:webHidden/>
          </w:rPr>
        </w:r>
        <w:r>
          <w:rPr>
            <w:noProof/>
            <w:webHidden/>
          </w:rPr>
          <w:fldChar w:fldCharType="separate"/>
        </w:r>
        <w:r>
          <w:rPr>
            <w:noProof/>
            <w:webHidden/>
          </w:rPr>
          <w:t>19</w:t>
        </w:r>
        <w:r>
          <w:rPr>
            <w:noProof/>
            <w:webHidden/>
          </w:rPr>
          <w:fldChar w:fldCharType="end"/>
        </w:r>
      </w:hyperlink>
    </w:p>
    <w:p w14:paraId="71D235A5" w14:textId="583AF49E"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8" w:history="1">
        <w:r w:rsidRPr="001F6EDF">
          <w:rPr>
            <w:rStyle w:val="Hipercze"/>
            <w:noProof/>
          </w:rPr>
          <w:t>3.4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Enumeracja</w:t>
        </w:r>
        <w:r>
          <w:rPr>
            <w:noProof/>
            <w:webHidden/>
          </w:rPr>
          <w:tab/>
        </w:r>
        <w:r>
          <w:rPr>
            <w:noProof/>
            <w:webHidden/>
          </w:rPr>
          <w:fldChar w:fldCharType="begin"/>
        </w:r>
        <w:r>
          <w:rPr>
            <w:noProof/>
            <w:webHidden/>
          </w:rPr>
          <w:instrText xml:space="preserve"> PAGEREF _Toc218271708 \h </w:instrText>
        </w:r>
        <w:r>
          <w:rPr>
            <w:noProof/>
            <w:webHidden/>
          </w:rPr>
        </w:r>
        <w:r>
          <w:rPr>
            <w:noProof/>
            <w:webHidden/>
          </w:rPr>
          <w:fldChar w:fldCharType="separate"/>
        </w:r>
        <w:r>
          <w:rPr>
            <w:noProof/>
            <w:webHidden/>
          </w:rPr>
          <w:t>20</w:t>
        </w:r>
        <w:r>
          <w:rPr>
            <w:noProof/>
            <w:webHidden/>
          </w:rPr>
          <w:fldChar w:fldCharType="end"/>
        </w:r>
      </w:hyperlink>
    </w:p>
    <w:p w14:paraId="2860FA8C" w14:textId="3CE9684A"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9" w:history="1">
        <w:r w:rsidRPr="001F6EDF">
          <w:rPr>
            <w:rStyle w:val="Hipercze"/>
            <w:noProof/>
          </w:rPr>
          <w:t>3.5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Deskryptory i ich hierarchia</w:t>
        </w:r>
        <w:r>
          <w:rPr>
            <w:noProof/>
            <w:webHidden/>
          </w:rPr>
          <w:tab/>
        </w:r>
        <w:r>
          <w:rPr>
            <w:noProof/>
            <w:webHidden/>
          </w:rPr>
          <w:fldChar w:fldCharType="begin"/>
        </w:r>
        <w:r>
          <w:rPr>
            <w:noProof/>
            <w:webHidden/>
          </w:rPr>
          <w:instrText xml:space="preserve"> PAGEREF _Toc218271709 \h </w:instrText>
        </w:r>
        <w:r>
          <w:rPr>
            <w:noProof/>
            <w:webHidden/>
          </w:rPr>
        </w:r>
        <w:r>
          <w:rPr>
            <w:noProof/>
            <w:webHidden/>
          </w:rPr>
          <w:fldChar w:fldCharType="separate"/>
        </w:r>
        <w:r>
          <w:rPr>
            <w:noProof/>
            <w:webHidden/>
          </w:rPr>
          <w:t>21</w:t>
        </w:r>
        <w:r>
          <w:rPr>
            <w:noProof/>
            <w:webHidden/>
          </w:rPr>
          <w:fldChar w:fldCharType="end"/>
        </w:r>
      </w:hyperlink>
    </w:p>
    <w:p w14:paraId="2B788D39" w14:textId="3B0A1F76"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0" w:history="1">
        <w:r w:rsidRPr="001F6EDF">
          <w:rPr>
            <w:rStyle w:val="Hipercze"/>
            <w:noProof/>
          </w:rPr>
          <w:t>3.6</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Typy transferów</w:t>
        </w:r>
        <w:r>
          <w:rPr>
            <w:noProof/>
            <w:webHidden/>
          </w:rPr>
          <w:tab/>
        </w:r>
        <w:r>
          <w:rPr>
            <w:noProof/>
            <w:webHidden/>
          </w:rPr>
          <w:fldChar w:fldCharType="begin"/>
        </w:r>
        <w:r>
          <w:rPr>
            <w:noProof/>
            <w:webHidden/>
          </w:rPr>
          <w:instrText xml:space="preserve"> PAGEREF _Toc218271710 \h </w:instrText>
        </w:r>
        <w:r>
          <w:rPr>
            <w:noProof/>
            <w:webHidden/>
          </w:rPr>
        </w:r>
        <w:r>
          <w:rPr>
            <w:noProof/>
            <w:webHidden/>
          </w:rPr>
          <w:fldChar w:fldCharType="separate"/>
        </w:r>
        <w:r>
          <w:rPr>
            <w:noProof/>
            <w:webHidden/>
          </w:rPr>
          <w:t>23</w:t>
        </w:r>
        <w:r>
          <w:rPr>
            <w:noProof/>
            <w:webHidden/>
          </w:rPr>
          <w:fldChar w:fldCharType="end"/>
        </w:r>
      </w:hyperlink>
    </w:p>
    <w:p w14:paraId="4ACE9EAB" w14:textId="70B52266"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11" w:history="1">
        <w:r w:rsidRPr="001F6EDF">
          <w:rPr>
            <w:rStyle w:val="Hipercze"/>
            <w:noProof/>
          </w:rPr>
          <w:t>Rozdział 4 Komunikacja MIDI przez USB (USB-MIDI)</w:t>
        </w:r>
        <w:r>
          <w:rPr>
            <w:noProof/>
            <w:webHidden/>
          </w:rPr>
          <w:tab/>
        </w:r>
        <w:r>
          <w:rPr>
            <w:noProof/>
            <w:webHidden/>
          </w:rPr>
          <w:fldChar w:fldCharType="begin"/>
        </w:r>
        <w:r>
          <w:rPr>
            <w:noProof/>
            <w:webHidden/>
          </w:rPr>
          <w:instrText xml:space="preserve"> PAGEREF _Toc218271711 \h </w:instrText>
        </w:r>
        <w:r>
          <w:rPr>
            <w:noProof/>
            <w:webHidden/>
          </w:rPr>
        </w:r>
        <w:r>
          <w:rPr>
            <w:noProof/>
            <w:webHidden/>
          </w:rPr>
          <w:fldChar w:fldCharType="separate"/>
        </w:r>
        <w:r>
          <w:rPr>
            <w:noProof/>
            <w:webHidden/>
          </w:rPr>
          <w:t>26</w:t>
        </w:r>
        <w:r>
          <w:rPr>
            <w:noProof/>
            <w:webHidden/>
          </w:rPr>
          <w:fldChar w:fldCharType="end"/>
        </w:r>
      </w:hyperlink>
    </w:p>
    <w:p w14:paraId="73A9F397" w14:textId="3D0F121A"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2" w:history="1">
        <w:r w:rsidRPr="001F6EDF">
          <w:rPr>
            <w:rStyle w:val="Hipercze"/>
            <w:noProof/>
          </w:rPr>
          <w:t>4.1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Umiejscowienie USB-MIDI w standardzie USB</w:t>
        </w:r>
        <w:r>
          <w:rPr>
            <w:noProof/>
            <w:webHidden/>
          </w:rPr>
          <w:tab/>
        </w:r>
        <w:r>
          <w:rPr>
            <w:noProof/>
            <w:webHidden/>
          </w:rPr>
          <w:fldChar w:fldCharType="begin"/>
        </w:r>
        <w:r>
          <w:rPr>
            <w:noProof/>
            <w:webHidden/>
          </w:rPr>
          <w:instrText xml:space="preserve"> PAGEREF _Toc218271712 \h </w:instrText>
        </w:r>
        <w:r>
          <w:rPr>
            <w:noProof/>
            <w:webHidden/>
          </w:rPr>
        </w:r>
        <w:r>
          <w:rPr>
            <w:noProof/>
            <w:webHidden/>
          </w:rPr>
          <w:fldChar w:fldCharType="separate"/>
        </w:r>
        <w:r>
          <w:rPr>
            <w:noProof/>
            <w:webHidden/>
          </w:rPr>
          <w:t>27</w:t>
        </w:r>
        <w:r>
          <w:rPr>
            <w:noProof/>
            <w:webHidden/>
          </w:rPr>
          <w:fldChar w:fldCharType="end"/>
        </w:r>
      </w:hyperlink>
    </w:p>
    <w:p w14:paraId="59F2D028" w14:textId="6A41D73A"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3" w:history="1">
        <w:r w:rsidRPr="001F6EDF">
          <w:rPr>
            <w:rStyle w:val="Hipercze"/>
            <w:noProof/>
          </w:rPr>
          <w:t>4.2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Deskryptory USB-MIDI i elementy klasowe</w:t>
        </w:r>
        <w:r>
          <w:rPr>
            <w:noProof/>
            <w:webHidden/>
          </w:rPr>
          <w:tab/>
        </w:r>
        <w:r>
          <w:rPr>
            <w:noProof/>
            <w:webHidden/>
          </w:rPr>
          <w:fldChar w:fldCharType="begin"/>
        </w:r>
        <w:r>
          <w:rPr>
            <w:noProof/>
            <w:webHidden/>
          </w:rPr>
          <w:instrText xml:space="preserve"> PAGEREF _Toc218271713 \h </w:instrText>
        </w:r>
        <w:r>
          <w:rPr>
            <w:noProof/>
            <w:webHidden/>
          </w:rPr>
        </w:r>
        <w:r>
          <w:rPr>
            <w:noProof/>
            <w:webHidden/>
          </w:rPr>
          <w:fldChar w:fldCharType="separate"/>
        </w:r>
        <w:r>
          <w:rPr>
            <w:noProof/>
            <w:webHidden/>
          </w:rPr>
          <w:t>27</w:t>
        </w:r>
        <w:r>
          <w:rPr>
            <w:noProof/>
            <w:webHidden/>
          </w:rPr>
          <w:fldChar w:fldCharType="end"/>
        </w:r>
      </w:hyperlink>
    </w:p>
    <w:p w14:paraId="53286260" w14:textId="18B1D8E3"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4" w:history="1">
        <w:r w:rsidRPr="001F6EDF">
          <w:rPr>
            <w:rStyle w:val="Hipercze"/>
            <w:noProof/>
          </w:rPr>
          <w:t>4.3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Endpointy i tryb transmisji w USB-MIDI</w:t>
        </w:r>
        <w:r>
          <w:rPr>
            <w:noProof/>
            <w:webHidden/>
          </w:rPr>
          <w:tab/>
        </w:r>
        <w:r>
          <w:rPr>
            <w:noProof/>
            <w:webHidden/>
          </w:rPr>
          <w:fldChar w:fldCharType="begin"/>
        </w:r>
        <w:r>
          <w:rPr>
            <w:noProof/>
            <w:webHidden/>
          </w:rPr>
          <w:instrText xml:space="preserve"> PAGEREF _Toc218271714 \h </w:instrText>
        </w:r>
        <w:r>
          <w:rPr>
            <w:noProof/>
            <w:webHidden/>
          </w:rPr>
        </w:r>
        <w:r>
          <w:rPr>
            <w:noProof/>
            <w:webHidden/>
          </w:rPr>
          <w:fldChar w:fldCharType="separate"/>
        </w:r>
        <w:r>
          <w:rPr>
            <w:noProof/>
            <w:webHidden/>
          </w:rPr>
          <w:t>28</w:t>
        </w:r>
        <w:r>
          <w:rPr>
            <w:noProof/>
            <w:webHidden/>
          </w:rPr>
          <w:fldChar w:fldCharType="end"/>
        </w:r>
      </w:hyperlink>
    </w:p>
    <w:p w14:paraId="4F52E087" w14:textId="42850130"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5" w:history="1">
        <w:r w:rsidRPr="001F6EDF">
          <w:rPr>
            <w:rStyle w:val="Hipercze"/>
            <w:noProof/>
            <w:lang w:val="en-US"/>
          </w:rPr>
          <w:t>4.4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lang w:val="en-US"/>
          </w:rPr>
          <w:t>Format danych: USB-MIDI Event Packet</w:t>
        </w:r>
        <w:r>
          <w:rPr>
            <w:noProof/>
            <w:webHidden/>
          </w:rPr>
          <w:tab/>
        </w:r>
        <w:r>
          <w:rPr>
            <w:noProof/>
            <w:webHidden/>
          </w:rPr>
          <w:fldChar w:fldCharType="begin"/>
        </w:r>
        <w:r>
          <w:rPr>
            <w:noProof/>
            <w:webHidden/>
          </w:rPr>
          <w:instrText xml:space="preserve"> PAGEREF _Toc218271715 \h </w:instrText>
        </w:r>
        <w:r>
          <w:rPr>
            <w:noProof/>
            <w:webHidden/>
          </w:rPr>
        </w:r>
        <w:r>
          <w:rPr>
            <w:noProof/>
            <w:webHidden/>
          </w:rPr>
          <w:fldChar w:fldCharType="separate"/>
        </w:r>
        <w:r>
          <w:rPr>
            <w:noProof/>
            <w:webHidden/>
          </w:rPr>
          <w:t>28</w:t>
        </w:r>
        <w:r>
          <w:rPr>
            <w:noProof/>
            <w:webHidden/>
          </w:rPr>
          <w:fldChar w:fldCharType="end"/>
        </w:r>
      </w:hyperlink>
    </w:p>
    <w:p w14:paraId="397C8B36" w14:textId="16EFB4AC"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6" w:history="1">
        <w:r w:rsidRPr="001F6EDF">
          <w:rPr>
            <w:rStyle w:val="Hipercze"/>
            <w:noProof/>
            <w:lang w:val="en-US"/>
          </w:rPr>
          <w:t>4.5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lang w:val="en-US"/>
          </w:rPr>
          <w:t>Przepływ danych w projekcie</w:t>
        </w:r>
        <w:r>
          <w:rPr>
            <w:noProof/>
            <w:webHidden/>
          </w:rPr>
          <w:tab/>
        </w:r>
        <w:r>
          <w:rPr>
            <w:noProof/>
            <w:webHidden/>
          </w:rPr>
          <w:fldChar w:fldCharType="begin"/>
        </w:r>
        <w:r>
          <w:rPr>
            <w:noProof/>
            <w:webHidden/>
          </w:rPr>
          <w:instrText xml:space="preserve"> PAGEREF _Toc218271716 \h </w:instrText>
        </w:r>
        <w:r>
          <w:rPr>
            <w:noProof/>
            <w:webHidden/>
          </w:rPr>
        </w:r>
        <w:r>
          <w:rPr>
            <w:noProof/>
            <w:webHidden/>
          </w:rPr>
          <w:fldChar w:fldCharType="separate"/>
        </w:r>
        <w:r>
          <w:rPr>
            <w:noProof/>
            <w:webHidden/>
          </w:rPr>
          <w:t>30</w:t>
        </w:r>
        <w:r>
          <w:rPr>
            <w:noProof/>
            <w:webHidden/>
          </w:rPr>
          <w:fldChar w:fldCharType="end"/>
        </w:r>
      </w:hyperlink>
    </w:p>
    <w:p w14:paraId="79F56D3B" w14:textId="78280AC6"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17" w:history="1">
        <w:r w:rsidRPr="001F6EDF">
          <w:rPr>
            <w:rStyle w:val="Hipercze"/>
            <w:noProof/>
          </w:rPr>
          <w:t>Rozdział 5 Część praktyczna</w:t>
        </w:r>
        <w:r>
          <w:rPr>
            <w:noProof/>
            <w:webHidden/>
          </w:rPr>
          <w:tab/>
        </w:r>
        <w:r>
          <w:rPr>
            <w:noProof/>
            <w:webHidden/>
          </w:rPr>
          <w:fldChar w:fldCharType="begin"/>
        </w:r>
        <w:r>
          <w:rPr>
            <w:noProof/>
            <w:webHidden/>
          </w:rPr>
          <w:instrText xml:space="preserve"> PAGEREF _Toc218271717 \h </w:instrText>
        </w:r>
        <w:r>
          <w:rPr>
            <w:noProof/>
            <w:webHidden/>
          </w:rPr>
        </w:r>
        <w:r>
          <w:rPr>
            <w:noProof/>
            <w:webHidden/>
          </w:rPr>
          <w:fldChar w:fldCharType="separate"/>
        </w:r>
        <w:r>
          <w:rPr>
            <w:noProof/>
            <w:webHidden/>
          </w:rPr>
          <w:t>31</w:t>
        </w:r>
        <w:r>
          <w:rPr>
            <w:noProof/>
            <w:webHidden/>
          </w:rPr>
          <w:fldChar w:fldCharType="end"/>
        </w:r>
      </w:hyperlink>
    </w:p>
    <w:p w14:paraId="576C6FBC" w14:textId="286B6873"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8" w:history="1">
        <w:r w:rsidRPr="001F6EDF">
          <w:rPr>
            <w:rStyle w:val="Hipercze"/>
            <w:noProof/>
          </w:rPr>
          <w:t>5.1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Wybrane środowiska i narzędzia</w:t>
        </w:r>
        <w:r>
          <w:rPr>
            <w:noProof/>
            <w:webHidden/>
          </w:rPr>
          <w:tab/>
        </w:r>
        <w:r>
          <w:rPr>
            <w:noProof/>
            <w:webHidden/>
          </w:rPr>
          <w:fldChar w:fldCharType="begin"/>
        </w:r>
        <w:r>
          <w:rPr>
            <w:noProof/>
            <w:webHidden/>
          </w:rPr>
          <w:instrText xml:space="preserve"> PAGEREF _Toc218271718 \h </w:instrText>
        </w:r>
        <w:r>
          <w:rPr>
            <w:noProof/>
            <w:webHidden/>
          </w:rPr>
        </w:r>
        <w:r>
          <w:rPr>
            <w:noProof/>
            <w:webHidden/>
          </w:rPr>
          <w:fldChar w:fldCharType="separate"/>
        </w:r>
        <w:r>
          <w:rPr>
            <w:noProof/>
            <w:webHidden/>
          </w:rPr>
          <w:t>31</w:t>
        </w:r>
        <w:r>
          <w:rPr>
            <w:noProof/>
            <w:webHidden/>
          </w:rPr>
          <w:fldChar w:fldCharType="end"/>
        </w:r>
      </w:hyperlink>
    </w:p>
    <w:p w14:paraId="76077083" w14:textId="0A7DFCE5"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19" w:history="1">
        <w:r w:rsidRPr="001F6EDF">
          <w:rPr>
            <w:rStyle w:val="Hipercze"/>
            <w:noProof/>
          </w:rPr>
          <w:t>5.1.1</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STM32CubeMX</w:t>
        </w:r>
        <w:r>
          <w:rPr>
            <w:noProof/>
            <w:webHidden/>
          </w:rPr>
          <w:tab/>
        </w:r>
        <w:r>
          <w:rPr>
            <w:noProof/>
            <w:webHidden/>
          </w:rPr>
          <w:fldChar w:fldCharType="begin"/>
        </w:r>
        <w:r>
          <w:rPr>
            <w:noProof/>
            <w:webHidden/>
          </w:rPr>
          <w:instrText xml:space="preserve"> PAGEREF _Toc218271719 \h </w:instrText>
        </w:r>
        <w:r>
          <w:rPr>
            <w:noProof/>
            <w:webHidden/>
          </w:rPr>
        </w:r>
        <w:r>
          <w:rPr>
            <w:noProof/>
            <w:webHidden/>
          </w:rPr>
          <w:fldChar w:fldCharType="separate"/>
        </w:r>
        <w:r>
          <w:rPr>
            <w:noProof/>
            <w:webHidden/>
          </w:rPr>
          <w:t>31</w:t>
        </w:r>
        <w:r>
          <w:rPr>
            <w:noProof/>
            <w:webHidden/>
          </w:rPr>
          <w:fldChar w:fldCharType="end"/>
        </w:r>
      </w:hyperlink>
    </w:p>
    <w:p w14:paraId="16743D0A" w14:textId="3B6A8F0B"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0" w:history="1">
        <w:r w:rsidRPr="001F6EDF">
          <w:rPr>
            <w:rStyle w:val="Hipercze"/>
            <w:noProof/>
          </w:rPr>
          <w:t>5.1.2</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STM32CubeIDE – dopisz tutaj o HAL jeszcze (1 zdanie)</w:t>
        </w:r>
        <w:r>
          <w:rPr>
            <w:noProof/>
            <w:webHidden/>
          </w:rPr>
          <w:tab/>
        </w:r>
        <w:r>
          <w:rPr>
            <w:noProof/>
            <w:webHidden/>
          </w:rPr>
          <w:fldChar w:fldCharType="begin"/>
        </w:r>
        <w:r>
          <w:rPr>
            <w:noProof/>
            <w:webHidden/>
          </w:rPr>
          <w:instrText xml:space="preserve"> PAGEREF _Toc218271720 \h </w:instrText>
        </w:r>
        <w:r>
          <w:rPr>
            <w:noProof/>
            <w:webHidden/>
          </w:rPr>
        </w:r>
        <w:r>
          <w:rPr>
            <w:noProof/>
            <w:webHidden/>
          </w:rPr>
          <w:fldChar w:fldCharType="separate"/>
        </w:r>
        <w:r>
          <w:rPr>
            <w:noProof/>
            <w:webHidden/>
          </w:rPr>
          <w:t>32</w:t>
        </w:r>
        <w:r>
          <w:rPr>
            <w:noProof/>
            <w:webHidden/>
          </w:rPr>
          <w:fldChar w:fldCharType="end"/>
        </w:r>
      </w:hyperlink>
    </w:p>
    <w:p w14:paraId="04566E65" w14:textId="16271458"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1" w:history="1">
        <w:r w:rsidRPr="001F6EDF">
          <w:rPr>
            <w:rStyle w:val="Hipercze"/>
            <w:noProof/>
          </w:rPr>
          <w:t>5.1.3</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Altium Designer</w:t>
        </w:r>
        <w:r>
          <w:rPr>
            <w:noProof/>
            <w:webHidden/>
          </w:rPr>
          <w:tab/>
        </w:r>
        <w:r>
          <w:rPr>
            <w:noProof/>
            <w:webHidden/>
          </w:rPr>
          <w:fldChar w:fldCharType="begin"/>
        </w:r>
        <w:r>
          <w:rPr>
            <w:noProof/>
            <w:webHidden/>
          </w:rPr>
          <w:instrText xml:space="preserve"> PAGEREF _Toc218271721 \h </w:instrText>
        </w:r>
        <w:r>
          <w:rPr>
            <w:noProof/>
            <w:webHidden/>
          </w:rPr>
        </w:r>
        <w:r>
          <w:rPr>
            <w:noProof/>
            <w:webHidden/>
          </w:rPr>
          <w:fldChar w:fldCharType="separate"/>
        </w:r>
        <w:r>
          <w:rPr>
            <w:noProof/>
            <w:webHidden/>
          </w:rPr>
          <w:t>33</w:t>
        </w:r>
        <w:r>
          <w:rPr>
            <w:noProof/>
            <w:webHidden/>
          </w:rPr>
          <w:fldChar w:fldCharType="end"/>
        </w:r>
      </w:hyperlink>
    </w:p>
    <w:p w14:paraId="02D5D04B" w14:textId="778473BF"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22" w:history="1">
        <w:r w:rsidRPr="001F6EDF">
          <w:rPr>
            <w:rStyle w:val="Hipercze"/>
            <w:noProof/>
          </w:rPr>
          <w:t>5.2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Schemat projektu oraz elementy składowe</w:t>
        </w:r>
        <w:r>
          <w:rPr>
            <w:noProof/>
            <w:webHidden/>
          </w:rPr>
          <w:tab/>
        </w:r>
        <w:r>
          <w:rPr>
            <w:noProof/>
            <w:webHidden/>
          </w:rPr>
          <w:fldChar w:fldCharType="begin"/>
        </w:r>
        <w:r>
          <w:rPr>
            <w:noProof/>
            <w:webHidden/>
          </w:rPr>
          <w:instrText xml:space="preserve"> PAGEREF _Toc218271722 \h </w:instrText>
        </w:r>
        <w:r>
          <w:rPr>
            <w:noProof/>
            <w:webHidden/>
          </w:rPr>
        </w:r>
        <w:r>
          <w:rPr>
            <w:noProof/>
            <w:webHidden/>
          </w:rPr>
          <w:fldChar w:fldCharType="separate"/>
        </w:r>
        <w:r>
          <w:rPr>
            <w:noProof/>
            <w:webHidden/>
          </w:rPr>
          <w:t>34</w:t>
        </w:r>
        <w:r>
          <w:rPr>
            <w:noProof/>
            <w:webHidden/>
          </w:rPr>
          <w:fldChar w:fldCharType="end"/>
        </w:r>
      </w:hyperlink>
    </w:p>
    <w:p w14:paraId="5FA4782E" w14:textId="13EF7E89"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23" w:history="1">
        <w:r w:rsidRPr="001F6EDF">
          <w:rPr>
            <w:rStyle w:val="Hipercze"/>
            <w:noProof/>
          </w:rPr>
          <w:t>5.3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Część aplikacyjna – architektura i opis oprogramowania</w:t>
        </w:r>
        <w:r>
          <w:rPr>
            <w:noProof/>
            <w:webHidden/>
          </w:rPr>
          <w:tab/>
        </w:r>
        <w:r>
          <w:rPr>
            <w:noProof/>
            <w:webHidden/>
          </w:rPr>
          <w:fldChar w:fldCharType="begin"/>
        </w:r>
        <w:r>
          <w:rPr>
            <w:noProof/>
            <w:webHidden/>
          </w:rPr>
          <w:instrText xml:space="preserve"> PAGEREF _Toc218271723 \h </w:instrText>
        </w:r>
        <w:r>
          <w:rPr>
            <w:noProof/>
            <w:webHidden/>
          </w:rPr>
        </w:r>
        <w:r>
          <w:rPr>
            <w:noProof/>
            <w:webHidden/>
          </w:rPr>
          <w:fldChar w:fldCharType="separate"/>
        </w:r>
        <w:r>
          <w:rPr>
            <w:noProof/>
            <w:webHidden/>
          </w:rPr>
          <w:t>37</w:t>
        </w:r>
        <w:r>
          <w:rPr>
            <w:noProof/>
            <w:webHidden/>
          </w:rPr>
          <w:fldChar w:fldCharType="end"/>
        </w:r>
      </w:hyperlink>
    </w:p>
    <w:p w14:paraId="43A359A0" w14:textId="6092A1AF"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4" w:history="1">
        <w:r w:rsidRPr="001F6EDF">
          <w:rPr>
            <w:rStyle w:val="Hipercze"/>
            <w:noProof/>
          </w:rPr>
          <w:t>5.3.1</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Ogólny opis działania programu</w:t>
        </w:r>
        <w:r>
          <w:rPr>
            <w:noProof/>
            <w:webHidden/>
          </w:rPr>
          <w:tab/>
        </w:r>
        <w:r>
          <w:rPr>
            <w:noProof/>
            <w:webHidden/>
          </w:rPr>
          <w:fldChar w:fldCharType="begin"/>
        </w:r>
        <w:r>
          <w:rPr>
            <w:noProof/>
            <w:webHidden/>
          </w:rPr>
          <w:instrText xml:space="preserve"> PAGEREF _Toc218271724 \h </w:instrText>
        </w:r>
        <w:r>
          <w:rPr>
            <w:noProof/>
            <w:webHidden/>
          </w:rPr>
        </w:r>
        <w:r>
          <w:rPr>
            <w:noProof/>
            <w:webHidden/>
          </w:rPr>
          <w:fldChar w:fldCharType="separate"/>
        </w:r>
        <w:r>
          <w:rPr>
            <w:noProof/>
            <w:webHidden/>
          </w:rPr>
          <w:t>37</w:t>
        </w:r>
        <w:r>
          <w:rPr>
            <w:noProof/>
            <w:webHidden/>
          </w:rPr>
          <w:fldChar w:fldCharType="end"/>
        </w:r>
      </w:hyperlink>
    </w:p>
    <w:p w14:paraId="6CB22298" w14:textId="791DD8AB"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5" w:history="1">
        <w:r w:rsidRPr="001F6EDF">
          <w:rPr>
            <w:rStyle w:val="Hipercze"/>
            <w:noProof/>
          </w:rPr>
          <w:t>5.3.2</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Podział modułów oprogramowania</w:t>
        </w:r>
        <w:r>
          <w:rPr>
            <w:noProof/>
            <w:webHidden/>
          </w:rPr>
          <w:tab/>
        </w:r>
        <w:r>
          <w:rPr>
            <w:noProof/>
            <w:webHidden/>
          </w:rPr>
          <w:fldChar w:fldCharType="begin"/>
        </w:r>
        <w:r>
          <w:rPr>
            <w:noProof/>
            <w:webHidden/>
          </w:rPr>
          <w:instrText xml:space="preserve"> PAGEREF _Toc218271725 \h </w:instrText>
        </w:r>
        <w:r>
          <w:rPr>
            <w:noProof/>
            <w:webHidden/>
          </w:rPr>
        </w:r>
        <w:r>
          <w:rPr>
            <w:noProof/>
            <w:webHidden/>
          </w:rPr>
          <w:fldChar w:fldCharType="separate"/>
        </w:r>
        <w:r>
          <w:rPr>
            <w:noProof/>
            <w:webHidden/>
          </w:rPr>
          <w:t>39</w:t>
        </w:r>
        <w:r>
          <w:rPr>
            <w:noProof/>
            <w:webHidden/>
          </w:rPr>
          <w:fldChar w:fldCharType="end"/>
        </w:r>
      </w:hyperlink>
    </w:p>
    <w:p w14:paraId="08E60866" w14:textId="79809FA9"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6" w:history="1">
        <w:r w:rsidRPr="001F6EDF">
          <w:rPr>
            <w:rStyle w:val="Hipercze"/>
            <w:noProof/>
          </w:rPr>
          <w:t>5.3.3</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Inicjalizacja systemu i pętla główna (main.c/.h)</w:t>
        </w:r>
        <w:r>
          <w:rPr>
            <w:noProof/>
            <w:webHidden/>
          </w:rPr>
          <w:tab/>
        </w:r>
        <w:r>
          <w:rPr>
            <w:noProof/>
            <w:webHidden/>
          </w:rPr>
          <w:fldChar w:fldCharType="begin"/>
        </w:r>
        <w:r>
          <w:rPr>
            <w:noProof/>
            <w:webHidden/>
          </w:rPr>
          <w:instrText xml:space="preserve"> PAGEREF _Toc218271726 \h </w:instrText>
        </w:r>
        <w:r>
          <w:rPr>
            <w:noProof/>
            <w:webHidden/>
          </w:rPr>
        </w:r>
        <w:r>
          <w:rPr>
            <w:noProof/>
            <w:webHidden/>
          </w:rPr>
          <w:fldChar w:fldCharType="separate"/>
        </w:r>
        <w:r>
          <w:rPr>
            <w:noProof/>
            <w:webHidden/>
          </w:rPr>
          <w:t>41</w:t>
        </w:r>
        <w:r>
          <w:rPr>
            <w:noProof/>
            <w:webHidden/>
          </w:rPr>
          <w:fldChar w:fldCharType="end"/>
        </w:r>
      </w:hyperlink>
    </w:p>
    <w:p w14:paraId="7BDCE92C" w14:textId="22187C0E"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7" w:history="1">
        <w:r w:rsidRPr="001F6EDF">
          <w:rPr>
            <w:rStyle w:val="Hipercze"/>
            <w:noProof/>
          </w:rPr>
          <w:t>5.3.4</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Warstwa USB Host i zarządzanie stanem połączenia (usb_host.c/.h)</w:t>
        </w:r>
        <w:r>
          <w:rPr>
            <w:noProof/>
            <w:webHidden/>
          </w:rPr>
          <w:tab/>
        </w:r>
        <w:r>
          <w:rPr>
            <w:noProof/>
            <w:webHidden/>
          </w:rPr>
          <w:fldChar w:fldCharType="begin"/>
        </w:r>
        <w:r>
          <w:rPr>
            <w:noProof/>
            <w:webHidden/>
          </w:rPr>
          <w:instrText xml:space="preserve"> PAGEREF _Toc218271727 \h </w:instrText>
        </w:r>
        <w:r>
          <w:rPr>
            <w:noProof/>
            <w:webHidden/>
          </w:rPr>
        </w:r>
        <w:r>
          <w:rPr>
            <w:noProof/>
            <w:webHidden/>
          </w:rPr>
          <w:fldChar w:fldCharType="separate"/>
        </w:r>
        <w:r>
          <w:rPr>
            <w:noProof/>
            <w:webHidden/>
          </w:rPr>
          <w:t>45</w:t>
        </w:r>
        <w:r>
          <w:rPr>
            <w:noProof/>
            <w:webHidden/>
          </w:rPr>
          <w:fldChar w:fldCharType="end"/>
        </w:r>
      </w:hyperlink>
    </w:p>
    <w:p w14:paraId="64EA3F0F" w14:textId="0338C851"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8" w:history="1">
        <w:r w:rsidRPr="001F6EDF">
          <w:rPr>
            <w:rStyle w:val="Hipercze"/>
            <w:noProof/>
          </w:rPr>
          <w:t>5.3.5</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Własna implementacja obsługi klasy USB-MIDI (usbh_midi.c/.h)</w:t>
        </w:r>
        <w:r>
          <w:rPr>
            <w:noProof/>
            <w:webHidden/>
          </w:rPr>
          <w:tab/>
        </w:r>
        <w:r>
          <w:rPr>
            <w:noProof/>
            <w:webHidden/>
          </w:rPr>
          <w:fldChar w:fldCharType="begin"/>
        </w:r>
        <w:r>
          <w:rPr>
            <w:noProof/>
            <w:webHidden/>
          </w:rPr>
          <w:instrText xml:space="preserve"> PAGEREF _Toc218271728 \h </w:instrText>
        </w:r>
        <w:r>
          <w:rPr>
            <w:noProof/>
            <w:webHidden/>
          </w:rPr>
        </w:r>
        <w:r>
          <w:rPr>
            <w:noProof/>
            <w:webHidden/>
          </w:rPr>
          <w:fldChar w:fldCharType="separate"/>
        </w:r>
        <w:r>
          <w:rPr>
            <w:noProof/>
            <w:webHidden/>
          </w:rPr>
          <w:t>48</w:t>
        </w:r>
        <w:r>
          <w:rPr>
            <w:noProof/>
            <w:webHidden/>
          </w:rPr>
          <w:fldChar w:fldCharType="end"/>
        </w:r>
      </w:hyperlink>
    </w:p>
    <w:p w14:paraId="098208E1" w14:textId="508EFA90"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9" w:history="1">
        <w:r w:rsidRPr="001F6EDF">
          <w:rPr>
            <w:rStyle w:val="Hipercze"/>
            <w:noProof/>
          </w:rPr>
          <w:t>5.3.6</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Silnik lekcji: weryfikacja dźwięków i generowanie informacji zwrotnej (lesson.c/.h)</w:t>
        </w:r>
        <w:r>
          <w:rPr>
            <w:noProof/>
            <w:webHidden/>
          </w:rPr>
          <w:tab/>
        </w:r>
        <w:r>
          <w:rPr>
            <w:noProof/>
            <w:webHidden/>
          </w:rPr>
          <w:fldChar w:fldCharType="begin"/>
        </w:r>
        <w:r>
          <w:rPr>
            <w:noProof/>
            <w:webHidden/>
          </w:rPr>
          <w:instrText xml:space="preserve"> PAGEREF _Toc218271729 \h </w:instrText>
        </w:r>
        <w:r>
          <w:rPr>
            <w:noProof/>
            <w:webHidden/>
          </w:rPr>
        </w:r>
        <w:r>
          <w:rPr>
            <w:noProof/>
            <w:webHidden/>
          </w:rPr>
          <w:fldChar w:fldCharType="separate"/>
        </w:r>
        <w:r>
          <w:rPr>
            <w:noProof/>
            <w:webHidden/>
          </w:rPr>
          <w:t>54</w:t>
        </w:r>
        <w:r>
          <w:rPr>
            <w:noProof/>
            <w:webHidden/>
          </w:rPr>
          <w:fldChar w:fldCharType="end"/>
        </w:r>
      </w:hyperlink>
    </w:p>
    <w:p w14:paraId="5C9B5ED4" w14:textId="688620C9"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0" w:history="1">
        <w:r w:rsidRPr="001F6EDF">
          <w:rPr>
            <w:rStyle w:val="Hipercze"/>
            <w:noProof/>
          </w:rPr>
          <w:t>5.3.7</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Interfejs użytkownika: menu i nawigacja po trybach nauki (app.c/.h)</w:t>
        </w:r>
        <w:r>
          <w:rPr>
            <w:noProof/>
            <w:webHidden/>
          </w:rPr>
          <w:tab/>
        </w:r>
        <w:r>
          <w:rPr>
            <w:noProof/>
            <w:webHidden/>
          </w:rPr>
          <w:fldChar w:fldCharType="begin"/>
        </w:r>
        <w:r>
          <w:rPr>
            <w:noProof/>
            <w:webHidden/>
          </w:rPr>
          <w:instrText xml:space="preserve"> PAGEREF _Toc218271730 \h </w:instrText>
        </w:r>
        <w:r>
          <w:rPr>
            <w:noProof/>
            <w:webHidden/>
          </w:rPr>
        </w:r>
        <w:r>
          <w:rPr>
            <w:noProof/>
            <w:webHidden/>
          </w:rPr>
          <w:fldChar w:fldCharType="separate"/>
        </w:r>
        <w:r>
          <w:rPr>
            <w:noProof/>
            <w:webHidden/>
          </w:rPr>
          <w:t>61</w:t>
        </w:r>
        <w:r>
          <w:rPr>
            <w:noProof/>
            <w:webHidden/>
          </w:rPr>
          <w:fldChar w:fldCharType="end"/>
        </w:r>
      </w:hyperlink>
    </w:p>
    <w:p w14:paraId="4F91C29B" w14:textId="543AE28E"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1" w:history="1">
        <w:r w:rsidRPr="001F6EDF">
          <w:rPr>
            <w:rStyle w:val="Hipercze"/>
            <w:noProof/>
          </w:rPr>
          <w:t>5.3.8</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Obsługa wejść użytkownika (button.c/.h)</w:t>
        </w:r>
        <w:r>
          <w:rPr>
            <w:noProof/>
            <w:webHidden/>
          </w:rPr>
          <w:tab/>
        </w:r>
        <w:r>
          <w:rPr>
            <w:noProof/>
            <w:webHidden/>
          </w:rPr>
          <w:fldChar w:fldCharType="begin"/>
        </w:r>
        <w:r>
          <w:rPr>
            <w:noProof/>
            <w:webHidden/>
          </w:rPr>
          <w:instrText xml:space="preserve"> PAGEREF _Toc218271731 \h </w:instrText>
        </w:r>
        <w:r>
          <w:rPr>
            <w:noProof/>
            <w:webHidden/>
          </w:rPr>
        </w:r>
        <w:r>
          <w:rPr>
            <w:noProof/>
            <w:webHidden/>
          </w:rPr>
          <w:fldChar w:fldCharType="separate"/>
        </w:r>
        <w:r>
          <w:rPr>
            <w:noProof/>
            <w:webHidden/>
          </w:rPr>
          <w:t>64</w:t>
        </w:r>
        <w:r>
          <w:rPr>
            <w:noProof/>
            <w:webHidden/>
          </w:rPr>
          <w:fldChar w:fldCharType="end"/>
        </w:r>
      </w:hyperlink>
    </w:p>
    <w:p w14:paraId="25E39B1D" w14:textId="41B5084D"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2" w:history="1">
        <w:r w:rsidRPr="001F6EDF">
          <w:rPr>
            <w:rStyle w:val="Hipercze"/>
            <w:noProof/>
          </w:rPr>
          <w:t>5.3.9</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Sterownik wyświetlacza LCD (grove_lcd16x2_i2c.c/.h)</w:t>
        </w:r>
        <w:r>
          <w:rPr>
            <w:noProof/>
            <w:webHidden/>
          </w:rPr>
          <w:tab/>
        </w:r>
        <w:r>
          <w:rPr>
            <w:noProof/>
            <w:webHidden/>
          </w:rPr>
          <w:fldChar w:fldCharType="begin"/>
        </w:r>
        <w:r>
          <w:rPr>
            <w:noProof/>
            <w:webHidden/>
          </w:rPr>
          <w:instrText xml:space="preserve"> PAGEREF _Toc218271732 \h </w:instrText>
        </w:r>
        <w:r>
          <w:rPr>
            <w:noProof/>
            <w:webHidden/>
          </w:rPr>
        </w:r>
        <w:r>
          <w:rPr>
            <w:noProof/>
            <w:webHidden/>
          </w:rPr>
          <w:fldChar w:fldCharType="separate"/>
        </w:r>
        <w:r>
          <w:rPr>
            <w:noProof/>
            <w:webHidden/>
          </w:rPr>
          <w:t>67</w:t>
        </w:r>
        <w:r>
          <w:rPr>
            <w:noProof/>
            <w:webHidden/>
          </w:rPr>
          <w:fldChar w:fldCharType="end"/>
        </w:r>
      </w:hyperlink>
    </w:p>
    <w:p w14:paraId="27C2631B" w14:textId="4A04225E" w:rsidR="005F547B" w:rsidRDefault="005F547B">
      <w:pPr>
        <w:pStyle w:val="Spistreci3"/>
        <w:tabs>
          <w:tab w:val="left" w:pos="144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3" w:history="1">
        <w:r w:rsidRPr="001F6EDF">
          <w:rPr>
            <w:rStyle w:val="Hipercze"/>
            <w:noProof/>
          </w:rPr>
          <w:t>5.3.10</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Zasoby danych aplikacji (utwory i akordy) oraz mapowanie nut (songs.c/.h, chords.c/.h, notes.c/.h)</w:t>
        </w:r>
        <w:r>
          <w:rPr>
            <w:noProof/>
            <w:webHidden/>
          </w:rPr>
          <w:tab/>
        </w:r>
        <w:r>
          <w:rPr>
            <w:noProof/>
            <w:webHidden/>
          </w:rPr>
          <w:fldChar w:fldCharType="begin"/>
        </w:r>
        <w:r>
          <w:rPr>
            <w:noProof/>
            <w:webHidden/>
          </w:rPr>
          <w:instrText xml:space="preserve"> PAGEREF _Toc218271733 \h </w:instrText>
        </w:r>
        <w:r>
          <w:rPr>
            <w:noProof/>
            <w:webHidden/>
          </w:rPr>
        </w:r>
        <w:r>
          <w:rPr>
            <w:noProof/>
            <w:webHidden/>
          </w:rPr>
          <w:fldChar w:fldCharType="separate"/>
        </w:r>
        <w:r>
          <w:rPr>
            <w:noProof/>
            <w:webHidden/>
          </w:rPr>
          <w:t>69</w:t>
        </w:r>
        <w:r>
          <w:rPr>
            <w:noProof/>
            <w:webHidden/>
          </w:rPr>
          <w:fldChar w:fldCharType="end"/>
        </w:r>
      </w:hyperlink>
    </w:p>
    <w:p w14:paraId="6760C5CB" w14:textId="7EB3DF36"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34" w:history="1">
        <w:r w:rsidRPr="001F6EDF">
          <w:rPr>
            <w:rStyle w:val="Hipercze"/>
            <w:noProof/>
          </w:rPr>
          <w:t>Rozdział 6 Wynik działania układu</w:t>
        </w:r>
        <w:r>
          <w:rPr>
            <w:noProof/>
            <w:webHidden/>
          </w:rPr>
          <w:tab/>
        </w:r>
        <w:r>
          <w:rPr>
            <w:noProof/>
            <w:webHidden/>
          </w:rPr>
          <w:fldChar w:fldCharType="begin"/>
        </w:r>
        <w:r>
          <w:rPr>
            <w:noProof/>
            <w:webHidden/>
          </w:rPr>
          <w:instrText xml:space="preserve"> PAGEREF _Toc218271734 \h </w:instrText>
        </w:r>
        <w:r>
          <w:rPr>
            <w:noProof/>
            <w:webHidden/>
          </w:rPr>
        </w:r>
        <w:r>
          <w:rPr>
            <w:noProof/>
            <w:webHidden/>
          </w:rPr>
          <w:fldChar w:fldCharType="separate"/>
        </w:r>
        <w:r>
          <w:rPr>
            <w:noProof/>
            <w:webHidden/>
          </w:rPr>
          <w:t>71</w:t>
        </w:r>
        <w:r>
          <w:rPr>
            <w:noProof/>
            <w:webHidden/>
          </w:rPr>
          <w:fldChar w:fldCharType="end"/>
        </w:r>
      </w:hyperlink>
    </w:p>
    <w:p w14:paraId="0690E56D" w14:textId="3CAF29EE"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5" w:history="1">
        <w:r w:rsidRPr="001F6EDF">
          <w:rPr>
            <w:rStyle w:val="Hipercze"/>
            <w:noProof/>
          </w:rPr>
          <w:t>6.1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Uruchomienie urządzenia</w:t>
        </w:r>
        <w:r>
          <w:rPr>
            <w:noProof/>
            <w:webHidden/>
          </w:rPr>
          <w:tab/>
        </w:r>
        <w:r>
          <w:rPr>
            <w:noProof/>
            <w:webHidden/>
          </w:rPr>
          <w:fldChar w:fldCharType="begin"/>
        </w:r>
        <w:r>
          <w:rPr>
            <w:noProof/>
            <w:webHidden/>
          </w:rPr>
          <w:instrText xml:space="preserve"> PAGEREF _Toc218271735 \h </w:instrText>
        </w:r>
        <w:r>
          <w:rPr>
            <w:noProof/>
            <w:webHidden/>
          </w:rPr>
        </w:r>
        <w:r>
          <w:rPr>
            <w:noProof/>
            <w:webHidden/>
          </w:rPr>
          <w:fldChar w:fldCharType="separate"/>
        </w:r>
        <w:r>
          <w:rPr>
            <w:noProof/>
            <w:webHidden/>
          </w:rPr>
          <w:t>71</w:t>
        </w:r>
        <w:r>
          <w:rPr>
            <w:noProof/>
            <w:webHidden/>
          </w:rPr>
          <w:fldChar w:fldCharType="end"/>
        </w:r>
      </w:hyperlink>
    </w:p>
    <w:p w14:paraId="7FBE308E" w14:textId="3DDD17FB"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6" w:history="1">
        <w:r w:rsidRPr="001F6EDF">
          <w:rPr>
            <w:rStyle w:val="Hipercze"/>
            <w:noProof/>
          </w:rPr>
          <w:t>6.2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Menu główne i nawigacja</w:t>
        </w:r>
        <w:r>
          <w:rPr>
            <w:noProof/>
            <w:webHidden/>
          </w:rPr>
          <w:tab/>
        </w:r>
        <w:r>
          <w:rPr>
            <w:noProof/>
            <w:webHidden/>
          </w:rPr>
          <w:fldChar w:fldCharType="begin"/>
        </w:r>
        <w:r>
          <w:rPr>
            <w:noProof/>
            <w:webHidden/>
          </w:rPr>
          <w:instrText xml:space="preserve"> PAGEREF _Toc218271736 \h </w:instrText>
        </w:r>
        <w:r>
          <w:rPr>
            <w:noProof/>
            <w:webHidden/>
          </w:rPr>
        </w:r>
        <w:r>
          <w:rPr>
            <w:noProof/>
            <w:webHidden/>
          </w:rPr>
          <w:fldChar w:fldCharType="separate"/>
        </w:r>
        <w:r>
          <w:rPr>
            <w:noProof/>
            <w:webHidden/>
          </w:rPr>
          <w:t>71</w:t>
        </w:r>
        <w:r>
          <w:rPr>
            <w:noProof/>
            <w:webHidden/>
          </w:rPr>
          <w:fldChar w:fldCharType="end"/>
        </w:r>
      </w:hyperlink>
    </w:p>
    <w:p w14:paraId="3E59AD00" w14:textId="6E6B6FB0"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7" w:history="1">
        <w:r w:rsidRPr="001F6EDF">
          <w:rPr>
            <w:rStyle w:val="Hipercze"/>
            <w:noProof/>
          </w:rPr>
          <w:t>6.3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Legenda symboli</w:t>
        </w:r>
        <w:r>
          <w:rPr>
            <w:noProof/>
            <w:webHidden/>
          </w:rPr>
          <w:tab/>
        </w:r>
        <w:r>
          <w:rPr>
            <w:noProof/>
            <w:webHidden/>
          </w:rPr>
          <w:fldChar w:fldCharType="begin"/>
        </w:r>
        <w:r>
          <w:rPr>
            <w:noProof/>
            <w:webHidden/>
          </w:rPr>
          <w:instrText xml:space="preserve"> PAGEREF _Toc218271737 \h </w:instrText>
        </w:r>
        <w:r>
          <w:rPr>
            <w:noProof/>
            <w:webHidden/>
          </w:rPr>
        </w:r>
        <w:r>
          <w:rPr>
            <w:noProof/>
            <w:webHidden/>
          </w:rPr>
          <w:fldChar w:fldCharType="separate"/>
        </w:r>
        <w:r>
          <w:rPr>
            <w:noProof/>
            <w:webHidden/>
          </w:rPr>
          <w:t>72</w:t>
        </w:r>
        <w:r>
          <w:rPr>
            <w:noProof/>
            <w:webHidden/>
          </w:rPr>
          <w:fldChar w:fldCharType="end"/>
        </w:r>
      </w:hyperlink>
    </w:p>
    <w:p w14:paraId="114EA4C1" w14:textId="21F3802C"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8" w:history="1">
        <w:r w:rsidRPr="001F6EDF">
          <w:rPr>
            <w:rStyle w:val="Hipercze"/>
            <w:noProof/>
          </w:rPr>
          <w:t>6.4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Tryb nauki SONG</w:t>
        </w:r>
        <w:r>
          <w:rPr>
            <w:noProof/>
            <w:webHidden/>
          </w:rPr>
          <w:tab/>
        </w:r>
        <w:r>
          <w:rPr>
            <w:noProof/>
            <w:webHidden/>
          </w:rPr>
          <w:fldChar w:fldCharType="begin"/>
        </w:r>
        <w:r>
          <w:rPr>
            <w:noProof/>
            <w:webHidden/>
          </w:rPr>
          <w:instrText xml:space="preserve"> PAGEREF _Toc218271738 \h </w:instrText>
        </w:r>
        <w:r>
          <w:rPr>
            <w:noProof/>
            <w:webHidden/>
          </w:rPr>
        </w:r>
        <w:r>
          <w:rPr>
            <w:noProof/>
            <w:webHidden/>
          </w:rPr>
          <w:fldChar w:fldCharType="separate"/>
        </w:r>
        <w:r>
          <w:rPr>
            <w:noProof/>
            <w:webHidden/>
          </w:rPr>
          <w:t>73</w:t>
        </w:r>
        <w:r>
          <w:rPr>
            <w:noProof/>
            <w:webHidden/>
          </w:rPr>
          <w:fldChar w:fldCharType="end"/>
        </w:r>
      </w:hyperlink>
    </w:p>
    <w:p w14:paraId="11134C18" w14:textId="40A6A95A"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9" w:history="1">
        <w:r w:rsidRPr="001F6EDF">
          <w:rPr>
            <w:rStyle w:val="Hipercze"/>
            <w:noProof/>
          </w:rPr>
          <w:t>6.5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Tryb nauki CHORDS</w:t>
        </w:r>
        <w:r>
          <w:rPr>
            <w:noProof/>
            <w:webHidden/>
          </w:rPr>
          <w:tab/>
        </w:r>
        <w:r>
          <w:rPr>
            <w:noProof/>
            <w:webHidden/>
          </w:rPr>
          <w:fldChar w:fldCharType="begin"/>
        </w:r>
        <w:r>
          <w:rPr>
            <w:noProof/>
            <w:webHidden/>
          </w:rPr>
          <w:instrText xml:space="preserve"> PAGEREF _Toc218271739 \h </w:instrText>
        </w:r>
        <w:r>
          <w:rPr>
            <w:noProof/>
            <w:webHidden/>
          </w:rPr>
        </w:r>
        <w:r>
          <w:rPr>
            <w:noProof/>
            <w:webHidden/>
          </w:rPr>
          <w:fldChar w:fldCharType="separate"/>
        </w:r>
        <w:r>
          <w:rPr>
            <w:noProof/>
            <w:webHidden/>
          </w:rPr>
          <w:t>75</w:t>
        </w:r>
        <w:r>
          <w:rPr>
            <w:noProof/>
            <w:webHidden/>
          </w:rPr>
          <w:fldChar w:fldCharType="end"/>
        </w:r>
      </w:hyperlink>
    </w:p>
    <w:p w14:paraId="2C5AEF3D" w14:textId="40F6A9D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40" w:history="1">
        <w:r w:rsidRPr="001F6EDF">
          <w:rPr>
            <w:rStyle w:val="Hipercze"/>
            <w:noProof/>
          </w:rPr>
          <w:t>6.6</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Ekran podsumowania</w:t>
        </w:r>
        <w:r>
          <w:rPr>
            <w:noProof/>
            <w:webHidden/>
          </w:rPr>
          <w:tab/>
        </w:r>
        <w:r>
          <w:rPr>
            <w:noProof/>
            <w:webHidden/>
          </w:rPr>
          <w:fldChar w:fldCharType="begin"/>
        </w:r>
        <w:r>
          <w:rPr>
            <w:noProof/>
            <w:webHidden/>
          </w:rPr>
          <w:instrText xml:space="preserve"> PAGEREF _Toc218271740 \h </w:instrText>
        </w:r>
        <w:r>
          <w:rPr>
            <w:noProof/>
            <w:webHidden/>
          </w:rPr>
        </w:r>
        <w:r>
          <w:rPr>
            <w:noProof/>
            <w:webHidden/>
          </w:rPr>
          <w:fldChar w:fldCharType="separate"/>
        </w:r>
        <w:r>
          <w:rPr>
            <w:noProof/>
            <w:webHidden/>
          </w:rPr>
          <w:t>76</w:t>
        </w:r>
        <w:r>
          <w:rPr>
            <w:noProof/>
            <w:webHidden/>
          </w:rPr>
          <w:fldChar w:fldCharType="end"/>
        </w:r>
      </w:hyperlink>
    </w:p>
    <w:p w14:paraId="3798CBAE" w14:textId="01FE7B0D"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1" w:history="1">
        <w:r w:rsidRPr="001F6EDF">
          <w:rPr>
            <w:rStyle w:val="Hipercze"/>
            <w:noProof/>
          </w:rPr>
          <w:t>Wnioski</w:t>
        </w:r>
        <w:r>
          <w:rPr>
            <w:noProof/>
            <w:webHidden/>
          </w:rPr>
          <w:tab/>
        </w:r>
        <w:r>
          <w:rPr>
            <w:noProof/>
            <w:webHidden/>
          </w:rPr>
          <w:fldChar w:fldCharType="begin"/>
        </w:r>
        <w:r>
          <w:rPr>
            <w:noProof/>
            <w:webHidden/>
          </w:rPr>
          <w:instrText xml:space="preserve"> PAGEREF _Toc218271741 \h </w:instrText>
        </w:r>
        <w:r>
          <w:rPr>
            <w:noProof/>
            <w:webHidden/>
          </w:rPr>
        </w:r>
        <w:r>
          <w:rPr>
            <w:noProof/>
            <w:webHidden/>
          </w:rPr>
          <w:fldChar w:fldCharType="separate"/>
        </w:r>
        <w:r>
          <w:rPr>
            <w:noProof/>
            <w:webHidden/>
          </w:rPr>
          <w:t>78</w:t>
        </w:r>
        <w:r>
          <w:rPr>
            <w:noProof/>
            <w:webHidden/>
          </w:rPr>
          <w:fldChar w:fldCharType="end"/>
        </w:r>
      </w:hyperlink>
    </w:p>
    <w:p w14:paraId="7BCAA7DA" w14:textId="509A4EDE"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2" w:history="1">
        <w:r w:rsidRPr="001F6EDF">
          <w:rPr>
            <w:rStyle w:val="Hipercze"/>
            <w:noProof/>
          </w:rPr>
          <w:t>Bibliografia</w:t>
        </w:r>
        <w:r>
          <w:rPr>
            <w:noProof/>
            <w:webHidden/>
          </w:rPr>
          <w:tab/>
        </w:r>
        <w:r>
          <w:rPr>
            <w:noProof/>
            <w:webHidden/>
          </w:rPr>
          <w:fldChar w:fldCharType="begin"/>
        </w:r>
        <w:r>
          <w:rPr>
            <w:noProof/>
            <w:webHidden/>
          </w:rPr>
          <w:instrText xml:space="preserve"> PAGEREF _Toc218271742 \h </w:instrText>
        </w:r>
        <w:r>
          <w:rPr>
            <w:noProof/>
            <w:webHidden/>
          </w:rPr>
        </w:r>
        <w:r>
          <w:rPr>
            <w:noProof/>
            <w:webHidden/>
          </w:rPr>
          <w:fldChar w:fldCharType="separate"/>
        </w:r>
        <w:r>
          <w:rPr>
            <w:noProof/>
            <w:webHidden/>
          </w:rPr>
          <w:t>80</w:t>
        </w:r>
        <w:r>
          <w:rPr>
            <w:noProof/>
            <w:webHidden/>
          </w:rPr>
          <w:fldChar w:fldCharType="end"/>
        </w:r>
      </w:hyperlink>
    </w:p>
    <w:p w14:paraId="289647A3" w14:textId="3B7BE0CA"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3" w:history="1">
        <w:r w:rsidRPr="001F6EDF">
          <w:rPr>
            <w:rStyle w:val="Hipercze"/>
            <w:noProof/>
            <w:snapToGrid w:val="0"/>
          </w:rPr>
          <w:t xml:space="preserve">Dodatek A  </w:t>
        </w:r>
        <w:r w:rsidRPr="001F6EDF">
          <w:rPr>
            <w:rStyle w:val="Hipercze"/>
            <w:noProof/>
          </w:rPr>
          <w:t>Deskryptory elektronicznego instrumentu klawiszowego CASIO USB-MIDI</w:t>
        </w:r>
        <w:r>
          <w:rPr>
            <w:noProof/>
            <w:webHidden/>
          </w:rPr>
          <w:tab/>
        </w:r>
        <w:r>
          <w:rPr>
            <w:noProof/>
            <w:webHidden/>
          </w:rPr>
          <w:fldChar w:fldCharType="begin"/>
        </w:r>
        <w:r>
          <w:rPr>
            <w:noProof/>
            <w:webHidden/>
          </w:rPr>
          <w:instrText xml:space="preserve"> PAGEREF _Toc218271743 \h </w:instrText>
        </w:r>
        <w:r>
          <w:rPr>
            <w:noProof/>
            <w:webHidden/>
          </w:rPr>
        </w:r>
        <w:r>
          <w:rPr>
            <w:noProof/>
            <w:webHidden/>
          </w:rPr>
          <w:fldChar w:fldCharType="separate"/>
        </w:r>
        <w:r>
          <w:rPr>
            <w:noProof/>
            <w:webHidden/>
          </w:rPr>
          <w:t>82</w:t>
        </w:r>
        <w:r>
          <w:rPr>
            <w:noProof/>
            <w:webHidden/>
          </w:rPr>
          <w:fldChar w:fldCharType="end"/>
        </w:r>
      </w:hyperlink>
    </w:p>
    <w:p w14:paraId="2847125B" w14:textId="25D7A398"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4" w:history="1">
        <w:r w:rsidRPr="001F6EDF">
          <w:rPr>
            <w:rStyle w:val="Hipercze"/>
            <w:noProof/>
          </w:rPr>
          <w:t>Spis ilustracji</w:t>
        </w:r>
        <w:r>
          <w:rPr>
            <w:noProof/>
            <w:webHidden/>
          </w:rPr>
          <w:tab/>
        </w:r>
        <w:r>
          <w:rPr>
            <w:noProof/>
            <w:webHidden/>
          </w:rPr>
          <w:fldChar w:fldCharType="begin"/>
        </w:r>
        <w:r>
          <w:rPr>
            <w:noProof/>
            <w:webHidden/>
          </w:rPr>
          <w:instrText xml:space="preserve"> PAGEREF _Toc218271744 \h </w:instrText>
        </w:r>
        <w:r>
          <w:rPr>
            <w:noProof/>
            <w:webHidden/>
          </w:rPr>
        </w:r>
        <w:r>
          <w:rPr>
            <w:noProof/>
            <w:webHidden/>
          </w:rPr>
          <w:fldChar w:fldCharType="separate"/>
        </w:r>
        <w:r>
          <w:rPr>
            <w:noProof/>
            <w:webHidden/>
          </w:rPr>
          <w:t>89</w:t>
        </w:r>
        <w:r>
          <w:rPr>
            <w:noProof/>
            <w:webHidden/>
          </w:rPr>
          <w:fldChar w:fldCharType="end"/>
        </w:r>
      </w:hyperlink>
    </w:p>
    <w:p w14:paraId="3823E815" w14:textId="4997F43D" w:rsidR="00607943" w:rsidRDefault="00607943">
      <w:pPr>
        <w:sectPr w:rsidR="00607943">
          <w:headerReference w:type="default" r:id="rId14"/>
          <w:footerReference w:type="default" r:id="rId15"/>
          <w:headerReference w:type="first" r:id="rId16"/>
          <w:pgSz w:w="11906" w:h="16838" w:code="9"/>
          <w:pgMar w:top="1418" w:right="1418" w:bottom="1418" w:left="1985" w:header="709" w:footer="709" w:gutter="0"/>
          <w:cols w:space="708"/>
          <w:docGrid w:linePitch="360"/>
        </w:sectPr>
      </w:pPr>
      <w:r>
        <w:fldChar w:fldCharType="end"/>
      </w:r>
    </w:p>
    <w:p w14:paraId="548B4392" w14:textId="2FECE4DA" w:rsidR="00607943" w:rsidRDefault="00607943">
      <w:pPr>
        <w:pStyle w:val="Nagwek1"/>
        <w:numPr>
          <w:ilvl w:val="0"/>
          <w:numId w:val="0"/>
        </w:numPr>
      </w:pPr>
      <w:bookmarkStart w:id="0" w:name="_Toc39028588"/>
      <w:bookmarkStart w:id="1" w:name="_Toc65426897"/>
      <w:bookmarkStart w:id="2" w:name="_Toc65427130"/>
      <w:bookmarkStart w:id="3" w:name="_Toc218271693"/>
      <w:r>
        <w:lastRenderedPageBreak/>
        <w:t>Wstęp</w:t>
      </w:r>
      <w:bookmarkEnd w:id="0"/>
      <w:bookmarkEnd w:id="1"/>
      <w:bookmarkEnd w:id="2"/>
      <w:bookmarkEnd w:id="3"/>
    </w:p>
    <w:p w14:paraId="72FDCD22" w14:textId="0EAD974A" w:rsidR="00621A6C" w:rsidRDefault="00621A6C" w:rsidP="00621A6C">
      <w:pPr>
        <w:pStyle w:val="Tekstpodstawowyzwciciem"/>
      </w:pPr>
      <w:r>
        <w:t xml:space="preserve">Nauka gry na </w:t>
      </w:r>
      <w:r w:rsidR="006C39CA">
        <w:t xml:space="preserve">instrumentach </w:t>
      </w:r>
      <w:r w:rsidR="00732723">
        <w:t>klawiszowych</w:t>
      </w:r>
      <w:r>
        <w:t xml:space="preserve"> nie jest prostą rzeczą </w:t>
      </w:r>
      <w:r w:rsidR="00440ACA">
        <w:t xml:space="preserve">i </w:t>
      </w:r>
      <w:r>
        <w:t>często wymaga ona bardzo dużej determinacji lub nakładów finansowych, które umożliwią łatwiejszy dostęp do wiedzy, np. w postaci różnych aplikacji</w:t>
      </w:r>
      <w:r w:rsidR="00440ACA">
        <w:t xml:space="preserve"> edukacyjnych</w:t>
      </w:r>
      <w:r>
        <w:t xml:space="preserve"> lub pomocy osób bardziej doświadczonych, </w:t>
      </w:r>
      <w:r w:rsidR="00A40F8F">
        <w:t>dzięki którym początkujący mogą szybciej rozwijać i doskonalić swoje umiejętności</w:t>
      </w:r>
      <w:r>
        <w:t>.</w:t>
      </w:r>
    </w:p>
    <w:p w14:paraId="6FDE6F3A" w14:textId="0763FEC3" w:rsidR="00A40F8F" w:rsidRDefault="00621A6C" w:rsidP="00621A6C">
      <w:pPr>
        <w:pStyle w:val="Tekstpodstawowyzwciciem"/>
      </w:pPr>
      <w:r>
        <w:t xml:space="preserve">Bardzo często pierwszym impulsem u osób, które zaczynają naukę jest chęć zagrania swoich ulubionych </w:t>
      </w:r>
      <w:r w:rsidR="00440ACA">
        <w:t xml:space="preserve">utworów </w:t>
      </w:r>
      <w:r>
        <w:t xml:space="preserve">- np. piosenek, które często nie są bardzo ciężkie do zagrania technicznie, nawet dla osób </w:t>
      </w:r>
      <w:r w:rsidR="00A40F8F">
        <w:t xml:space="preserve">zaczynających przygodę z instrumentem. </w:t>
      </w:r>
    </w:p>
    <w:p w14:paraId="284C0FCC" w14:textId="77777777" w:rsidR="00440ACA" w:rsidRDefault="006C39CA" w:rsidP="00621A6C">
      <w:pPr>
        <w:pStyle w:val="Tekstpodstawowyzwciciem"/>
      </w:pPr>
      <w:r>
        <w:t>Nierzadko</w:t>
      </w:r>
      <w:r w:rsidR="00A40F8F">
        <w:t xml:space="preserve"> jednak przytłaczająca potrafi być wtedy ilość czynności, które należy wykonywać równocześnie: </w:t>
      </w:r>
      <w:r w:rsidR="00440ACA" w:rsidRPr="00440ACA">
        <w:t>koordynacja pracy rąk, odczyt zapisu nutowego oraz mapowanie go na właściwe klawisze, a także samodzielna ocena poprawności wykonywanych dźwięków.</w:t>
      </w:r>
    </w:p>
    <w:p w14:paraId="392243F9" w14:textId="263075C0" w:rsidR="004F70F3" w:rsidRDefault="004F70F3" w:rsidP="00621A6C">
      <w:pPr>
        <w:pStyle w:val="Tekstpodstawowyzwciciem"/>
      </w:pPr>
      <w:r>
        <w:t>Popularność lekcji z osobami doświadczonymi, a także aplikacji wspierających naukę pokazuje, że możliwość</w:t>
      </w:r>
      <w:r w:rsidR="00440ACA" w:rsidRPr="00440ACA">
        <w:t xml:space="preserve"> odciążenia użytkownika choćby z jednej z tych czynności</w:t>
      </w:r>
      <w:r>
        <w:t xml:space="preserve"> </w:t>
      </w:r>
      <w:r w:rsidR="00440ACA">
        <w:t xml:space="preserve">ułatwia naukę </w:t>
      </w:r>
      <w:r>
        <w:t>i zmniejsza frustrację użytkownika podczas nauki.</w:t>
      </w:r>
    </w:p>
    <w:p w14:paraId="3B97C141" w14:textId="5C958AB8" w:rsidR="006C39CA" w:rsidRPr="00621A6C" w:rsidRDefault="00440ACA" w:rsidP="00621A6C">
      <w:pPr>
        <w:pStyle w:val="Tekstpodstawowyzwciciem"/>
      </w:pPr>
      <w:r w:rsidRPr="00440ACA">
        <w:t>Upowszechnienie elektronicznych instrumentów klawiszowych, zwykle tańszych od pianin akustycznych, obniżyło próg wejścia dla początkujących</w:t>
      </w:r>
      <w:r>
        <w:t xml:space="preserve"> </w:t>
      </w:r>
      <w:r w:rsidR="006C39CA">
        <w:t>– pojawia się</w:t>
      </w:r>
      <w:r>
        <w:t xml:space="preserve"> zatem</w:t>
      </w:r>
      <w:r w:rsidR="006C39CA">
        <w:t xml:space="preserve"> coraz większa grupa osób, która chce zacząć swoją przygodę z instrumentami. Dodatkowo, wraz z pojawieniem się takiej grupy instrumentów dużo większą rolę zaczął odgrywać </w:t>
      </w:r>
      <w:r w:rsidR="006C39CA" w:rsidRPr="006C39CA">
        <w:t>standard MIDI (Musical Instrument Digital Interface)</w:t>
      </w:r>
      <w:r w:rsidR="006C39CA">
        <w:t>,</w:t>
      </w:r>
      <w:r>
        <w:t xml:space="preserve"> dzięki któremu jesteśmy w stanie</w:t>
      </w:r>
      <w:r w:rsidR="006C39CA">
        <w:t xml:space="preserve"> </w:t>
      </w:r>
      <w:r w:rsidRPr="00440ACA">
        <w:t>analizować zdarzenia wykonawcze (np. naciśnięcia klawiszy i ich dynamikę) generowane przez instrument.</w:t>
      </w:r>
      <w:r w:rsidR="00732723">
        <w:t xml:space="preserve"> A ogromna popularność protokołu USB w ostatnich latach spowodowała, że </w:t>
      </w:r>
      <w:r>
        <w:t>większość takich</w:t>
      </w:r>
      <w:r w:rsidR="00732723">
        <w:t xml:space="preserve"> urządze</w:t>
      </w:r>
      <w:r>
        <w:t xml:space="preserve">ń </w:t>
      </w:r>
      <w:r w:rsidR="00732723">
        <w:t>komunikuje się wykorzystując te dwa standardy.</w:t>
      </w:r>
    </w:p>
    <w:p w14:paraId="7C593474" w14:textId="7B27117C" w:rsidR="006C39CA" w:rsidRDefault="00732723">
      <w:pPr>
        <w:pStyle w:val="Tekstpodstawowyzwciciem"/>
      </w:pPr>
      <w:bookmarkStart w:id="4" w:name="_Toc39028589"/>
      <w:r w:rsidRPr="00732723">
        <w:t>Motywacją do podjęcia tematu pracy była chęć stworzenia rozwiązania, które ułatwi naukę gry na elektronicznych instrumentach klawiszowych (</w:t>
      </w:r>
      <w:r w:rsidR="00440ACA">
        <w:t>potocznie nazywanych</w:t>
      </w:r>
      <w:r w:rsidRPr="00732723">
        <w:t xml:space="preserve"> keyboarda</w:t>
      </w:r>
      <w:r w:rsidR="00440ACA">
        <w:t>mi</w:t>
      </w:r>
      <w:r w:rsidRPr="00732723">
        <w:t xml:space="preserve">) poprzez </w:t>
      </w:r>
      <w:r>
        <w:t>uproszczenie</w:t>
      </w:r>
      <w:r w:rsidRPr="00732723">
        <w:t xml:space="preserve"> konieczności </w:t>
      </w:r>
      <w:r>
        <w:t>ciągłego</w:t>
      </w:r>
      <w:r w:rsidRPr="00732723">
        <w:t xml:space="preserve"> czytania zapisu nutowego</w:t>
      </w:r>
      <w:r>
        <w:t xml:space="preserve"> z </w:t>
      </w:r>
      <w:proofErr w:type="spellStart"/>
      <w:r>
        <w:t>parytury</w:t>
      </w:r>
      <w:proofErr w:type="spellEnd"/>
      <w:r w:rsidRPr="00732723">
        <w:t xml:space="preserve"> oraz zapewnienie natychmiastowej informacji zwrotnej o poprawności zagranych dźwięków.</w:t>
      </w:r>
    </w:p>
    <w:p w14:paraId="61D3FAE5" w14:textId="61764FBA" w:rsidR="00621A6C" w:rsidRDefault="001A321C">
      <w:pPr>
        <w:pStyle w:val="Tekstpodstawowyzwciciem"/>
      </w:pPr>
      <w:r>
        <w:lastRenderedPageBreak/>
        <w:t>Głównym c</w:t>
      </w:r>
      <w:r w:rsidRPr="001A321C">
        <w:t xml:space="preserve">elem pracy jest zaprojektowanie i implementacja prototypu asystenta wspomagającego naukę gry na elektronicznym instrumencie klawiszowym. Praca koncentruje się na warstwie aplikacyjnej, w szczególności na logice prowadzenia lekcji krok po kroku dla utworów oraz akordów, z możliwością cofania i pomijania kroków w celu ćwiczenia wybranych fragmentów. Po zakończeniu lekcji system prezentuje podsumowanie w postaci odsetka poprawnych </w:t>
      </w:r>
      <w:proofErr w:type="spellStart"/>
      <w:r w:rsidRPr="001A321C">
        <w:t>zagrań</w:t>
      </w:r>
      <w:proofErr w:type="spellEnd"/>
      <w:r w:rsidRPr="001A321C">
        <w:t>. Dzięki komunikacji USB-MIDI możliwa jest jednoznaczna rejestracja naciśnięć klawiszy i ich weryfikacja względem oczekiwanych nut</w:t>
      </w:r>
      <w:r>
        <w:t>.</w:t>
      </w:r>
      <w:r w:rsidR="003609A6">
        <w:t xml:space="preserve"> </w:t>
      </w:r>
    </w:p>
    <w:p w14:paraId="1CAD2E56" w14:textId="77B8A2A6" w:rsidR="00607943" w:rsidRDefault="00607943">
      <w:pPr>
        <w:pStyle w:val="Nagwek1"/>
      </w:pPr>
      <w:bookmarkStart w:id="5" w:name="_Toc65426899"/>
      <w:bookmarkStart w:id="6" w:name="_Toc65427132"/>
      <w:r>
        <w:lastRenderedPageBreak/>
        <w:br/>
      </w:r>
      <w:bookmarkStart w:id="7" w:name="_Toc218271694"/>
      <w:bookmarkEnd w:id="5"/>
      <w:bookmarkEnd w:id="6"/>
      <w:r w:rsidR="008E43A9">
        <w:t>Protokół MIDI</w:t>
      </w:r>
      <w:bookmarkEnd w:id="7"/>
    </w:p>
    <w:p w14:paraId="6DF838BC" w14:textId="58245BC0" w:rsidR="00C1048F" w:rsidRPr="00C1048F" w:rsidRDefault="003F1059" w:rsidP="00C1048F">
      <w:pPr>
        <w:pStyle w:val="Nagwek2"/>
      </w:pPr>
      <w:bookmarkStart w:id="8" w:name="_Toc218271695"/>
      <w:r>
        <w:t>Wprowadzenie do protokołu MIDI</w:t>
      </w:r>
      <w:bookmarkEnd w:id="8"/>
    </w:p>
    <w:p w14:paraId="6CABDDA0" w14:textId="147AADA7" w:rsidR="00FC2A95" w:rsidRDefault="00FC2A95" w:rsidP="00FC2A95">
      <w:pPr>
        <w:pStyle w:val="Tekstpodstawowyzwciciem"/>
      </w:pPr>
      <w:r>
        <w:t>Protokół MIDI, czyli Musical Instrument Digital Interface, to powstały w sierpniu 1983 roku [1] protokół komunikacyjny stworzony do przesyłania zdarzeń muzycznych, czyli informacji, które reprezentują dany dźwięk.</w:t>
      </w:r>
    </w:p>
    <w:p w14:paraId="1862297B" w14:textId="77777777" w:rsidR="00FC2A95" w:rsidRDefault="00FC2A95" w:rsidP="00FC2A95">
      <w:pPr>
        <w:pStyle w:val="Tekstpodstawowyzwciciem"/>
      </w:pPr>
      <w:r>
        <w:t>Stosowany jest on w rozmaitych elektronicznych urządzeniach muzycznych, stosowany przez artystów i kompozytorów, a także np. w grach wideo, gdzie znajduje swoje zainteresowanie poprzez bardzo małą ilość miejsca jakie zajmują pliki w tym formacie.</w:t>
      </w:r>
    </w:p>
    <w:p w14:paraId="08DE0BF5" w14:textId="15DB61CD" w:rsidR="00FC2A95" w:rsidRDefault="00FC2A95" w:rsidP="00FC2A95">
      <w:pPr>
        <w:pStyle w:val="Tekstpodstawowyzwciciem"/>
      </w:pPr>
      <w:r>
        <w:t xml:space="preserve">Zresztą powód, dlaczego pliki </w:t>
      </w:r>
      <w:r w:rsidR="00FC65DF">
        <w:t>formatu Standard MIDI File (*.</w:t>
      </w:r>
      <w:proofErr w:type="spellStart"/>
      <w:r w:rsidR="00FC65DF">
        <w:t>mid</w:t>
      </w:r>
      <w:proofErr w:type="spellEnd"/>
      <w:r w:rsidR="00FC65DF">
        <w:t xml:space="preserve">) </w:t>
      </w:r>
      <w:r>
        <w:t>zajmują tak mało miejsca, to jedna z najważniejszych cech i zalet tego protokołu – ponieważ nie zawiera on dźwiękó</w:t>
      </w:r>
      <w:r w:rsidR="00DF571D">
        <w:t>w</w:t>
      </w:r>
      <w:r>
        <w:t xml:space="preserve">, a tylko instrukcję, jak dany dźwięk odtworzyć [2]. </w:t>
      </w:r>
    </w:p>
    <w:p w14:paraId="1D6B5AC9" w14:textId="45E7F507" w:rsidR="00D278A1" w:rsidRDefault="00FC2A95" w:rsidP="00D278A1">
      <w:pPr>
        <w:pStyle w:val="Tekstpodstawowyzwciciem"/>
      </w:pPr>
      <w:r>
        <w:t>Dzięki temu pliki w tym formacie, poza lekkością danych, są bardzo łatwe do edycji i zmiany parametrów (takich jak tempo, tonacja czy nawet podmiana instrumentów na inne), ponieważ urządzenie generujące dźwięki (np. syntezator) robi to na podstawie tych właśnie instrukcji</w:t>
      </w:r>
      <w:r w:rsidR="00B2542E">
        <w:t xml:space="preserve"> [</w:t>
      </w:r>
      <w:r w:rsidR="00932786">
        <w:t>4</w:t>
      </w:r>
      <w:r w:rsidR="00B2542E">
        <w:t>]</w:t>
      </w:r>
      <w:r>
        <w:t>. Zapewnia to także ogromną kompatybilność pomiędzy różnymi elektronicznymi sprzętami muzycznymi, gdzie generacja dźwięków może odrobinkę się różnić w zależności od hardware’u, natomiast software’owo przesyła</w:t>
      </w:r>
      <w:r w:rsidR="00DF571D">
        <w:t>ne są</w:t>
      </w:r>
      <w:r>
        <w:t xml:space="preserve"> te same instrukcje do wszystkich urządzeń.</w:t>
      </w:r>
    </w:p>
    <w:p w14:paraId="3514B43C" w14:textId="77777777" w:rsidR="00D278A1" w:rsidRDefault="00D278A1" w:rsidP="00D278A1">
      <w:pPr>
        <w:pStyle w:val="Tekstpodstawowyzwciciem"/>
      </w:pPr>
    </w:p>
    <w:p w14:paraId="6A9C215E" w14:textId="5E4F25D6" w:rsidR="0037614F" w:rsidRDefault="00D34FBE" w:rsidP="0037614F">
      <w:pPr>
        <w:pStyle w:val="Nagwek2"/>
      </w:pPr>
      <w:bookmarkStart w:id="9" w:name="_Toc218271696"/>
      <w:r>
        <w:t>Dziennik definicji</w:t>
      </w:r>
      <w:bookmarkEnd w:id="9"/>
    </w:p>
    <w:p w14:paraId="5F8E83CB" w14:textId="34DC6933" w:rsidR="0092173D" w:rsidRDefault="0092173D" w:rsidP="0092173D">
      <w:pPr>
        <w:pStyle w:val="Tekstpodstawowyzwciciem"/>
      </w:pPr>
      <w:r w:rsidRPr="0004036F">
        <w:t>Wiadomość/</w:t>
      </w:r>
      <w:r w:rsidR="00342BB0">
        <w:t>komunikat/</w:t>
      </w:r>
      <w:r w:rsidRPr="0004036F">
        <w:t>ramka</w:t>
      </w:r>
      <w:r w:rsidR="00DF571D">
        <w:t>/zdarzenia</w:t>
      </w:r>
      <w:r w:rsidRPr="0004036F">
        <w:t xml:space="preserve"> MIDI</w:t>
      </w:r>
      <w:r>
        <w:t xml:space="preserve"> – zbiór instrukcji, które przechowują informacje dla syntezatora jak ma odtworzyć dany dźwięk</w:t>
      </w:r>
      <w:r w:rsidR="00B50D0D">
        <w:t xml:space="preserve"> [3].</w:t>
      </w:r>
      <w:r w:rsidR="000E0741">
        <w:t xml:space="preserve"> </w:t>
      </w:r>
      <w:r w:rsidR="000E0741" w:rsidRPr="000E0741">
        <w:t xml:space="preserve">W dalszej części pracy </w:t>
      </w:r>
      <w:r w:rsidR="00DF571D">
        <w:t>wszystkie te terminy</w:t>
      </w:r>
      <w:r w:rsidR="000E0741" w:rsidRPr="000E0741">
        <w:t xml:space="preserve"> są używane zamiennie</w:t>
      </w:r>
      <w:r w:rsidR="00B50D0D">
        <w:t>.</w:t>
      </w:r>
    </w:p>
    <w:p w14:paraId="7962DE88" w14:textId="77777777" w:rsidR="0092173D" w:rsidRDefault="0092173D" w:rsidP="0092173D">
      <w:pPr>
        <w:pStyle w:val="Tekstpodstawowyzwciciem"/>
      </w:pPr>
    </w:p>
    <w:p w14:paraId="60FFF4CD" w14:textId="6C7E2DE4" w:rsidR="0092173D" w:rsidRDefault="0092173D" w:rsidP="0092173D">
      <w:pPr>
        <w:pStyle w:val="Tekstpodstawowyzwciciem"/>
      </w:pPr>
      <w:r w:rsidRPr="0004036F">
        <w:lastRenderedPageBreak/>
        <w:t>Kontroler MIDI</w:t>
      </w:r>
      <w:r>
        <w:t xml:space="preserve"> – to urządzenie, które jest używane jako instrument (np. klawiatura </w:t>
      </w:r>
      <w:r w:rsidR="00DF571D">
        <w:t>elektronicznego instrumentu elektronicznego</w:t>
      </w:r>
      <w:r>
        <w:t xml:space="preserve">), generuje wiadomości MIDI, które są następnie </w:t>
      </w:r>
      <w:r w:rsidR="004B5430">
        <w:t>transmitowane</w:t>
      </w:r>
      <w:r>
        <w:t xml:space="preserve"> do syntezatora</w:t>
      </w:r>
      <w:r w:rsidR="0078027A">
        <w:t xml:space="preserve"> [3]</w:t>
      </w:r>
      <w:r>
        <w:t>.</w:t>
      </w:r>
    </w:p>
    <w:p w14:paraId="565F3DCE" w14:textId="77777777" w:rsidR="0092173D" w:rsidRDefault="0092173D" w:rsidP="0092173D">
      <w:pPr>
        <w:pStyle w:val="Tekstpodstawowyzwciciem"/>
      </w:pPr>
    </w:p>
    <w:p w14:paraId="1ED2DFCE" w14:textId="00720DA6" w:rsidR="0092173D" w:rsidRDefault="0092173D" w:rsidP="0092173D">
      <w:pPr>
        <w:pStyle w:val="Tekstpodstawowyzwciciem"/>
      </w:pPr>
      <w:r w:rsidRPr="0004036F">
        <w:t>Syntezator MIDI</w:t>
      </w:r>
      <w:r>
        <w:t xml:space="preserve"> – urządzenie, które zajmuje się przechwytywaniem, przechowywaniem, edycją, a przede wszystkim odtwarzaniem dźwięków wysłanych w wiadomościach MIDI</w:t>
      </w:r>
      <w:r w:rsidR="0078027A">
        <w:t xml:space="preserve"> [3].</w:t>
      </w:r>
    </w:p>
    <w:p w14:paraId="1AE09EC1" w14:textId="77777777" w:rsidR="0092173D" w:rsidRDefault="0092173D" w:rsidP="0092173D">
      <w:pPr>
        <w:pStyle w:val="Tekstpodstawowyzwciciem"/>
      </w:pPr>
    </w:p>
    <w:p w14:paraId="3D031565" w14:textId="059B5951" w:rsidR="00D34FBE" w:rsidRDefault="0092173D" w:rsidP="0092173D">
      <w:pPr>
        <w:pStyle w:val="Tekstpodstawowyzwciciem"/>
      </w:pPr>
      <w:r w:rsidRPr="0004036F">
        <w:t>Kanał MIDI</w:t>
      </w:r>
      <w:r>
        <w:t xml:space="preserve"> – mimo połączenia urządzeń jednym fizycznym przewodem, to mamy do wyboru aż 16 kanałów, na których możemy przesyłać ramki MIDI. Jest to możliwe dzięki wariacjom 4 bitowego </w:t>
      </w:r>
      <w:proofErr w:type="spellStart"/>
      <w:r>
        <w:t>nibble’a</w:t>
      </w:r>
      <w:proofErr w:type="spellEnd"/>
      <w:r>
        <w:t xml:space="preserve"> danych, który znajduje się w każdej przesyłanej ramce MIDI. Często na osobnych kanałach przesyłamy osobne linie melodyczne instrumentów np. na jednym pianino, na drugim perkusje, a na trzecim bas</w:t>
      </w:r>
      <w:r w:rsidR="0078027A">
        <w:t xml:space="preserve"> [3]</w:t>
      </w:r>
      <w:r w:rsidR="009822E1">
        <w:t>.</w:t>
      </w:r>
      <w:r w:rsidR="00D278A1">
        <w:br/>
      </w:r>
    </w:p>
    <w:p w14:paraId="18072447" w14:textId="45D28FE7" w:rsidR="009822E1" w:rsidRDefault="009822E1" w:rsidP="009822E1">
      <w:pPr>
        <w:pStyle w:val="Nagwek2"/>
      </w:pPr>
      <w:bookmarkStart w:id="10" w:name="_Toc218271697"/>
      <w:r>
        <w:t>Budowa ramki/</w:t>
      </w:r>
      <w:r w:rsidR="00DF571D">
        <w:t>komunikatu</w:t>
      </w:r>
      <w:r>
        <w:t xml:space="preserve"> MIDI</w:t>
      </w:r>
      <w:bookmarkEnd w:id="10"/>
    </w:p>
    <w:p w14:paraId="1D1E8B1A" w14:textId="261211D8" w:rsidR="00BB268E" w:rsidRDefault="002D328A" w:rsidP="009822E1">
      <w:pPr>
        <w:pStyle w:val="Tekstpodstawowyzwciciem"/>
      </w:pPr>
      <w:r w:rsidRPr="002D328A">
        <w:t xml:space="preserve">Ramka MIDI jest jednokierunkowym, asynchronicznym strumieniem bitów. Są one przesyłane z przepustowością 31.25 </w:t>
      </w:r>
      <w:proofErr w:type="spellStart"/>
      <w:r w:rsidRPr="002D328A">
        <w:t>kb</w:t>
      </w:r>
      <w:proofErr w:type="spellEnd"/>
      <w:r w:rsidRPr="002D328A">
        <w:t xml:space="preserve">/s. Każdy bajt składa się z 10 bitów, tj. bitu startu (niski stan logiczny), 8 bitów danych i bitu stopu (wysoki stan logiczny). Typowa ramka MIDI składa się natomiast z 3 takich bajtów, gdzie pierwszy z nich to tzw. Status </w:t>
      </w:r>
      <w:proofErr w:type="spellStart"/>
      <w:r w:rsidRPr="002D328A">
        <w:t>byte</w:t>
      </w:r>
      <w:proofErr w:type="spellEnd"/>
      <w:r w:rsidRPr="002D328A">
        <w:t xml:space="preserve">, który opisuje typ przesyłanej ramki (np. co robi dana ramka, </w:t>
      </w:r>
      <w:r w:rsidR="00DF571D">
        <w:t xml:space="preserve">czy </w:t>
      </w:r>
      <w:r w:rsidRPr="002D328A">
        <w:t>na który kanał przesyła</w:t>
      </w:r>
      <w:r w:rsidR="00DF571D">
        <w:t>ne są</w:t>
      </w:r>
      <w:r w:rsidRPr="002D328A">
        <w:t xml:space="preserve"> informacj</w:t>
      </w:r>
      <w:r w:rsidR="00DF571D">
        <w:t>e</w:t>
      </w:r>
      <w:r w:rsidRPr="002D328A">
        <w:t>), pozostałe dwa to bajty danych , które opisują różne parametry w zależności od tego, jaki jest typ przesyłanej ramki</w:t>
      </w:r>
      <w:r w:rsidR="00507E77">
        <w:t xml:space="preserve"> [3].</w:t>
      </w:r>
    </w:p>
    <w:p w14:paraId="5B85FF1B" w14:textId="77777777" w:rsidR="008F06A4" w:rsidRDefault="00566C9A" w:rsidP="008F06A4">
      <w:pPr>
        <w:pStyle w:val="Tekstpodstawowyzwciciem"/>
        <w:keepNext/>
        <w:ind w:firstLine="0"/>
        <w:jc w:val="center"/>
      </w:pPr>
      <w:r>
        <w:rPr>
          <w:noProof/>
        </w:rPr>
        <w:drawing>
          <wp:inline distT="0" distB="0" distL="0" distR="0" wp14:anchorId="6E409377" wp14:editId="033C5323">
            <wp:extent cx="4869602" cy="1767993"/>
            <wp:effectExtent l="0" t="0" r="7620" b="3810"/>
            <wp:docPr id="442372629" name="Obraz 6" descr="Obraz zawierający tekst, Czcionka, czarne i biał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2629" name="Obraz 6" descr="Obraz zawierający tekst, Czcionka, czarne i białe&#10;&#10;Zawartość wygenerowana przez AI może być niepoprawna."/>
                    <pic:cNvPicPr/>
                  </pic:nvPicPr>
                  <pic:blipFill>
                    <a:blip r:embed="rId17">
                      <a:extLst>
                        <a:ext uri="{28A0092B-C50C-407E-A947-70E740481C1C}">
                          <a14:useLocalDpi xmlns:a14="http://schemas.microsoft.com/office/drawing/2010/main" val="0"/>
                        </a:ext>
                      </a:extLst>
                    </a:blip>
                    <a:stretch>
                      <a:fillRect/>
                    </a:stretch>
                  </pic:blipFill>
                  <pic:spPr>
                    <a:xfrm>
                      <a:off x="0" y="0"/>
                      <a:ext cx="4869602" cy="1767993"/>
                    </a:xfrm>
                    <a:prstGeom prst="rect">
                      <a:avLst/>
                    </a:prstGeom>
                  </pic:spPr>
                </pic:pic>
              </a:graphicData>
            </a:graphic>
          </wp:inline>
        </w:drawing>
      </w:r>
    </w:p>
    <w:p w14:paraId="134540E7" w14:textId="6B1E290A" w:rsidR="00507E77" w:rsidRDefault="008F06A4" w:rsidP="008F06A4">
      <w:pPr>
        <w:pStyle w:val="Legenda"/>
        <w:jc w:val="center"/>
      </w:pPr>
      <w:bookmarkStart w:id="11" w:name="_Toc218271599"/>
      <w:r>
        <w:t xml:space="preserve">Rys. </w:t>
      </w:r>
      <w:fldSimple w:instr=" SEQ Rys. \* ARABIC ">
        <w:r w:rsidR="00A6477C">
          <w:rPr>
            <w:noProof/>
          </w:rPr>
          <w:t>1</w:t>
        </w:r>
      </w:fldSimple>
      <w:r>
        <w:t xml:space="preserve">.: Budowa ramki MIDI, </w:t>
      </w:r>
      <w:r>
        <w:rPr>
          <w:i/>
          <w:iCs/>
        </w:rPr>
        <w:t>źródło: [5]</w:t>
      </w:r>
      <w:bookmarkEnd w:id="11"/>
    </w:p>
    <w:p w14:paraId="45CB8FC7" w14:textId="4523874C" w:rsidR="00C215F8" w:rsidRDefault="00D278A1" w:rsidP="003C1FC5">
      <w:pPr>
        <w:pStyle w:val="Legenda"/>
        <w:jc w:val="center"/>
      </w:pPr>
      <w:r>
        <w:rPr>
          <w:i/>
          <w:iCs/>
        </w:rPr>
        <w:lastRenderedPageBreak/>
        <w:br/>
      </w:r>
    </w:p>
    <w:p w14:paraId="7E9B5758" w14:textId="63BA09D8" w:rsidR="006C7673" w:rsidRDefault="00793FBC" w:rsidP="00793FBC">
      <w:pPr>
        <w:pStyle w:val="Nagwek2"/>
      </w:pPr>
      <w:bookmarkStart w:id="12" w:name="_Toc218271698"/>
      <w:r>
        <w:t xml:space="preserve">Typy </w:t>
      </w:r>
      <w:r w:rsidR="00DF571D">
        <w:t>komunikatów</w:t>
      </w:r>
      <w:r>
        <w:t xml:space="preserve"> MIDI</w:t>
      </w:r>
      <w:bookmarkEnd w:id="12"/>
    </w:p>
    <w:p w14:paraId="1BD9D0BF" w14:textId="2304BB67" w:rsidR="00DF571D" w:rsidRPr="00DF571D" w:rsidRDefault="00DF571D" w:rsidP="00DF571D">
      <w:pPr>
        <w:pStyle w:val="Tekstpodstawowyzwciciem"/>
      </w:pPr>
      <w:r>
        <w:t>Typów ramek MIDI standard wyróżnia bardzo dużo, postanowiono wyróżnić trzy, które mają największe znaczenie dla warstwy aplikacyjnej.</w:t>
      </w:r>
    </w:p>
    <w:p w14:paraId="48EBC0E2" w14:textId="659E2216" w:rsidR="00691254" w:rsidRDefault="00691254" w:rsidP="00691254">
      <w:pPr>
        <w:pStyle w:val="Tekstpodstawowyzwciciem"/>
      </w:pPr>
      <w:r w:rsidRPr="0004036F">
        <w:t xml:space="preserve">Channel Voice Message </w:t>
      </w:r>
      <w:r>
        <w:t xml:space="preserve">– najczęściej występujący w MIDI typ </w:t>
      </w:r>
      <w:r w:rsidR="00DF571D">
        <w:t>komunikatu</w:t>
      </w:r>
      <w:r>
        <w:t>. Przenosi on kluczowe instrukcje dotyczące zdarzeń muzycznych, takich jak naciśnięcie/puszczenie klawisza, siłę naciśnięcia/puszczenia, wysokość tonu czy typ instrumentu w jakim dany dźwięk ma być wygenerowany</w:t>
      </w:r>
      <w:r w:rsidR="00CD13CF">
        <w:t xml:space="preserve"> [3]</w:t>
      </w:r>
      <w:r>
        <w:t>.</w:t>
      </w:r>
    </w:p>
    <w:p w14:paraId="175370C0" w14:textId="459BB441" w:rsidR="00691254" w:rsidRDefault="00691254" w:rsidP="00691254">
      <w:pPr>
        <w:pStyle w:val="Tekstpodstawowyzwciciem"/>
      </w:pPr>
      <w:r>
        <w:t>Najważniejszymi z punktu widzenia założeń projektu są oczywiście informacje o naciśnięciu danego klawisza (</w:t>
      </w:r>
      <w:proofErr w:type="spellStart"/>
      <w:r w:rsidRPr="0004036F">
        <w:t>Note</w:t>
      </w:r>
      <w:proofErr w:type="spellEnd"/>
      <w:r w:rsidRPr="0004036F">
        <w:t xml:space="preserve"> On),</w:t>
      </w:r>
      <w:r>
        <w:t xml:space="preserve"> puszczeniu tego klawisza (</w:t>
      </w:r>
      <w:proofErr w:type="spellStart"/>
      <w:r w:rsidRPr="0004036F">
        <w:t>Note</w:t>
      </w:r>
      <w:proofErr w:type="spellEnd"/>
      <w:r w:rsidRPr="0004036F">
        <w:t xml:space="preserve"> Off</w:t>
      </w:r>
      <w:r>
        <w:t>) oraz moc z jaką dany klawisz został naciśnięty (</w:t>
      </w:r>
      <w:proofErr w:type="spellStart"/>
      <w:r w:rsidRPr="0004036F">
        <w:t>Velocity</w:t>
      </w:r>
      <w:proofErr w:type="spellEnd"/>
      <w:r>
        <w:t xml:space="preserve">). W formacie MIDI zdarzenia </w:t>
      </w:r>
      <w:proofErr w:type="spellStart"/>
      <w:r>
        <w:t>Note</w:t>
      </w:r>
      <w:proofErr w:type="spellEnd"/>
      <w:r>
        <w:t xml:space="preserve"> On i </w:t>
      </w:r>
      <w:proofErr w:type="spellStart"/>
      <w:r>
        <w:t>Note</w:t>
      </w:r>
      <w:proofErr w:type="spellEnd"/>
      <w:r>
        <w:t xml:space="preserve"> Off są dwiema osobno wysyłanymi ramkami</w:t>
      </w:r>
      <w:r w:rsidR="00845ACE">
        <w:t>, chociaż czasami zdarza się</w:t>
      </w:r>
      <w:r w:rsidR="00BA6AF4">
        <w:t xml:space="preserve">, że wiadomość </w:t>
      </w:r>
      <w:proofErr w:type="spellStart"/>
      <w:r w:rsidR="00BA6AF4">
        <w:t>Note</w:t>
      </w:r>
      <w:proofErr w:type="spellEnd"/>
      <w:r w:rsidR="00BA6AF4">
        <w:t xml:space="preserve"> On z </w:t>
      </w:r>
      <w:proofErr w:type="spellStart"/>
      <w:r w:rsidR="00BA6AF4">
        <w:t>Velocity</w:t>
      </w:r>
      <w:proofErr w:type="spellEnd"/>
      <w:r w:rsidR="00BA6AF4">
        <w:t xml:space="preserve"> równym 0, jest traktowana jako </w:t>
      </w:r>
      <w:proofErr w:type="spellStart"/>
      <w:r w:rsidR="00BA6AF4">
        <w:t>Note</w:t>
      </w:r>
      <w:proofErr w:type="spellEnd"/>
      <w:r w:rsidR="00BA6AF4">
        <w:t xml:space="preserve"> Off</w:t>
      </w:r>
      <w:r w:rsidR="00CD13CF">
        <w:t xml:space="preserve"> [3].</w:t>
      </w:r>
    </w:p>
    <w:p w14:paraId="69BB202C" w14:textId="18AD3E4D" w:rsidR="00793FBC" w:rsidRDefault="00DF571D" w:rsidP="00691254">
      <w:pPr>
        <w:pStyle w:val="Tekstpodstawowyzwciciem"/>
      </w:pPr>
      <w:r>
        <w:t>Komunikat</w:t>
      </w:r>
      <w:r w:rsidR="00691254">
        <w:t xml:space="preserve"> </w:t>
      </w:r>
      <w:proofErr w:type="spellStart"/>
      <w:r w:rsidR="00691254" w:rsidRPr="0004036F">
        <w:t>Note</w:t>
      </w:r>
      <w:proofErr w:type="spellEnd"/>
      <w:r w:rsidR="00691254" w:rsidRPr="0004036F">
        <w:t xml:space="preserve"> On</w:t>
      </w:r>
      <w:r w:rsidR="00691254">
        <w:t xml:space="preserve"> jest wysyłan</w:t>
      </w:r>
      <w:r>
        <w:t>y</w:t>
      </w:r>
      <w:r w:rsidR="00691254">
        <w:t xml:space="preserve">, w początkowym momencie naciśnięcia klawisza. Zaczyna się od </w:t>
      </w:r>
      <w:proofErr w:type="spellStart"/>
      <w:r w:rsidR="00691254">
        <w:t>bajtu</w:t>
      </w:r>
      <w:proofErr w:type="spellEnd"/>
      <w:r w:rsidR="00691254">
        <w:t xml:space="preserve"> statusu, którego wartość to 0x9</w:t>
      </w:r>
      <w:r w:rsidR="00E35411">
        <w:t>n</w:t>
      </w:r>
      <w:r w:rsidR="00CD13CF">
        <w:t xml:space="preserve"> (gdzie </w:t>
      </w:r>
      <w:r w:rsidR="00E35411">
        <w:t>n</w:t>
      </w:r>
      <w:r w:rsidR="00CD13CF">
        <w:t xml:space="preserve"> – numer kanału)</w:t>
      </w:r>
      <w:r w:rsidR="00691254">
        <w:t>, następnie są dwa bajty danych: pierwszy informuje o klawiszu, który został naciśnięty, a drugi bajt o mocy tego naciśnięcia (</w:t>
      </w:r>
      <w:proofErr w:type="spellStart"/>
      <w:r w:rsidR="00691254">
        <w:t>Velocity</w:t>
      </w:r>
      <w:proofErr w:type="spellEnd"/>
      <w:r w:rsidR="00691254">
        <w:t>)</w:t>
      </w:r>
      <w:r w:rsidR="00CD13CF">
        <w:t xml:space="preserve"> [3].</w:t>
      </w:r>
    </w:p>
    <w:p w14:paraId="2EA7D157" w14:textId="77777777" w:rsidR="008F06A4" w:rsidRDefault="00166126" w:rsidP="008F06A4">
      <w:pPr>
        <w:pStyle w:val="Tekstpodstawowyzwciciem"/>
        <w:keepNext/>
        <w:ind w:firstLine="0"/>
        <w:jc w:val="center"/>
      </w:pPr>
      <w:r>
        <w:rPr>
          <w:noProof/>
        </w:rPr>
        <w:drawing>
          <wp:inline distT="0" distB="0" distL="0" distR="0" wp14:anchorId="4AF29A35" wp14:editId="45D5925E">
            <wp:extent cx="4937760" cy="1357694"/>
            <wp:effectExtent l="0" t="0" r="0" b="0"/>
            <wp:docPr id="1588212277" name="Obraz 8"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2277" name="Obraz 8" descr="Obraz zawierający Czcionka, tekst, biały, typografia&#10;&#10;Zawartość wygenerowana przez AI może być niepoprawna."/>
                    <pic:cNvPicPr/>
                  </pic:nvPicPr>
                  <pic:blipFill>
                    <a:blip r:embed="rId18">
                      <a:extLst>
                        <a:ext uri="{28A0092B-C50C-407E-A947-70E740481C1C}">
                          <a14:useLocalDpi xmlns:a14="http://schemas.microsoft.com/office/drawing/2010/main" val="0"/>
                        </a:ext>
                      </a:extLst>
                    </a:blip>
                    <a:stretch>
                      <a:fillRect/>
                    </a:stretch>
                  </pic:blipFill>
                  <pic:spPr>
                    <a:xfrm>
                      <a:off x="0" y="0"/>
                      <a:ext cx="5014156" cy="1378700"/>
                    </a:xfrm>
                    <a:prstGeom prst="rect">
                      <a:avLst/>
                    </a:prstGeom>
                  </pic:spPr>
                </pic:pic>
              </a:graphicData>
            </a:graphic>
          </wp:inline>
        </w:drawing>
      </w:r>
    </w:p>
    <w:p w14:paraId="070985BF" w14:textId="6835D93A" w:rsidR="00166126" w:rsidRDefault="008F06A4" w:rsidP="008F06A4">
      <w:pPr>
        <w:pStyle w:val="Legenda"/>
        <w:jc w:val="center"/>
        <w:rPr>
          <w:i/>
          <w:iCs/>
        </w:rPr>
      </w:pPr>
      <w:bookmarkStart w:id="13" w:name="_Toc218271600"/>
      <w:r>
        <w:t xml:space="preserve">Rys. </w:t>
      </w:r>
      <w:fldSimple w:instr=" SEQ Rys. \* ARABIC ">
        <w:r w:rsidR="00A6477C">
          <w:rPr>
            <w:noProof/>
          </w:rPr>
          <w:t>2</w:t>
        </w:r>
      </w:fldSimple>
      <w:r>
        <w:t xml:space="preserve">.: </w:t>
      </w:r>
      <w:r w:rsidRPr="00AA1048">
        <w:t xml:space="preserve">Budowa ramki </w:t>
      </w:r>
      <w:proofErr w:type="spellStart"/>
      <w:r w:rsidRPr="00AA1048">
        <w:t>Note</w:t>
      </w:r>
      <w:proofErr w:type="spellEnd"/>
      <w:r w:rsidRPr="00AA1048">
        <w:t xml:space="preserve"> On, c – numer kanału, k – klawisz, v – </w:t>
      </w:r>
      <w:r w:rsidRPr="0008758E">
        <w:t xml:space="preserve">wartość </w:t>
      </w:r>
      <w:proofErr w:type="spellStart"/>
      <w:r w:rsidRPr="0008758E">
        <w:t>velocity</w:t>
      </w:r>
      <w:proofErr w:type="spellEnd"/>
      <w:r w:rsidRPr="0008758E">
        <w:t xml:space="preserve"> (siła naciśnięcia)</w:t>
      </w:r>
      <w:r>
        <w:t xml:space="preserve">, </w:t>
      </w:r>
      <w:r w:rsidRPr="00AA1048">
        <w:rPr>
          <w:i/>
          <w:iCs/>
        </w:rPr>
        <w:t>źródło: opracowanie własne</w:t>
      </w:r>
      <w:r>
        <w:rPr>
          <w:i/>
          <w:iCs/>
        </w:rPr>
        <w:t xml:space="preserve"> na podstawie [3]</w:t>
      </w:r>
      <w:bookmarkEnd w:id="13"/>
    </w:p>
    <w:p w14:paraId="53A09318" w14:textId="77777777" w:rsidR="008F06A4" w:rsidRDefault="008F06A4" w:rsidP="008F06A4"/>
    <w:p w14:paraId="22001EDC" w14:textId="7D5C2912" w:rsidR="009D468D" w:rsidRDefault="005A40D6" w:rsidP="008F06A4">
      <w:pPr>
        <w:ind w:firstLine="644"/>
      </w:pPr>
      <w:r w:rsidRPr="005A40D6">
        <w:t xml:space="preserve">Ramka </w:t>
      </w:r>
      <w:proofErr w:type="spellStart"/>
      <w:r w:rsidRPr="0004036F">
        <w:t>Note</w:t>
      </w:r>
      <w:proofErr w:type="spellEnd"/>
      <w:r w:rsidRPr="0004036F">
        <w:t xml:space="preserve"> Off</w:t>
      </w:r>
      <w:r w:rsidRPr="005A40D6">
        <w:t xml:space="preserve"> jest wysyłana w momencie końcowego, zakończonego puszczenia klawisza. Zaczyna się od </w:t>
      </w:r>
      <w:proofErr w:type="spellStart"/>
      <w:r w:rsidRPr="005A40D6">
        <w:t>bajtu</w:t>
      </w:r>
      <w:proofErr w:type="spellEnd"/>
      <w:r w:rsidRPr="005A40D6">
        <w:t xml:space="preserve"> statusu, którego wartość to 0x8</w:t>
      </w:r>
      <w:r w:rsidR="00E35411">
        <w:t>n</w:t>
      </w:r>
      <w:r w:rsidRPr="005A40D6">
        <w:t xml:space="preserve">, kolejne dwa bajty są identyczne jak w ramce </w:t>
      </w:r>
      <w:proofErr w:type="spellStart"/>
      <w:r w:rsidRPr="005A40D6">
        <w:t>Note</w:t>
      </w:r>
      <w:proofErr w:type="spellEnd"/>
      <w:r w:rsidRPr="005A40D6">
        <w:t xml:space="preserve"> On. W tym wypadku natomiast bajt danych </w:t>
      </w:r>
      <w:proofErr w:type="spellStart"/>
      <w:r w:rsidRPr="005A40D6">
        <w:t>Velocity</w:t>
      </w:r>
      <w:proofErr w:type="spellEnd"/>
      <w:r w:rsidRPr="005A40D6">
        <w:t xml:space="preserve"> jest bardzo często ignorowany</w:t>
      </w:r>
      <w:r w:rsidR="001562D7">
        <w:t xml:space="preserve"> [3]</w:t>
      </w:r>
      <w:r w:rsidRPr="005A40D6">
        <w:t>.</w:t>
      </w:r>
    </w:p>
    <w:p w14:paraId="0B5F3C05" w14:textId="77777777" w:rsidR="008F06A4" w:rsidRDefault="005A40D6" w:rsidP="008F06A4">
      <w:pPr>
        <w:keepNext/>
        <w:ind w:firstLine="644"/>
        <w:jc w:val="center"/>
      </w:pPr>
      <w:r>
        <w:rPr>
          <w:noProof/>
        </w:rPr>
        <w:lastRenderedPageBreak/>
        <w:drawing>
          <wp:inline distT="0" distB="0" distL="0" distR="0" wp14:anchorId="3134A446" wp14:editId="24B71993">
            <wp:extent cx="4932910" cy="1356360"/>
            <wp:effectExtent l="0" t="0" r="1270" b="0"/>
            <wp:docPr id="330636273" name="Obraz 9"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6273" name="Obraz 9" descr="Obraz zawierający Czcionka, tekst, biały, typografia&#10;&#10;Zawartość wygenerowana przez AI może być niepoprawna."/>
                    <pic:cNvPicPr/>
                  </pic:nvPicPr>
                  <pic:blipFill>
                    <a:blip r:embed="rId19">
                      <a:extLst>
                        <a:ext uri="{28A0092B-C50C-407E-A947-70E740481C1C}">
                          <a14:useLocalDpi xmlns:a14="http://schemas.microsoft.com/office/drawing/2010/main" val="0"/>
                        </a:ext>
                      </a:extLst>
                    </a:blip>
                    <a:stretch>
                      <a:fillRect/>
                    </a:stretch>
                  </pic:blipFill>
                  <pic:spPr>
                    <a:xfrm>
                      <a:off x="0" y="0"/>
                      <a:ext cx="4950590" cy="1361221"/>
                    </a:xfrm>
                    <a:prstGeom prst="rect">
                      <a:avLst/>
                    </a:prstGeom>
                  </pic:spPr>
                </pic:pic>
              </a:graphicData>
            </a:graphic>
          </wp:inline>
        </w:drawing>
      </w:r>
    </w:p>
    <w:p w14:paraId="6BA364C8" w14:textId="6BD7F99A" w:rsidR="005A40D6" w:rsidRDefault="008F06A4" w:rsidP="008F06A4">
      <w:pPr>
        <w:pStyle w:val="Legenda"/>
        <w:jc w:val="center"/>
      </w:pPr>
      <w:bookmarkStart w:id="14" w:name="_Toc218271601"/>
      <w:r>
        <w:t xml:space="preserve">Rys. </w:t>
      </w:r>
      <w:fldSimple w:instr=" SEQ Rys. \* ARABIC ">
        <w:r w:rsidR="00A6477C">
          <w:rPr>
            <w:noProof/>
          </w:rPr>
          <w:t>3</w:t>
        </w:r>
      </w:fldSimple>
      <w:r>
        <w:t xml:space="preserve">.: </w:t>
      </w:r>
      <w:r w:rsidRPr="00E35411">
        <w:t xml:space="preserve">Budowa ramki </w:t>
      </w:r>
      <w:proofErr w:type="spellStart"/>
      <w:r w:rsidRPr="00E35411">
        <w:t>Note</w:t>
      </w:r>
      <w:proofErr w:type="spellEnd"/>
      <w:r w:rsidRPr="00E35411">
        <w:t xml:space="preserve"> Off, c – numer kanału, k – klawisz, v – </w:t>
      </w:r>
      <w:r w:rsidRPr="0008758E">
        <w:t xml:space="preserve">wartość </w:t>
      </w:r>
      <w:proofErr w:type="spellStart"/>
      <w:r w:rsidRPr="0008758E">
        <w:t>velocity</w:t>
      </w:r>
      <w:proofErr w:type="spellEnd"/>
      <w:r w:rsidRPr="0008758E">
        <w:t xml:space="preserve"> (siła </w:t>
      </w:r>
      <w:r>
        <w:t>puszczenia</w:t>
      </w:r>
      <w:r w:rsidRPr="0008758E">
        <w:t>)</w:t>
      </w:r>
      <w:r>
        <w:t xml:space="preserve">, </w:t>
      </w:r>
      <w:r w:rsidRPr="00B50D0D">
        <w:rPr>
          <w:i/>
          <w:iCs/>
        </w:rPr>
        <w:t>źródło: opracowanie własne na podstawie [3]</w:t>
      </w:r>
      <w:bookmarkEnd w:id="14"/>
    </w:p>
    <w:p w14:paraId="4D9C0113" w14:textId="77777777" w:rsidR="00E35411" w:rsidRPr="00E35411" w:rsidRDefault="00E35411" w:rsidP="00E35411"/>
    <w:p w14:paraId="2740FB55" w14:textId="452C8085" w:rsidR="005A40D6" w:rsidRPr="009D468D" w:rsidRDefault="004573D5" w:rsidP="005A40D6">
      <w:pPr>
        <w:ind w:firstLine="644"/>
      </w:pPr>
      <w:r w:rsidRPr="0004036F">
        <w:t xml:space="preserve">Channel </w:t>
      </w:r>
      <w:proofErr w:type="spellStart"/>
      <w:r w:rsidRPr="0004036F">
        <w:t>Mode</w:t>
      </w:r>
      <w:proofErr w:type="spellEnd"/>
      <w:r w:rsidRPr="0004036F">
        <w:t xml:space="preserve"> </w:t>
      </w:r>
      <w:proofErr w:type="spellStart"/>
      <w:r w:rsidRPr="0004036F">
        <w:t>Messages</w:t>
      </w:r>
      <w:proofErr w:type="spellEnd"/>
      <w:r w:rsidRPr="004573D5">
        <w:t xml:space="preserve"> – są to instrukcje przesyłane do kanałów MIDI, które np. wyłączają generację dźwięków z tego kanału, resetują podłączone kontrolery MIDI do parametrów ustawionych domyślnie czy zmieniają tryby generacji dźwięków przez syntezator (np. tylko przez selektywne kanały lub wszystkie, granie wielu nut na raz, lub tylko jednej). Ich bajt statusu zaczyna się od 0xB</w:t>
      </w:r>
      <w:r w:rsidR="002B19E3">
        <w:t xml:space="preserve">n </w:t>
      </w:r>
      <w:r w:rsidR="0008758E">
        <w:t>[3]</w:t>
      </w:r>
      <w:r w:rsidRPr="004573D5">
        <w:t>.</w:t>
      </w:r>
    </w:p>
    <w:p w14:paraId="383513EA" w14:textId="77777777" w:rsidR="008F06A4" w:rsidRDefault="00177382" w:rsidP="008F06A4">
      <w:pPr>
        <w:keepNext/>
        <w:jc w:val="center"/>
      </w:pPr>
      <w:r>
        <w:rPr>
          <w:noProof/>
        </w:rPr>
        <w:drawing>
          <wp:inline distT="0" distB="0" distL="0" distR="0" wp14:anchorId="3D8E047F" wp14:editId="0FA2E077">
            <wp:extent cx="4891405" cy="1344948"/>
            <wp:effectExtent l="0" t="0" r="4445" b="7620"/>
            <wp:docPr id="2145656187" name="Obraz 10" descr="Obraz zawierający tekst, Czcionka,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187" name="Obraz 10" descr="Obraz zawierający tekst, Czcionka, biały, typografia&#10;&#10;Zawartość wygenerowana przez AI może być niepoprawna."/>
                    <pic:cNvPicPr/>
                  </pic:nvPicPr>
                  <pic:blipFill>
                    <a:blip r:embed="rId20">
                      <a:extLst>
                        <a:ext uri="{28A0092B-C50C-407E-A947-70E740481C1C}">
                          <a14:useLocalDpi xmlns:a14="http://schemas.microsoft.com/office/drawing/2010/main" val="0"/>
                        </a:ext>
                      </a:extLst>
                    </a:blip>
                    <a:stretch>
                      <a:fillRect/>
                    </a:stretch>
                  </pic:blipFill>
                  <pic:spPr>
                    <a:xfrm>
                      <a:off x="0" y="0"/>
                      <a:ext cx="4958521" cy="1363402"/>
                    </a:xfrm>
                    <a:prstGeom prst="rect">
                      <a:avLst/>
                    </a:prstGeom>
                  </pic:spPr>
                </pic:pic>
              </a:graphicData>
            </a:graphic>
          </wp:inline>
        </w:drawing>
      </w:r>
    </w:p>
    <w:p w14:paraId="564C3AA5" w14:textId="3DF6899C" w:rsidR="00B50D0D" w:rsidRDefault="008F06A4" w:rsidP="008F06A4">
      <w:pPr>
        <w:pStyle w:val="Legenda"/>
        <w:jc w:val="center"/>
      </w:pPr>
      <w:bookmarkStart w:id="15" w:name="_Toc218271602"/>
      <w:r>
        <w:t xml:space="preserve">Rys. </w:t>
      </w:r>
      <w:fldSimple w:instr=" SEQ Rys. \* ARABIC ">
        <w:r w:rsidR="00A6477C">
          <w:rPr>
            <w:noProof/>
          </w:rPr>
          <w:t>4</w:t>
        </w:r>
      </w:fldSimple>
      <w:r>
        <w:t xml:space="preserve">,: </w:t>
      </w:r>
      <w:r w:rsidRPr="00931E79">
        <w:t xml:space="preserve">Budowa ramki Channel </w:t>
      </w:r>
      <w:proofErr w:type="spellStart"/>
      <w:r w:rsidRPr="00931E79">
        <w:t>Mode</w:t>
      </w:r>
      <w:proofErr w:type="spellEnd"/>
      <w:r w:rsidRPr="00931E79">
        <w:t xml:space="preserve"> Message, c – numer kanału, k – komenda, v – wartość o różnym znaczeniu w zależności od komendy</w:t>
      </w:r>
      <w:r>
        <w:t xml:space="preserve">, </w:t>
      </w:r>
      <w:r w:rsidRPr="008F06A4">
        <w:rPr>
          <w:i/>
          <w:iCs/>
        </w:rPr>
        <w:t>źródło: opracowanie własne na podstawie [3]</w:t>
      </w:r>
      <w:bookmarkEnd w:id="15"/>
    </w:p>
    <w:p w14:paraId="4F612D24" w14:textId="77777777" w:rsidR="00B50D0D" w:rsidRDefault="00B50D0D" w:rsidP="008F06A4"/>
    <w:p w14:paraId="581B772C" w14:textId="0F8D6475" w:rsidR="00931E79" w:rsidRPr="00931E79" w:rsidRDefault="00F50B38" w:rsidP="00F50B38">
      <w:pPr>
        <w:ind w:firstLine="644"/>
      </w:pPr>
      <w:r w:rsidRPr="00F50B38">
        <w:t xml:space="preserve">Ramki Channel </w:t>
      </w:r>
      <w:proofErr w:type="spellStart"/>
      <w:r w:rsidRPr="00F50B38">
        <w:t>Mode</w:t>
      </w:r>
      <w:proofErr w:type="spellEnd"/>
      <w:r w:rsidRPr="00F50B38">
        <w:t xml:space="preserve"> operują na komendach w zakresie (czyli wartości k) równej [120,127].</w:t>
      </w:r>
    </w:p>
    <w:p w14:paraId="6BB6FB22" w14:textId="31E78ED5" w:rsidR="00607943" w:rsidRDefault="00607943">
      <w:pPr>
        <w:pStyle w:val="Nagwek1"/>
      </w:pPr>
      <w:bookmarkStart w:id="16" w:name="_Toc65426907"/>
      <w:bookmarkStart w:id="17" w:name="_Toc65427140"/>
      <w:r>
        <w:lastRenderedPageBreak/>
        <w:br/>
      </w:r>
      <w:bookmarkStart w:id="18" w:name="_Toc218271699"/>
      <w:bookmarkEnd w:id="16"/>
      <w:bookmarkEnd w:id="17"/>
      <w:r w:rsidR="008E35EC">
        <w:t>Obecne rozwiązania rynkowe do nauki gry na keyboardzie</w:t>
      </w:r>
      <w:bookmarkEnd w:id="18"/>
    </w:p>
    <w:p w14:paraId="6ACE9A34" w14:textId="7D4A79E4" w:rsidR="00DA1356" w:rsidRDefault="00DA1356" w:rsidP="00DA1356">
      <w:pPr>
        <w:pStyle w:val="Nagwek2"/>
      </w:pPr>
      <w:bookmarkStart w:id="19" w:name="_Toc218271700"/>
      <w:r>
        <w:t>Standardy na rynku</w:t>
      </w:r>
      <w:bookmarkEnd w:id="19"/>
    </w:p>
    <w:p w14:paraId="6A2FC9D2" w14:textId="45793DCD" w:rsidR="00475605" w:rsidRDefault="00475605" w:rsidP="00475605">
      <w:pPr>
        <w:pStyle w:val="Tekstpodstawowyzwciciem"/>
      </w:pPr>
      <w:r>
        <w:t xml:space="preserve">Aktualnie na rynku znajdziemy kilka pozycji, które oferują różne podejście do nauki gry na </w:t>
      </w:r>
      <w:r w:rsidR="00DF571D">
        <w:t>elektronicznych instrumentach klawiszowych</w:t>
      </w:r>
      <w:r>
        <w:t xml:space="preserve"> dla użytkowników:</w:t>
      </w:r>
    </w:p>
    <w:p w14:paraId="465E7BEB" w14:textId="59CA8D5F" w:rsidR="00475605" w:rsidRDefault="00475605" w:rsidP="00475605">
      <w:pPr>
        <w:pStyle w:val="Tekstpodstawowyzwciciem"/>
      </w:pPr>
      <w:r>
        <w:t>- płatne, zazwyczaj w modelu subskrypcji czasowej, aplikacje zewnętrzne na komputer lub telefon nieoferujące możliwości wgrywania własnych utworów MIDI (grupa 1.).</w:t>
      </w:r>
    </w:p>
    <w:p w14:paraId="31C4BF2A" w14:textId="7331940E" w:rsidR="00475605" w:rsidRDefault="00475605" w:rsidP="00475605">
      <w:pPr>
        <w:pStyle w:val="Tekstpodstawowyzwciciem"/>
      </w:pPr>
      <w:r>
        <w:t>- płatne aplikacje zewnętrzne na komputer oferujące możliwość wgrywania własnych utworów MIDI (grupa 2.)</w:t>
      </w:r>
      <w:r w:rsidR="0036686F">
        <w:t>, wspierające systemy podświetlania klawiszy</w:t>
      </w:r>
      <w:r>
        <w:t>.</w:t>
      </w:r>
    </w:p>
    <w:p w14:paraId="0BE141A8" w14:textId="2CD4D193" w:rsidR="00773C6F" w:rsidRDefault="00475605" w:rsidP="0036686F">
      <w:pPr>
        <w:pStyle w:val="Tekstpodstawowyzwciciem"/>
        <w:jc w:val="left"/>
      </w:pPr>
      <w:r>
        <w:t>- wbudowane w keyboardy systemy nauki podświetlające klawisze dla ustalonej przez producenta bazy piosenek, czasami z możliwością wgrywania własnych utworów MIDI</w:t>
      </w:r>
      <w:r w:rsidR="001A4E5C">
        <w:t xml:space="preserve"> </w:t>
      </w:r>
      <w:r>
        <w:t>(grupa</w:t>
      </w:r>
      <w:r w:rsidR="001A4E5C">
        <w:t xml:space="preserve"> </w:t>
      </w:r>
      <w:r w:rsidR="0036686F">
        <w:t>3.).</w:t>
      </w:r>
      <w:r w:rsidR="00D278A1">
        <w:br/>
      </w:r>
    </w:p>
    <w:p w14:paraId="7092EDF7" w14:textId="41EFBCC5" w:rsidR="00475605" w:rsidRDefault="007F7A5F" w:rsidP="00781180">
      <w:pPr>
        <w:pStyle w:val="Nagwek2"/>
      </w:pPr>
      <w:bookmarkStart w:id="20" w:name="_Toc218271701"/>
      <w:r>
        <w:t>Grupa pierwsza</w:t>
      </w:r>
      <w:r w:rsidR="00AF6BBD">
        <w:t xml:space="preserve">, reprezentant: </w:t>
      </w:r>
      <w:r w:rsidR="001C45E1">
        <w:t xml:space="preserve">aplikacja </w:t>
      </w:r>
      <w:proofErr w:type="spellStart"/>
      <w:r w:rsidR="00AF6BBD">
        <w:t>Flowkey</w:t>
      </w:r>
      <w:bookmarkEnd w:id="20"/>
      <w:proofErr w:type="spellEnd"/>
    </w:p>
    <w:p w14:paraId="6C548E5A" w14:textId="2836FF58" w:rsidR="00634F41" w:rsidRDefault="00634F41" w:rsidP="00634F41">
      <w:pPr>
        <w:pStyle w:val="Tekstpodstawowyzwciciem"/>
      </w:pPr>
      <w:r>
        <w:t xml:space="preserve">Jest to aplikacja, odpalana na zewnętrznym urządzeniu, np. komputerze lub telefonie, która posiada wbudowaną przez deweloperów bazę piosenek – nie </w:t>
      </w:r>
      <w:r w:rsidR="00DF571D">
        <w:t>ma</w:t>
      </w:r>
      <w:r>
        <w:t xml:space="preserve"> w niej możliwości importowania własnych utworów w formacie MIDI</w:t>
      </w:r>
      <w:r w:rsidR="0098312F">
        <w:t xml:space="preserve"> [6]</w:t>
      </w:r>
      <w:r>
        <w:t>.</w:t>
      </w:r>
    </w:p>
    <w:p w14:paraId="0486C3FE" w14:textId="413863D4" w:rsidR="00AF6BBD" w:rsidRDefault="00634F41" w:rsidP="00634F41">
      <w:pPr>
        <w:pStyle w:val="Tekstpodstawowyzwciciem"/>
      </w:pPr>
      <w:proofErr w:type="spellStart"/>
      <w:r>
        <w:t>Flowkey</w:t>
      </w:r>
      <w:proofErr w:type="spellEnd"/>
      <w:r>
        <w:t xml:space="preserve"> wyświetla na ekranie urządzenia zewnętrznego (tj. komputera lub telefonu) </w:t>
      </w:r>
      <w:proofErr w:type="spellStart"/>
      <w:r>
        <w:t>paryturę</w:t>
      </w:r>
      <w:proofErr w:type="spellEnd"/>
      <w:r>
        <w:t xml:space="preserve"> oraz widok z góry na pianistę grającego wybrany przez </w:t>
      </w:r>
      <w:r w:rsidR="00DF571D">
        <w:t>użytkownika</w:t>
      </w:r>
      <w:r>
        <w:t xml:space="preserve"> utwór, dzięki czemu </w:t>
      </w:r>
      <w:r w:rsidR="00DF571D">
        <w:t>może on</w:t>
      </w:r>
      <w:r>
        <w:t xml:space="preserve"> zaobserwować jego ułożenie rąk – co potrafi przyśpieszyć naukę i zwłaszcza na początku – pomóc w doskonaleniu poprawnej techniki gry. Podczas grania utworu nad klawiszami wyświetlane są </w:t>
      </w:r>
      <w:r w:rsidR="00BE7032">
        <w:t xml:space="preserve">jedynie </w:t>
      </w:r>
      <w:r>
        <w:t>podstawowe oznaczenia nutowe (tzn. B, a nie B3 czy B4)</w:t>
      </w:r>
      <w:r w:rsidR="00DF571D">
        <w:t>.</w:t>
      </w:r>
      <w:r>
        <w:t xml:space="preserve"> </w:t>
      </w:r>
      <w:r w:rsidR="00DF571D">
        <w:t xml:space="preserve">Użytkownik ma także </w:t>
      </w:r>
      <w:r>
        <w:t xml:space="preserve">możliwość zapętlenia interesującego </w:t>
      </w:r>
      <w:r w:rsidR="00DF571D">
        <w:t xml:space="preserve">go </w:t>
      </w:r>
      <w:r>
        <w:t xml:space="preserve">fragmentu utworu, </w:t>
      </w:r>
      <w:r w:rsidR="00DF571D">
        <w:t>w celu skupienia się na jego doskonaleniu</w:t>
      </w:r>
      <w:r w:rsidR="0098312F">
        <w:t xml:space="preserve"> [6]</w:t>
      </w:r>
      <w:r>
        <w:t>.</w:t>
      </w:r>
    </w:p>
    <w:p w14:paraId="2F86E9F0" w14:textId="77777777" w:rsidR="008F06A4" w:rsidRDefault="00E2106B" w:rsidP="008F06A4">
      <w:pPr>
        <w:pStyle w:val="Tekstpodstawowyzwciciem"/>
        <w:keepNext/>
        <w:ind w:firstLine="0"/>
        <w:jc w:val="center"/>
      </w:pPr>
      <w:r>
        <w:rPr>
          <w:noProof/>
        </w:rPr>
        <w:lastRenderedPageBreak/>
        <w:drawing>
          <wp:inline distT="0" distB="0" distL="0" distR="0" wp14:anchorId="5990D27A" wp14:editId="75E693C4">
            <wp:extent cx="5399405" cy="4145280"/>
            <wp:effectExtent l="0" t="0" r="0" b="7620"/>
            <wp:docPr id="466061016" name="Obraz 11" descr="Obraz zawierający pianino/fortepian, klawiatura, instrument muzyczny, Instrumenty z klawiaturą&#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1016" name="Obraz 11" descr="Obraz zawierający pianino/fortepian, klawiatura, instrument muzyczny, Instrumenty z klawiaturą&#10;&#10;Zawartość wygenerowana przez AI może być niepoprawna."/>
                    <pic:cNvPicPr/>
                  </pic:nvPicPr>
                  <pic:blipFill>
                    <a:blip r:embed="rId21">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inline>
        </w:drawing>
      </w:r>
    </w:p>
    <w:p w14:paraId="59591163" w14:textId="5F0D57AA" w:rsidR="00E2106B" w:rsidRPr="001F491E" w:rsidRDefault="008F06A4" w:rsidP="00E2106B">
      <w:pPr>
        <w:pStyle w:val="Legenda"/>
        <w:jc w:val="center"/>
      </w:pPr>
      <w:bookmarkStart w:id="21" w:name="_Toc218271603"/>
      <w:r>
        <w:t xml:space="preserve">Rys. </w:t>
      </w:r>
      <w:fldSimple w:instr=" SEQ Rys. \* ARABIC ">
        <w:r w:rsidR="00A6477C">
          <w:rPr>
            <w:noProof/>
          </w:rPr>
          <w:t>5</w:t>
        </w:r>
      </w:fldSimple>
      <w:r>
        <w:t xml:space="preserve">.: Interfejs nauki, dostępny na stronie, </w:t>
      </w:r>
      <w:r>
        <w:rPr>
          <w:i/>
          <w:iCs/>
        </w:rPr>
        <w:t>źródło: [6]</w:t>
      </w:r>
      <w:bookmarkStart w:id="22" w:name="_Toc218026668"/>
      <w:bookmarkEnd w:id="21"/>
      <w:r w:rsidR="00E2106B">
        <w:t xml:space="preserve">  </w:t>
      </w:r>
      <w:bookmarkEnd w:id="22"/>
    </w:p>
    <w:p w14:paraId="4E22A1F0" w14:textId="77777777" w:rsidR="00E2106B" w:rsidRDefault="00E2106B" w:rsidP="00634F41">
      <w:pPr>
        <w:pStyle w:val="Tekstpodstawowyzwciciem"/>
      </w:pPr>
    </w:p>
    <w:p w14:paraId="05E76695" w14:textId="03C23919" w:rsidR="002E68C6" w:rsidRDefault="002E68C6" w:rsidP="002E68C6">
      <w:pPr>
        <w:pStyle w:val="Tekstpodstawowyzwciciem"/>
      </w:pPr>
      <w:r>
        <w:t>Program posiada tzw. „</w:t>
      </w:r>
      <w:proofErr w:type="spellStart"/>
      <w:r>
        <w:t>Wait</w:t>
      </w:r>
      <w:proofErr w:type="spellEnd"/>
      <w:r>
        <w:t xml:space="preserve"> </w:t>
      </w:r>
      <w:proofErr w:type="spellStart"/>
      <w:r>
        <w:t>Mode</w:t>
      </w:r>
      <w:proofErr w:type="spellEnd"/>
      <w:r>
        <w:t xml:space="preserve">”, który czeka z zagraniem kolejnego fragmentu utworu (np. nuty), do momentu naciśnięcia klawisza przez użytkownika [6]. Wyłapywanie, które nuty zagrał użytkownik jest realizowane domyślnie przez mikrofon zewnętrznego urządzenia, jest to jednak niedokładna metoda, prowadząca do zafałszowań na korzyść lub niekorzyść użytkownika – co wpływa negatywnie na proces nauki. </w:t>
      </w:r>
      <w:r w:rsidR="00DF571D">
        <w:t>Można</w:t>
      </w:r>
      <w:r>
        <w:t xml:space="preserve"> jednak to wyeliminować podłączając </w:t>
      </w:r>
      <w:r w:rsidR="00DF571D">
        <w:t>instrument</w:t>
      </w:r>
      <w:r>
        <w:t xml:space="preserve"> do urządzenia zewnętrznego</w:t>
      </w:r>
      <w:r w:rsidR="00DF571D">
        <w:t xml:space="preserve"> (komputer lub telefon)</w:t>
      </w:r>
      <w:r>
        <w:t xml:space="preserve">, bezprzewodowo lub poprzez kabel, dzięki czemu aplikacja komunikując się po protokole MIDI zbiera dane bezpośrednio z </w:t>
      </w:r>
      <w:proofErr w:type="spellStart"/>
      <w:r>
        <w:t>keyboarda</w:t>
      </w:r>
      <w:proofErr w:type="spellEnd"/>
      <w:r>
        <w:t xml:space="preserve">. </w:t>
      </w:r>
    </w:p>
    <w:p w14:paraId="19571322" w14:textId="0FF3C066" w:rsidR="002E68C6" w:rsidRDefault="002E68C6" w:rsidP="002E68C6">
      <w:pPr>
        <w:pStyle w:val="Tekstpodstawowyzwciciem"/>
      </w:pPr>
      <w:r>
        <w:t>Użytkownik zyskuje dostęp do aplikacji opłacając cykliczny abonament, który występuje w dwóch wersjach – podstawowej bazy piosnek, lub rozszerzonej. Dla tej pierwszej ceny zaczynają się od 10 do 20 dolarów amerykańskich za miesiąc (w zależności od płatności z góry za cały rok, czy opłaty pojedynczego miesiąca), a za pełen dostęp użytkownik jest zobligowany do zapłaty od 15 do 30 dolarów miesięcznie</w:t>
      </w:r>
      <w:r w:rsidR="00EF6C67">
        <w:t xml:space="preserve"> [6]</w:t>
      </w:r>
      <w:r>
        <w:t>.</w:t>
      </w:r>
      <w:r w:rsidR="00EF6C67">
        <w:t xml:space="preserve"> Wszystkie ceny są podawane na stan dnia 21.12.2025.</w:t>
      </w:r>
    </w:p>
    <w:p w14:paraId="6F83A5BE" w14:textId="77777777" w:rsidR="007F7A5F" w:rsidRPr="00AF6BBD" w:rsidRDefault="007F7A5F" w:rsidP="00634F41">
      <w:pPr>
        <w:pStyle w:val="Tekstpodstawowyzwciciem"/>
      </w:pPr>
    </w:p>
    <w:p w14:paraId="3CDDBBF6" w14:textId="7ECD66FD" w:rsidR="00475605" w:rsidRDefault="009850FF" w:rsidP="009850FF">
      <w:pPr>
        <w:pStyle w:val="Nagwek2"/>
      </w:pPr>
      <w:bookmarkStart w:id="23" w:name="_Toc218271702"/>
      <w:r>
        <w:t xml:space="preserve">Grupa druga, reprezentant: aplikacja </w:t>
      </w:r>
      <w:proofErr w:type="spellStart"/>
      <w:r>
        <w:t>Synthesia</w:t>
      </w:r>
      <w:bookmarkEnd w:id="23"/>
      <w:proofErr w:type="spellEnd"/>
    </w:p>
    <w:p w14:paraId="4B459ED0" w14:textId="27B956F0" w:rsidR="009850FF" w:rsidRDefault="0090519A" w:rsidP="009850FF">
      <w:pPr>
        <w:pStyle w:val="Tekstpodstawowyzwciciem"/>
      </w:pPr>
      <w:r w:rsidRPr="0090519A">
        <w:t xml:space="preserve">Do korzystania z </w:t>
      </w:r>
      <w:proofErr w:type="spellStart"/>
      <w:r w:rsidRPr="0090519A">
        <w:t>Synthesii</w:t>
      </w:r>
      <w:proofErr w:type="spellEnd"/>
      <w:r w:rsidRPr="0090519A">
        <w:t xml:space="preserve"> również </w:t>
      </w:r>
      <w:r w:rsidR="00DF571D">
        <w:t>potrzeba</w:t>
      </w:r>
      <w:r w:rsidRPr="0090519A">
        <w:t xml:space="preserve"> zewnętrznego urządzenia, </w:t>
      </w:r>
      <w:r w:rsidR="00DF571D">
        <w:t xml:space="preserve">takiego </w:t>
      </w:r>
      <w:r w:rsidRPr="0090519A">
        <w:t xml:space="preserve">jak np. komputer. Oferowany przez </w:t>
      </w:r>
      <w:proofErr w:type="spellStart"/>
      <w:r w:rsidR="00DF571D">
        <w:t>Synthesie</w:t>
      </w:r>
      <w:proofErr w:type="spellEnd"/>
      <w:r w:rsidRPr="0090519A">
        <w:t xml:space="preserve"> tryb nauki działa analogicznie jak w poprzedniej aplikacji – dopóki użytkownik nie naciśnie właściwej nuty – utwór jest zatrzymany. Domyślną opcją jest nasłuchiwanie zagranych dźwięków przez mikrofon urządzenia, na którym odpalony jest program. Mamy także możliwość podłączenia </w:t>
      </w:r>
      <w:r w:rsidR="00DF571D">
        <w:t>instrumentu klawiszowego</w:t>
      </w:r>
      <w:r w:rsidRPr="0090519A">
        <w:t xml:space="preserve"> i komunikacji z</w:t>
      </w:r>
      <w:r w:rsidR="00DF571D">
        <w:t xml:space="preserve"> urządzeniem zewnętrznym</w:t>
      </w:r>
      <w:r w:rsidRPr="0090519A">
        <w:t xml:space="preserve"> za pomocą protokołu MIDI</w:t>
      </w:r>
      <w:r w:rsidR="000455EC">
        <w:t xml:space="preserve"> [7]</w:t>
      </w:r>
      <w:r w:rsidRPr="0090519A">
        <w:t>.</w:t>
      </w:r>
    </w:p>
    <w:p w14:paraId="1199B72C" w14:textId="77777777" w:rsidR="008F06A4" w:rsidRDefault="00C021BD" w:rsidP="008F06A4">
      <w:pPr>
        <w:pStyle w:val="Tekstpodstawowyzwciciem"/>
        <w:keepNext/>
        <w:ind w:firstLine="0"/>
        <w:jc w:val="center"/>
      </w:pPr>
      <w:r>
        <w:rPr>
          <w:noProof/>
        </w:rPr>
        <w:drawing>
          <wp:inline distT="0" distB="0" distL="0" distR="0" wp14:anchorId="02A63345" wp14:editId="7A2F4EEA">
            <wp:extent cx="5399405" cy="4640580"/>
            <wp:effectExtent l="0" t="0" r="0" b="7620"/>
            <wp:docPr id="656463916" name="Obraz 12" descr="Obraz zawierający zrzut ekranu, pianino/fortepia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3916" name="Obraz 12" descr="Obraz zawierający zrzut ekranu, pianino/fortepian&#10;&#10;Zawartość wygenerowana przez AI może być niepoprawna."/>
                    <pic:cNvPicPr/>
                  </pic:nvPicPr>
                  <pic:blipFill>
                    <a:blip r:embed="rId22">
                      <a:extLst>
                        <a:ext uri="{28A0092B-C50C-407E-A947-70E740481C1C}">
                          <a14:useLocalDpi xmlns:a14="http://schemas.microsoft.com/office/drawing/2010/main" val="0"/>
                        </a:ext>
                      </a:extLst>
                    </a:blip>
                    <a:stretch>
                      <a:fillRect/>
                    </a:stretch>
                  </pic:blipFill>
                  <pic:spPr>
                    <a:xfrm>
                      <a:off x="0" y="0"/>
                      <a:ext cx="5399405" cy="4640580"/>
                    </a:xfrm>
                    <a:prstGeom prst="rect">
                      <a:avLst/>
                    </a:prstGeom>
                  </pic:spPr>
                </pic:pic>
              </a:graphicData>
            </a:graphic>
          </wp:inline>
        </w:drawing>
      </w:r>
    </w:p>
    <w:p w14:paraId="019E3D78" w14:textId="26E78A9E" w:rsidR="00C021BD" w:rsidRDefault="008F06A4" w:rsidP="009A6C38">
      <w:pPr>
        <w:pStyle w:val="Legenda"/>
        <w:jc w:val="center"/>
      </w:pPr>
      <w:bookmarkStart w:id="24" w:name="_Toc218271604"/>
      <w:r>
        <w:t xml:space="preserve">Rys. </w:t>
      </w:r>
      <w:fldSimple w:instr=" SEQ Rys. \* ARABIC ">
        <w:r w:rsidR="00A6477C">
          <w:rPr>
            <w:noProof/>
          </w:rPr>
          <w:t>6</w:t>
        </w:r>
      </w:fldSimple>
      <w:r>
        <w:t xml:space="preserve">.: </w:t>
      </w:r>
      <w:r w:rsidRPr="00621A6C">
        <w:t xml:space="preserve">Interfejs programu </w:t>
      </w:r>
      <w:proofErr w:type="spellStart"/>
      <w:r w:rsidRPr="00621A6C">
        <w:t>Synthesia</w:t>
      </w:r>
      <w:proofErr w:type="spellEnd"/>
      <w:r w:rsidRPr="00621A6C">
        <w:t xml:space="preserve">, </w:t>
      </w:r>
      <w:r w:rsidRPr="00621A6C">
        <w:rPr>
          <w:i/>
          <w:iCs/>
        </w:rPr>
        <w:t>źródło: [7]</w:t>
      </w:r>
      <w:bookmarkEnd w:id="24"/>
    </w:p>
    <w:p w14:paraId="239352F9" w14:textId="77777777" w:rsidR="00C021BD" w:rsidRDefault="00C021BD" w:rsidP="009850FF">
      <w:pPr>
        <w:pStyle w:val="Tekstpodstawowyzwciciem"/>
      </w:pPr>
    </w:p>
    <w:p w14:paraId="1989D5A2" w14:textId="12AAA91D" w:rsidR="000F6D56" w:rsidRDefault="000F6D56" w:rsidP="000F6D56">
      <w:pPr>
        <w:pStyle w:val="Tekstpodstawowyzwciciem"/>
      </w:pPr>
      <w:r>
        <w:t xml:space="preserve">Bardzo dużą zaletą aplikacji </w:t>
      </w:r>
      <w:proofErr w:type="spellStart"/>
      <w:r>
        <w:t>Synthesia</w:t>
      </w:r>
      <w:proofErr w:type="spellEnd"/>
      <w:r>
        <w:t>, jest to że oferuje ona możliwość wgrywania zewnętrznych utworów w form</w:t>
      </w:r>
      <w:r w:rsidR="00585010">
        <w:t>acie</w:t>
      </w:r>
      <w:r>
        <w:t xml:space="preserve"> MIDI</w:t>
      </w:r>
      <w:r w:rsidR="00270FED">
        <w:t xml:space="preserve"> [7]</w:t>
      </w:r>
      <w:r>
        <w:t xml:space="preserve"> – co pozwala użytkownikom na naukę ogromnej ilości utworów. Program posiada także bardziej zaawansowane możliwości </w:t>
      </w:r>
      <w:r>
        <w:lastRenderedPageBreak/>
        <w:t>nauki gry utworów, np. tylko na jednej, konkretnej ręce</w:t>
      </w:r>
      <w:r w:rsidR="00270FED">
        <w:t xml:space="preserve"> [7]</w:t>
      </w:r>
      <w:r>
        <w:t>, jednak jest to opcja, która nie zawsze działa poprawnie, przy każdym wgranym przez użytkownika utworze.</w:t>
      </w:r>
      <w:r w:rsidR="00D42C32">
        <w:t xml:space="preserve"> </w:t>
      </w:r>
      <w:r w:rsidR="00F85717">
        <w:t>Aplikacja wspiera także część keyboardów z podświetlanymi klawiszami</w:t>
      </w:r>
      <w:r w:rsidR="00393FED">
        <w:t>, np. z podanym jako przykład w grupie 3. CASIO LK-S250</w:t>
      </w:r>
      <w:r w:rsidR="00354456">
        <w:t xml:space="preserve"> [7].</w:t>
      </w:r>
    </w:p>
    <w:p w14:paraId="4CDADB21" w14:textId="2ACA903D" w:rsidR="009A6C38" w:rsidRDefault="00270FED" w:rsidP="00D42C32">
      <w:pPr>
        <w:pStyle w:val="Tekstpodstawowyzwciciem"/>
      </w:pPr>
      <w:r>
        <w:t>Aplikacja jest ciągle rozwijana przez twórców oraz dużą społeczność osób z niej korzystających.</w:t>
      </w:r>
      <w:r w:rsidR="00D42C32">
        <w:t xml:space="preserve"> </w:t>
      </w:r>
      <w:r w:rsidR="000F6D56">
        <w:t>Użytkownik dostaje dożywotni dostęp do programu po jednorazowej opłacie w wysokości 40 dolarów amerykańskich</w:t>
      </w:r>
      <w:r>
        <w:t xml:space="preserve"> [7]</w:t>
      </w:r>
      <w:r w:rsidR="000F6D56">
        <w:t xml:space="preserve"> – </w:t>
      </w:r>
      <w:r>
        <w:t xml:space="preserve">cena podana ze </w:t>
      </w:r>
      <w:r w:rsidR="000F6D56">
        <w:t>stan</w:t>
      </w:r>
      <w:r>
        <w:t>u</w:t>
      </w:r>
      <w:r w:rsidR="000F6D56">
        <w:t xml:space="preserve"> na dzień 21.12.2025.</w:t>
      </w:r>
    </w:p>
    <w:p w14:paraId="7F34A7D0" w14:textId="77777777" w:rsidR="00270FED" w:rsidRDefault="00270FED" w:rsidP="000F6D56">
      <w:pPr>
        <w:pStyle w:val="Tekstpodstawowyzwciciem"/>
      </w:pPr>
    </w:p>
    <w:p w14:paraId="43911AB4" w14:textId="4F905CFE" w:rsidR="00270FED" w:rsidRDefault="00270FED" w:rsidP="00270FED">
      <w:pPr>
        <w:pStyle w:val="Nagwek2"/>
      </w:pPr>
      <w:bookmarkStart w:id="25" w:name="_Toc218271703"/>
      <w:r>
        <w:t xml:space="preserve">Grupa trzecia, reprezentant: </w:t>
      </w:r>
      <w:r w:rsidR="00FF3FA5">
        <w:t>rodzina</w:t>
      </w:r>
      <w:r w:rsidR="003609A6">
        <w:t xml:space="preserve"> instrumentów klawiszowych</w:t>
      </w:r>
      <w:r w:rsidR="00FF3FA5">
        <w:t xml:space="preserve"> CASIO LK</w:t>
      </w:r>
      <w:bookmarkEnd w:id="25"/>
    </w:p>
    <w:p w14:paraId="38C7BD69" w14:textId="3DB74422" w:rsidR="00894C9B" w:rsidRDefault="00DF571D" w:rsidP="00894C9B">
      <w:pPr>
        <w:pStyle w:val="Tekstpodstawowyzwciciem"/>
      </w:pPr>
      <w:r>
        <w:t>Są to</w:t>
      </w:r>
      <w:r w:rsidR="00C10B58" w:rsidRPr="00C10B58">
        <w:t xml:space="preserve"> </w:t>
      </w:r>
      <w:r>
        <w:t>elektroniczne instrumenty klawiszowe</w:t>
      </w:r>
      <w:r w:rsidR="00C10B58" w:rsidRPr="00C10B58">
        <w:t xml:space="preserve"> nazywane jako </w:t>
      </w:r>
      <w:proofErr w:type="spellStart"/>
      <w:r w:rsidR="00C10B58" w:rsidRPr="00C10B58">
        <w:t>Key</w:t>
      </w:r>
      <w:proofErr w:type="spellEnd"/>
      <w:r w:rsidR="00C10B58" w:rsidRPr="00C10B58">
        <w:t xml:space="preserve"> </w:t>
      </w:r>
      <w:proofErr w:type="spellStart"/>
      <w:r w:rsidR="00C10B58" w:rsidRPr="00C10B58">
        <w:t>Lighting</w:t>
      </w:r>
      <w:proofErr w:type="spellEnd"/>
      <w:r w:rsidR="00C10B58" w:rsidRPr="00C10B58">
        <w:t xml:space="preserve"> </w:t>
      </w:r>
      <w:proofErr w:type="spellStart"/>
      <w:r w:rsidR="00C10B58" w:rsidRPr="00C10B58">
        <w:t>Keyboards</w:t>
      </w:r>
      <w:proofErr w:type="spellEnd"/>
      <w:r w:rsidR="00C10B58" w:rsidRPr="00C10B58">
        <w:t>. Jest to najbardziej rozbudowany w stronę komfortu użytkownika system i najbardziej przypominający proponowane w tej pracy dyplomowej rozwiązanie.</w:t>
      </w:r>
    </w:p>
    <w:p w14:paraId="09593041" w14:textId="489A9BA6" w:rsidR="00C10B58" w:rsidRDefault="00252B31" w:rsidP="00894C9B">
      <w:pPr>
        <w:pStyle w:val="Tekstpodstawowyzwciciem"/>
      </w:pPr>
      <w:r w:rsidRPr="00252B31">
        <w:t xml:space="preserve">CASIO LK, to rodzina keyboardów posiadający wbudowany przez producenta system podświetlania klawiszy. Obecnie, według producenta, w tej rodzinie znajdują się </w:t>
      </w:r>
      <w:r w:rsidR="00DF571D">
        <w:t>jedynie dwa</w:t>
      </w:r>
      <w:r w:rsidRPr="00252B31">
        <w:t xml:space="preserve"> dalej produkowan</w:t>
      </w:r>
      <w:r w:rsidR="00DF571D">
        <w:t>e</w:t>
      </w:r>
      <w:r w:rsidRPr="00252B31">
        <w:t>, dostępne</w:t>
      </w:r>
      <w:r w:rsidR="00DF571D">
        <w:t xml:space="preserve"> do kupienia</w:t>
      </w:r>
      <w:r w:rsidRPr="00252B31">
        <w:t xml:space="preserve"> modele urządzeń</w:t>
      </w:r>
      <w:r w:rsidR="00752BD6">
        <w:t xml:space="preserve"> </w:t>
      </w:r>
      <w:r w:rsidR="00D65A91">
        <w:t>[8]</w:t>
      </w:r>
      <w:r w:rsidR="00D3128F" w:rsidRPr="00D3128F">
        <w:t xml:space="preserve">, a funkcja nie jest dostępna w żadnych innych </w:t>
      </w:r>
      <w:r w:rsidR="00DF571D">
        <w:t>instrumentach</w:t>
      </w:r>
      <w:r w:rsidR="00D3128F" w:rsidRPr="00D3128F">
        <w:t xml:space="preserve"> firmy.</w:t>
      </w:r>
    </w:p>
    <w:p w14:paraId="3A314D09" w14:textId="76CC4FC6" w:rsidR="00FC5360" w:rsidRDefault="00FC5360" w:rsidP="00FC5360">
      <w:pPr>
        <w:pStyle w:val="Tekstpodstawowyzwciciem"/>
      </w:pPr>
      <w:r>
        <w:t>Ceny urządzeń wahają się od 200 do 300 dolarów amerykańskich, w modelu tańszym mamy dostępne 60 wbudowanych utworów, a droższy CASIO LK-S450 posiada ich 160 [8].</w:t>
      </w:r>
    </w:p>
    <w:p w14:paraId="49A73B9E" w14:textId="311626F5" w:rsidR="001B10DA" w:rsidRDefault="00FC5360" w:rsidP="001B10DA">
      <w:pPr>
        <w:pStyle w:val="Tekstpodstawowyzwciciem"/>
      </w:pPr>
      <w:r>
        <w:t>Wbudowany w keyboardy LK system pozwala na naukę w kilku trybach</w:t>
      </w:r>
      <w:r w:rsidR="001B10DA">
        <w:t xml:space="preserve"> [9]: </w:t>
      </w:r>
    </w:p>
    <w:p w14:paraId="77587AF8" w14:textId="5A7B5CE2" w:rsidR="001B10DA" w:rsidRDefault="001B10DA" w:rsidP="001B10DA">
      <w:pPr>
        <w:pStyle w:val="Tekstpodstawowyzwciciem"/>
      </w:pPr>
      <w:r>
        <w:t>- EASY, gdzie podświetlane są klawisze aktualnie grane w utworze, utwór zatrzymuje się przy każdej nucie, do czasu zagrania przez użytkownika dowolnego klawisza (służy do nauki rytmu utworu).</w:t>
      </w:r>
    </w:p>
    <w:p w14:paraId="18726B24" w14:textId="77777777" w:rsidR="001B10DA" w:rsidRDefault="001B10DA" w:rsidP="001B10DA">
      <w:pPr>
        <w:pStyle w:val="Tekstpodstawowyzwciciem"/>
      </w:pPr>
      <w:r>
        <w:t>- LISTEN, gdzie po prostu zagrany jest cały utwór z podświetlaniem klawiszy (do wzrokowej nauki utworu).</w:t>
      </w:r>
    </w:p>
    <w:p w14:paraId="7884FF0B" w14:textId="77777777" w:rsidR="001B10DA" w:rsidRDefault="001B10DA" w:rsidP="001B10DA">
      <w:pPr>
        <w:pStyle w:val="Tekstpodstawowyzwciciem"/>
      </w:pPr>
      <w:r>
        <w:t>- WATCH, gdzie podświetlane są klawisze aktualnie grane w utworze, a utwór jest zatrzymany dopóki użytkownik nie naciśnie aktualnie wymaganego klawisza, kolejne do grania klawisze są reprezentowane przez mruganie.</w:t>
      </w:r>
    </w:p>
    <w:p w14:paraId="21394754" w14:textId="77777777" w:rsidR="001B10DA" w:rsidRDefault="001B10DA" w:rsidP="001B10DA">
      <w:pPr>
        <w:pStyle w:val="Tekstpodstawowyzwciciem"/>
      </w:pPr>
      <w:r>
        <w:lastRenderedPageBreak/>
        <w:t>- REMEMBER, gdzie użytkownik gra utwór bez podświetlania klawiszy, jednak utwór jest zatrzymany do momentu zagrania właściwego klawisza.</w:t>
      </w:r>
    </w:p>
    <w:p w14:paraId="2D721E95" w14:textId="3D12DB3C" w:rsidR="001B10DA" w:rsidRDefault="001B10DA" w:rsidP="001B10DA">
      <w:pPr>
        <w:pStyle w:val="Tekstpodstawowyzwciciem"/>
      </w:pPr>
      <w:r>
        <w:t>Przy wbudowanych w instrument utworach mamy także wyświetlany na ekranie poprawny sposób ułożenia rąk do gry konkretnych nut</w:t>
      </w:r>
      <w:r w:rsidR="00AE5AA2">
        <w:t xml:space="preserve"> [9]</w:t>
      </w:r>
      <w:r>
        <w:t>.</w:t>
      </w:r>
    </w:p>
    <w:p w14:paraId="26F39DFF" w14:textId="4D1FD9E3" w:rsidR="001B10DA" w:rsidRDefault="001B10DA" w:rsidP="001B10DA">
      <w:pPr>
        <w:pStyle w:val="Tekstpodstawowyzwciciem"/>
      </w:pPr>
      <w:r>
        <w:t>Keyboardy</w:t>
      </w:r>
      <w:r w:rsidR="00DF571D">
        <w:t xml:space="preserve"> z tej rodziny</w:t>
      </w:r>
      <w:r>
        <w:t xml:space="preserve"> umożliwiają też wgrywania własnych utworów w formacie MIDI, poprzez połączenie</w:t>
      </w:r>
      <w:r w:rsidR="00DF571D">
        <w:t xml:space="preserve"> instrumentu</w:t>
      </w:r>
      <w:r>
        <w:t xml:space="preserve"> z aplikacją producenta </w:t>
      </w:r>
      <w:proofErr w:type="spellStart"/>
      <w:r w:rsidRPr="00DF571D">
        <w:rPr>
          <w:i/>
          <w:iCs/>
        </w:rPr>
        <w:t>Chordana</w:t>
      </w:r>
      <w:proofErr w:type="spellEnd"/>
      <w:r w:rsidRPr="00DF571D">
        <w:rPr>
          <w:i/>
          <w:iCs/>
        </w:rPr>
        <w:t xml:space="preserve"> Play</w:t>
      </w:r>
      <w:r w:rsidR="00815998">
        <w:t xml:space="preserve"> [10]</w:t>
      </w:r>
      <w:r w:rsidR="00B27B70">
        <w:t xml:space="preserve">. </w:t>
      </w:r>
      <w:r>
        <w:t xml:space="preserve">Co ważne – </w:t>
      </w:r>
      <w:r w:rsidR="00D35CBD">
        <w:t>urządzenie dalej obsługuje wtedy</w:t>
      </w:r>
      <w:r>
        <w:t xml:space="preserve"> system nauki gry.</w:t>
      </w:r>
    </w:p>
    <w:p w14:paraId="56F95DA1" w14:textId="61E71F63" w:rsidR="00B95A2D" w:rsidRDefault="00B95A2D" w:rsidP="00B95A2D">
      <w:pPr>
        <w:pStyle w:val="Nagwek1"/>
      </w:pPr>
      <w:r>
        <w:lastRenderedPageBreak/>
        <w:br/>
      </w:r>
      <w:bookmarkStart w:id="26" w:name="_Toc218271704"/>
      <w:r>
        <w:t>Standard USB</w:t>
      </w:r>
      <w:bookmarkEnd w:id="26"/>
    </w:p>
    <w:p w14:paraId="202663E5" w14:textId="338DF353" w:rsidR="00B95A2D" w:rsidRDefault="005E482E" w:rsidP="00B95A2D">
      <w:pPr>
        <w:pStyle w:val="Nagwek2"/>
      </w:pPr>
      <w:bookmarkStart w:id="27" w:name="_Toc218271705"/>
      <w:r>
        <w:t>T</w:t>
      </w:r>
      <w:r w:rsidR="00B95A2D">
        <w:t>opologia USB</w:t>
      </w:r>
      <w:r w:rsidR="00B33065">
        <w:t xml:space="preserve"> i zasilanie</w:t>
      </w:r>
      <w:bookmarkEnd w:id="27"/>
    </w:p>
    <w:p w14:paraId="05068C9B" w14:textId="1CADA2FB" w:rsidR="00B95A2D" w:rsidRDefault="005E482E" w:rsidP="005E482E">
      <w:pPr>
        <w:pStyle w:val="Tekstpodstawowyzwciciem"/>
        <w:ind w:firstLine="576"/>
      </w:pPr>
      <w:r>
        <w:t xml:space="preserve">Standard USB jest obecnie jednym z najpopularniejszych protokołów </w:t>
      </w:r>
      <w:r w:rsidR="00F55446" w:rsidRPr="00F55446">
        <w:t>w zastosowaniach konsumenckich i przemysłowych</w:t>
      </w:r>
      <w:r>
        <w:t xml:space="preserve">, </w:t>
      </w:r>
      <w:r w:rsidR="00F55446">
        <w:t>opracowany w połowie lat 90.</w:t>
      </w:r>
      <w:r>
        <w:t xml:space="preserve"> [</w:t>
      </w:r>
      <w:r w:rsidR="00556957">
        <w:t>12]</w:t>
      </w:r>
      <w:r w:rsidR="00D21608">
        <w:t>, który</w:t>
      </w:r>
      <w:r w:rsidR="00556957">
        <w:t xml:space="preserve"> miał na celu ułatwienie komunikacji urządzeń elektronicznych, dzięki zastąpieniu wolniejszych portów szeregowych i równoległych [12]. Magistrala USB cieszy się bardzo dużą popularnością, dzięki komfortowi użytkownika, który oferuje – z racji tego, że jest ona </w:t>
      </w:r>
      <w:proofErr w:type="spellStart"/>
      <w:r w:rsidR="00556957">
        <w:t>plug&amp;play</w:t>
      </w:r>
      <w:proofErr w:type="spellEnd"/>
      <w:r w:rsidR="00556957">
        <w:t xml:space="preserve"> [1</w:t>
      </w:r>
      <w:r w:rsidR="00D21608">
        <w:t>2</w:t>
      </w:r>
      <w:r w:rsidR="00556957">
        <w:t>]. Standard USB wyróżnia dwa typy urządzeń w komunikacji:</w:t>
      </w:r>
    </w:p>
    <w:p w14:paraId="4258D853" w14:textId="022D1EB2" w:rsidR="005E482E" w:rsidRDefault="005E482E" w:rsidP="00B95A2D">
      <w:pPr>
        <w:pStyle w:val="Tekstpodstawowyzwciciem"/>
      </w:pPr>
      <w:r>
        <w:t>- Host (urządzenie główne)</w:t>
      </w:r>
    </w:p>
    <w:p w14:paraId="660726F2" w14:textId="3D42F337" w:rsidR="005E482E" w:rsidRDefault="005E482E" w:rsidP="00B95A2D">
      <w:pPr>
        <w:pStyle w:val="Tekstpodstawowyzwciciem"/>
      </w:pPr>
      <w:r>
        <w:t>- Device (urządzenie peryferyjne)</w:t>
      </w:r>
    </w:p>
    <w:p w14:paraId="1AF6A95D" w14:textId="30953C09" w:rsidR="00556957" w:rsidRDefault="00556957" w:rsidP="00B95A2D">
      <w:pPr>
        <w:pStyle w:val="Tekstpodstawowyzwciciem"/>
      </w:pPr>
      <w:r>
        <w:t xml:space="preserve">Na magistrali USB to Host zarządza całą komunikacją: inicjuje transfery danych, przydziela czas na transmisję i koordynuje komunikację z urządzeniami peryferyjnymi [11]. W konsekwencji tego </w:t>
      </w:r>
      <w:r w:rsidR="00D21608">
        <w:t xml:space="preserve">urządzenie </w:t>
      </w:r>
      <w:r>
        <w:t xml:space="preserve">USB </w:t>
      </w:r>
      <w:r w:rsidR="00D21608">
        <w:t xml:space="preserve">typu </w:t>
      </w:r>
      <w:r>
        <w:t xml:space="preserve">Device </w:t>
      </w:r>
      <w:r w:rsidR="00F55446" w:rsidRPr="00F55446">
        <w:t>nie inicjuje transmisji samodzielnie – dane są przesyłane w ramach transakcji inicjowanych przez hosta</w:t>
      </w:r>
      <w:r w:rsidR="00D21608">
        <w:t xml:space="preserve"> [11]</w:t>
      </w:r>
      <w:r w:rsidR="00F55446">
        <w:t>.</w:t>
      </w:r>
    </w:p>
    <w:p w14:paraId="63F98579" w14:textId="2B575FA3" w:rsidR="00556957" w:rsidRDefault="00D21608" w:rsidP="00B95A2D">
      <w:pPr>
        <w:pStyle w:val="Tekstpodstawowyzwciciem"/>
      </w:pPr>
      <w:r>
        <w:t>Najprostszym przykładem takiej komunikacji jest</w:t>
      </w:r>
      <w:r w:rsidR="00556957">
        <w:t xml:space="preserve"> </w:t>
      </w:r>
      <w:r>
        <w:t xml:space="preserve">układ </w:t>
      </w:r>
      <w:r w:rsidR="00556957">
        <w:t xml:space="preserve">komputer-klawiatura. </w:t>
      </w:r>
      <w:r>
        <w:t>K</w:t>
      </w:r>
      <w:r w:rsidR="00556957">
        <w:t>omputer</w:t>
      </w:r>
      <w:r>
        <w:t xml:space="preserve"> tutaj</w:t>
      </w:r>
      <w:r w:rsidR="00556957">
        <w:t xml:space="preserve"> pełni rolę Hosta – </w:t>
      </w:r>
      <w:r w:rsidR="00840BCD">
        <w:t>zarządzając całą transmisją</w:t>
      </w:r>
      <w:r w:rsidR="00556957">
        <w:t>, a także dostarcza</w:t>
      </w:r>
      <w:r w:rsidR="00840BCD">
        <w:t>jąc</w:t>
      </w:r>
      <w:r w:rsidR="00556957">
        <w:t xml:space="preserve"> do niej zasilanie.</w:t>
      </w:r>
      <w:r w:rsidR="00840BCD">
        <w:t xml:space="preserve"> Rolą klawiatury jest zbieranie i buforowanie danych, w tym wypadku klawiszy które naciska użytkownik, które następnie przekaże do Hosta, przy cyklicznym jej odpytaniu.</w:t>
      </w:r>
    </w:p>
    <w:p w14:paraId="3155486E" w14:textId="36066314" w:rsidR="00840BCD" w:rsidRDefault="00840BCD" w:rsidP="00B95A2D">
      <w:pPr>
        <w:pStyle w:val="Tekstpodstawowyzwciciem"/>
      </w:pPr>
      <w:r>
        <w:t xml:space="preserve">Istotną rolę przy rozróżnianiu urządzeń Host od Device pełni linia zasilająca VBUS, dzięki której pobieramy zasilania z magistrali dla urządzeń </w:t>
      </w:r>
      <w:proofErr w:type="spellStart"/>
      <w:r>
        <w:t>bus-powered</w:t>
      </w:r>
      <w:proofErr w:type="spellEnd"/>
      <w:r>
        <w:t xml:space="preserve"> (takich jak typowa podłączona przez kabel klawiatura) oraz, co ważniejsze, wykrywamy sygnał obecności aktywnego połączenia</w:t>
      </w:r>
      <w:r w:rsidR="00D21608">
        <w:t xml:space="preserve"> [11]</w:t>
      </w:r>
      <w:r>
        <w:t xml:space="preserve">. </w:t>
      </w:r>
      <w:r w:rsidR="00D21608" w:rsidRPr="00D21608">
        <w:t xml:space="preserve">To dopiero po wykryciu linii VBUS urządzenie typu Device sygnalizuje swoją obecność poprzez dołączenie rezystora </w:t>
      </w:r>
      <w:proofErr w:type="spellStart"/>
      <w:r w:rsidR="00D21608" w:rsidRPr="00D21608">
        <w:t>pull-up</w:t>
      </w:r>
      <w:proofErr w:type="spellEnd"/>
      <w:r w:rsidR="00D21608" w:rsidRPr="00D21608">
        <w:t xml:space="preserve"> do </w:t>
      </w:r>
      <w:r w:rsidR="00D21608">
        <w:t>odpowiedniej linii danych,</w:t>
      </w:r>
      <w:r w:rsidR="00D21608" w:rsidRPr="00D21608">
        <w:t xml:space="preserve"> co pozwala Hostowi wykryć podłączenie oraz określić prędkość pracy urządzenia, a następnie rozpocząć inicjalizację połączenia (enumerację) [11][12].</w:t>
      </w:r>
    </w:p>
    <w:p w14:paraId="760AF50D" w14:textId="777EFC14" w:rsidR="00556957" w:rsidRDefault="00F55446" w:rsidP="00B95A2D">
      <w:pPr>
        <w:pStyle w:val="Tekstpodstawowyzwciciem"/>
      </w:pPr>
      <w:r>
        <w:lastRenderedPageBreak/>
        <w:t>Wraz z rozwojem systemów wbudowanych coraz częściej to właśnie mikrokontrolery przyjmują rolę Hosta w komunikacji USB</w:t>
      </w:r>
      <w:r w:rsidR="00D21608">
        <w:t xml:space="preserve"> [13]</w:t>
      </w:r>
      <w:r>
        <w:t>. W proponowanym w pracy rozwiązaniu urządzeniem typu Host jest płytka STM32 NUCLEO-L476RG, a</w:t>
      </w:r>
      <w:r w:rsidR="00D21608">
        <w:t xml:space="preserve"> typu</w:t>
      </w:r>
      <w:r>
        <w:t xml:space="preserve"> Device będzie klawiszowy instrument elektroniczny. Oznacza to, że cała komunikacja będzie zarządzana przez płytkę, która będzie odbierać dane, a następnie je przetwarzać.</w:t>
      </w:r>
    </w:p>
    <w:p w14:paraId="0C6354B0" w14:textId="1F14C6AF" w:rsidR="005E482E" w:rsidRDefault="005E482E" w:rsidP="00B95A2D">
      <w:pPr>
        <w:pStyle w:val="Tekstpodstawowyzwciciem"/>
      </w:pPr>
    </w:p>
    <w:p w14:paraId="3250BC4E" w14:textId="6ACE4455" w:rsidR="00B95A2D" w:rsidRDefault="00B95A2D" w:rsidP="00B95A2D">
      <w:pPr>
        <w:pStyle w:val="Nagwek2"/>
      </w:pPr>
      <w:bookmarkStart w:id="28" w:name="_Toc218271706"/>
      <w:r>
        <w:t xml:space="preserve">Warstwy </w:t>
      </w:r>
      <w:r w:rsidR="00627C73">
        <w:t>fizyczna i prędkości</w:t>
      </w:r>
      <w:r w:rsidR="00573C39">
        <w:t xml:space="preserve"> standardu</w:t>
      </w:r>
      <w:bookmarkEnd w:id="28"/>
    </w:p>
    <w:p w14:paraId="650571DA" w14:textId="43EDC311" w:rsidR="00573C39" w:rsidRDefault="00573C39" w:rsidP="00573C39">
      <w:pPr>
        <w:pStyle w:val="Tekstpodstawowyzwciciem"/>
      </w:pPr>
      <w:r>
        <w:t>Standard USB</w:t>
      </w:r>
      <w:r w:rsidR="003761EB">
        <w:t xml:space="preserve"> 2.0</w:t>
      </w:r>
      <w:r>
        <w:t xml:space="preserve"> składa się z czterech przewodów: VBUS (zasilania), GND (masy) oraz pary różnicowej przesyłającej dane D+ oraz D-</w:t>
      </w:r>
      <w:r w:rsidR="003761EB">
        <w:t xml:space="preserve"> [11][12].</w:t>
      </w:r>
    </w:p>
    <w:p w14:paraId="3AFDB075" w14:textId="77777777" w:rsidR="008F06A4" w:rsidRDefault="00573C39" w:rsidP="008F06A4">
      <w:pPr>
        <w:pStyle w:val="Tekstpodstawowyzwciciem"/>
        <w:keepNext/>
        <w:jc w:val="center"/>
      </w:pPr>
      <w:r>
        <w:rPr>
          <w:noProof/>
        </w:rPr>
        <w:drawing>
          <wp:inline distT="0" distB="0" distL="0" distR="0" wp14:anchorId="76F0A77E" wp14:editId="55DFEF5E">
            <wp:extent cx="3688400" cy="883997"/>
            <wp:effectExtent l="0" t="0" r="7620" b="0"/>
            <wp:docPr id="1277171037" name="Obraz 2" descr="Obraz zawierający linia, diagram,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1037" name="Obraz 2" descr="Obraz zawierający linia, diagram, Czcionka, zrzut ekranu&#10;&#10;Zawartość wygenerowana przez AI może być niepoprawna."/>
                    <pic:cNvPicPr/>
                  </pic:nvPicPr>
                  <pic:blipFill>
                    <a:blip r:embed="rId23">
                      <a:extLst>
                        <a:ext uri="{28A0092B-C50C-407E-A947-70E740481C1C}">
                          <a14:useLocalDpi xmlns:a14="http://schemas.microsoft.com/office/drawing/2010/main" val="0"/>
                        </a:ext>
                      </a:extLst>
                    </a:blip>
                    <a:stretch>
                      <a:fillRect/>
                    </a:stretch>
                  </pic:blipFill>
                  <pic:spPr>
                    <a:xfrm>
                      <a:off x="0" y="0"/>
                      <a:ext cx="3688400" cy="883997"/>
                    </a:xfrm>
                    <a:prstGeom prst="rect">
                      <a:avLst/>
                    </a:prstGeom>
                  </pic:spPr>
                </pic:pic>
              </a:graphicData>
            </a:graphic>
          </wp:inline>
        </w:drawing>
      </w:r>
    </w:p>
    <w:p w14:paraId="17AC0A1B" w14:textId="0C134C81" w:rsidR="00573C39" w:rsidRDefault="008F06A4" w:rsidP="00573C39">
      <w:pPr>
        <w:pStyle w:val="Legenda"/>
        <w:jc w:val="center"/>
      </w:pPr>
      <w:bookmarkStart w:id="29" w:name="_Toc218271605"/>
      <w:r>
        <w:t xml:space="preserve">Rys. </w:t>
      </w:r>
      <w:fldSimple w:instr=" SEQ Rys. \* ARABIC ">
        <w:r w:rsidR="00A6477C">
          <w:rPr>
            <w:noProof/>
          </w:rPr>
          <w:t>7</w:t>
        </w:r>
      </w:fldSimple>
      <w:r>
        <w:t xml:space="preserve">.: Kabel w standardzie USB, </w:t>
      </w:r>
      <w:r w:rsidRPr="00573C39">
        <w:rPr>
          <w:i/>
          <w:iCs/>
        </w:rPr>
        <w:t>źródło: [12]</w:t>
      </w:r>
      <w:bookmarkStart w:id="30" w:name="_Toc218026670"/>
      <w:bookmarkEnd w:id="29"/>
      <w:r w:rsidR="00573C39">
        <w:t xml:space="preserve"> </w:t>
      </w:r>
      <w:bookmarkEnd w:id="30"/>
      <w:r w:rsidR="00573C39">
        <w:rPr>
          <w:i/>
          <w:iCs/>
        </w:rPr>
        <w:br/>
      </w:r>
    </w:p>
    <w:p w14:paraId="292BD680" w14:textId="66D3EA19" w:rsidR="00573C39" w:rsidRPr="00573C39" w:rsidRDefault="00573C39" w:rsidP="00573C39">
      <w:pPr>
        <w:ind w:firstLine="284"/>
      </w:pPr>
      <w:r>
        <w:t xml:space="preserve">Dzięki wykorzystaniu pary różnicowej do przesyłania danych jesteśmy w stanie uzyskać lepsze warunki transmisji i </w:t>
      </w:r>
      <w:r w:rsidR="003761EB" w:rsidRPr="003761EB">
        <w:t>tłumien</w:t>
      </w:r>
      <w:r w:rsidR="003761EB">
        <w:t>ie</w:t>
      </w:r>
      <w:r w:rsidR="003761EB" w:rsidRPr="003761EB">
        <w:t xml:space="preserve"> zakłóceń wspólnych</w:t>
      </w:r>
      <w:r>
        <w:t>, takich jak zakłócenia z innych elementów czy emisji EMI. Dodatkowo poprawia to jakość sygnału przy większych prędkościach</w:t>
      </w:r>
      <w:r w:rsidR="003761EB">
        <w:t xml:space="preserve"> [12]</w:t>
      </w:r>
      <w:r>
        <w:t xml:space="preserve">. </w:t>
      </w:r>
    </w:p>
    <w:p w14:paraId="4918AF3D" w14:textId="77777777" w:rsidR="00573C39" w:rsidRDefault="00573C39" w:rsidP="00573C39">
      <w:pPr>
        <w:pStyle w:val="Tekstpodstawowyzwciciem"/>
      </w:pPr>
      <w:r>
        <w:t>Celem linii masy jest posiadanie wspólnego punktu odniesienia pomiędzy Hostem, a urządzeniem typu Device.</w:t>
      </w:r>
    </w:p>
    <w:p w14:paraId="341AC983" w14:textId="77777777" w:rsidR="00573C39" w:rsidRDefault="00573C39" w:rsidP="00573C39">
      <w:pPr>
        <w:pStyle w:val="Tekstpodstawowyzwciciem"/>
      </w:pPr>
      <w:r>
        <w:t xml:space="preserve">Linia VBUS spełnia dwie funkcje: </w:t>
      </w:r>
    </w:p>
    <w:p w14:paraId="0B3FCD96" w14:textId="594CDD5C" w:rsidR="00573C39" w:rsidRDefault="003761EB" w:rsidP="00573C39">
      <w:pPr>
        <w:pStyle w:val="Tekstpodstawowyzwciciem"/>
        <w:numPr>
          <w:ilvl w:val="0"/>
          <w:numId w:val="18"/>
        </w:numPr>
      </w:pPr>
      <w:r>
        <w:t>Pomaga</w:t>
      </w:r>
      <w:r w:rsidR="00573C39">
        <w:t xml:space="preserve"> Hostowi wykryć urządzenie typu Device – po podłączeniu, na linię VBUS jest podawane napięcie 5V, które jest odczytywane przez urządzenie zewnętrzne, dzięki czemu w kolejnym kroku mogą one ustalić prędkość transmisji i kontynuować inicjalizację transmisji</w:t>
      </w:r>
      <w:r>
        <w:t xml:space="preserve"> [11][12]</w:t>
      </w:r>
      <w:r w:rsidR="00573C39">
        <w:t>.</w:t>
      </w:r>
    </w:p>
    <w:p w14:paraId="7A318557" w14:textId="6F5448D4" w:rsidR="00457D10" w:rsidRDefault="00573C39" w:rsidP="00573C39">
      <w:pPr>
        <w:pStyle w:val="Tekstpodstawowyzwciciem"/>
        <w:numPr>
          <w:ilvl w:val="0"/>
          <w:numId w:val="18"/>
        </w:numPr>
      </w:pPr>
      <w:r>
        <w:t xml:space="preserve">W zależności od typu urządzenia zewnętrznego linia VBUS może także służyć jako linia zasilająca. </w:t>
      </w:r>
      <w:r w:rsidRPr="003761EB">
        <w:t xml:space="preserve">Wyróżniamy </w:t>
      </w:r>
      <w:r w:rsidR="003761EB" w:rsidRPr="003761EB">
        <w:t xml:space="preserve">dwa </w:t>
      </w:r>
      <w:r w:rsidR="0097102C">
        <w:t>podstawowe</w:t>
      </w:r>
      <w:r w:rsidRPr="003761EB">
        <w:t xml:space="preserve"> typy urządzeń: </w:t>
      </w:r>
      <w:proofErr w:type="spellStart"/>
      <w:r w:rsidRPr="003761EB">
        <w:t>bus-powered</w:t>
      </w:r>
      <w:proofErr w:type="spellEnd"/>
      <w:r w:rsidRPr="003761EB">
        <w:t xml:space="preserve"> </w:t>
      </w:r>
      <w:proofErr w:type="spellStart"/>
      <w:r w:rsidRPr="003761EB">
        <w:t>device</w:t>
      </w:r>
      <w:proofErr w:type="spellEnd"/>
      <w:r w:rsidR="003761EB" w:rsidRPr="003761EB">
        <w:t xml:space="preserve"> i</w:t>
      </w:r>
      <w:r w:rsidRPr="003761EB">
        <w:t xml:space="preserve"> </w:t>
      </w:r>
      <w:proofErr w:type="spellStart"/>
      <w:r w:rsidRPr="003761EB">
        <w:t>self-powered</w:t>
      </w:r>
      <w:proofErr w:type="spellEnd"/>
      <w:r w:rsidRPr="003761EB">
        <w:t xml:space="preserve"> </w:t>
      </w:r>
      <w:proofErr w:type="spellStart"/>
      <w:r w:rsidRPr="003761EB">
        <w:t>device</w:t>
      </w:r>
      <w:proofErr w:type="spellEnd"/>
      <w:r w:rsidRPr="003761EB">
        <w:t xml:space="preserve">, </w:t>
      </w:r>
      <w:r w:rsidR="003761EB" w:rsidRPr="003761EB">
        <w:t xml:space="preserve">jednak często </w:t>
      </w:r>
      <w:r w:rsidR="003A79F7">
        <w:t>wyróżnia się</w:t>
      </w:r>
      <w:r w:rsidR="003761EB">
        <w:t xml:space="preserve"> też </w:t>
      </w:r>
      <w:proofErr w:type="spellStart"/>
      <w:r w:rsidRPr="003761EB">
        <w:t>hybrid-powered</w:t>
      </w:r>
      <w:proofErr w:type="spellEnd"/>
      <w:r w:rsidRPr="003761EB">
        <w:t xml:space="preserve"> </w:t>
      </w:r>
      <w:proofErr w:type="spellStart"/>
      <w:r w:rsidRPr="003761EB">
        <w:t>device</w:t>
      </w:r>
      <w:proofErr w:type="spellEnd"/>
      <w:r w:rsidR="003761EB">
        <w:t xml:space="preserve">, </w:t>
      </w:r>
      <w:r w:rsidR="003A79F7">
        <w:t xml:space="preserve">które są deklarowane w deskryptorach jako </w:t>
      </w:r>
      <w:proofErr w:type="spellStart"/>
      <w:r w:rsidR="003A79F7">
        <w:t>self-powered</w:t>
      </w:r>
      <w:proofErr w:type="spellEnd"/>
      <w:r w:rsidR="0097102C">
        <w:t>, tylko z układami bateryjnymi</w:t>
      </w:r>
      <w:r w:rsidR="003A79F7">
        <w:t xml:space="preserve"> [12]</w:t>
      </w:r>
      <w:r w:rsidRPr="003761EB">
        <w:t xml:space="preserve">. </w:t>
      </w:r>
      <w:r w:rsidRPr="00573C39">
        <w:t>Pierwsz</w:t>
      </w:r>
      <w:r>
        <w:t>y typ</w:t>
      </w:r>
      <w:r w:rsidRPr="00573C39">
        <w:t xml:space="preserve"> jest zasilan</w:t>
      </w:r>
      <w:r>
        <w:t>y bezpośrednio</w:t>
      </w:r>
      <w:r w:rsidRPr="00573C39">
        <w:t xml:space="preserve"> przez Hosta</w:t>
      </w:r>
      <w:r>
        <w:t xml:space="preserve"> (przykład: </w:t>
      </w:r>
      <w:r>
        <w:lastRenderedPageBreak/>
        <w:t>myszka podłączana kablem do komputera)</w:t>
      </w:r>
      <w:r w:rsidRPr="00573C39">
        <w:t xml:space="preserve">, urządzenia </w:t>
      </w:r>
      <w:proofErr w:type="spellStart"/>
      <w:r w:rsidRPr="00573C39">
        <w:t>self-p</w:t>
      </w:r>
      <w:r>
        <w:t>owered</w:t>
      </w:r>
      <w:proofErr w:type="spellEnd"/>
      <w:r>
        <w:t xml:space="preserve"> potrzebują ciągłego podłączenia do zewnętrznego źródła zasilania (np. drukarka), </w:t>
      </w:r>
      <w:r w:rsidR="0097102C">
        <w:t>urządzenia zasilane hybrydowo</w:t>
      </w:r>
      <w:r>
        <w:t xml:space="preserve"> </w:t>
      </w:r>
      <w:r w:rsidR="00457D10">
        <w:t>domyślnie powin</w:t>
      </w:r>
      <w:r w:rsidR="0097102C">
        <w:t>ny</w:t>
      </w:r>
      <w:r>
        <w:t xml:space="preserve"> być zasilan</w:t>
      </w:r>
      <w:r w:rsidR="0097102C">
        <w:t>e</w:t>
      </w:r>
      <w:r>
        <w:t xml:space="preserve"> zewnętrznie, posiada</w:t>
      </w:r>
      <w:r w:rsidR="0097102C">
        <w:t>ją one</w:t>
      </w:r>
      <w:r w:rsidR="00457D10">
        <w:t xml:space="preserve"> jednak</w:t>
      </w:r>
      <w:r>
        <w:t xml:space="preserve"> </w:t>
      </w:r>
      <w:r w:rsidR="00457D10">
        <w:t xml:space="preserve">też </w:t>
      </w:r>
      <w:r>
        <w:t>własny układ bateryjny,</w:t>
      </w:r>
      <w:r w:rsidR="00457D10">
        <w:t xml:space="preserve"> który przy braku zewnętrznego zasilania, może być ładowany z wykorzystaniem linii VBUS</w:t>
      </w:r>
      <w:r w:rsidR="003761EB">
        <w:t xml:space="preserve"> [11].</w:t>
      </w:r>
    </w:p>
    <w:p w14:paraId="13463825" w14:textId="77777777" w:rsidR="008F06A4" w:rsidRDefault="003761EB" w:rsidP="008F06A4">
      <w:pPr>
        <w:pStyle w:val="Tekstpodstawowyzwciciem"/>
        <w:keepNext/>
        <w:ind w:firstLine="0"/>
        <w:jc w:val="center"/>
      </w:pPr>
      <w:r>
        <w:rPr>
          <w:noProof/>
        </w:rPr>
        <w:drawing>
          <wp:inline distT="0" distB="0" distL="0" distR="0" wp14:anchorId="216A29D6" wp14:editId="6D5468CC">
            <wp:extent cx="5399405" cy="6550025"/>
            <wp:effectExtent l="0" t="0" r="0" b="3175"/>
            <wp:docPr id="27688340" name="Obraz 3" descr="Obraz zawierający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340" name="Obraz 3" descr="Obraz zawierający tekst&#10;&#10;Zawartość wygenerowana przez AI może być niepoprawna."/>
                    <pic:cNvPicPr/>
                  </pic:nvPicPr>
                  <pic:blipFill>
                    <a:blip r:embed="rId24">
                      <a:extLst>
                        <a:ext uri="{28A0092B-C50C-407E-A947-70E740481C1C}">
                          <a14:useLocalDpi xmlns:a14="http://schemas.microsoft.com/office/drawing/2010/main" val="0"/>
                        </a:ext>
                      </a:extLst>
                    </a:blip>
                    <a:stretch>
                      <a:fillRect/>
                    </a:stretch>
                  </pic:blipFill>
                  <pic:spPr>
                    <a:xfrm>
                      <a:off x="0" y="0"/>
                      <a:ext cx="5399405" cy="6550025"/>
                    </a:xfrm>
                    <a:prstGeom prst="rect">
                      <a:avLst/>
                    </a:prstGeom>
                  </pic:spPr>
                </pic:pic>
              </a:graphicData>
            </a:graphic>
          </wp:inline>
        </w:drawing>
      </w:r>
    </w:p>
    <w:p w14:paraId="225C55FC" w14:textId="41CAF57C" w:rsidR="003761EB" w:rsidRDefault="008F06A4" w:rsidP="008F06A4">
      <w:pPr>
        <w:pStyle w:val="Legenda"/>
        <w:jc w:val="center"/>
      </w:pPr>
      <w:bookmarkStart w:id="31" w:name="_Toc218271606"/>
      <w:r>
        <w:t xml:space="preserve">Rys. </w:t>
      </w:r>
      <w:fldSimple w:instr=" SEQ Rys. \* ARABIC ">
        <w:r w:rsidR="00A6477C">
          <w:rPr>
            <w:noProof/>
          </w:rPr>
          <w:t>8</w:t>
        </w:r>
      </w:fldSimple>
      <w:r>
        <w:t xml:space="preserve">.: Schematy połączeń przy różnych typach zasilania, </w:t>
      </w:r>
      <w:r w:rsidRPr="003761EB">
        <w:rPr>
          <w:i/>
          <w:iCs/>
        </w:rPr>
        <w:t>źródło: [1</w:t>
      </w:r>
      <w:r>
        <w:rPr>
          <w:i/>
          <w:iCs/>
        </w:rPr>
        <w:t>2</w:t>
      </w:r>
      <w:r w:rsidRPr="003761EB">
        <w:rPr>
          <w:i/>
          <w:iCs/>
        </w:rPr>
        <w:t>]</w:t>
      </w:r>
      <w:bookmarkStart w:id="32" w:name="_Toc218026671"/>
      <w:bookmarkEnd w:id="31"/>
      <w:bookmarkEnd w:id="32"/>
    </w:p>
    <w:p w14:paraId="55FD0263" w14:textId="77777777" w:rsidR="003761EB" w:rsidRDefault="003761EB" w:rsidP="003761EB">
      <w:pPr>
        <w:pStyle w:val="Tekstpodstawowyzwciciem"/>
        <w:ind w:left="284" w:firstLine="0"/>
      </w:pPr>
    </w:p>
    <w:p w14:paraId="03F919FC" w14:textId="6107B770" w:rsidR="00457D10" w:rsidRDefault="00457D10" w:rsidP="00457D10">
      <w:pPr>
        <w:pStyle w:val="Tekstpodstawowyzwciciem"/>
      </w:pPr>
      <w:r>
        <w:lastRenderedPageBreak/>
        <w:t xml:space="preserve">W przypadku klawiszowych instrumentów elektronicznych potrzebują one dużej ilości mocy, zatem zazwyczaj są urządzeniami typu </w:t>
      </w:r>
      <w:proofErr w:type="spellStart"/>
      <w:r>
        <w:t>self-powered</w:t>
      </w:r>
      <w:proofErr w:type="spellEnd"/>
      <w:r>
        <w:t>.</w:t>
      </w:r>
    </w:p>
    <w:p w14:paraId="507167DE" w14:textId="77777777" w:rsidR="00457D10" w:rsidRDefault="00457D10" w:rsidP="00457D10">
      <w:pPr>
        <w:pStyle w:val="Tekstpodstawowyzwciciem"/>
        <w:ind w:firstLine="0"/>
      </w:pPr>
    </w:p>
    <w:p w14:paraId="73CA8FD5" w14:textId="74C9C6E9" w:rsidR="00573C39" w:rsidRDefault="00457D10" w:rsidP="003761EB">
      <w:pPr>
        <w:pStyle w:val="Tekstpodstawowyzwciciem"/>
      </w:pPr>
      <w:r>
        <w:t>W standardzie USB</w:t>
      </w:r>
      <w:r w:rsidR="003761EB">
        <w:t xml:space="preserve"> 2.0</w:t>
      </w:r>
      <w:r>
        <w:t xml:space="preserve"> wyróżniamy </w:t>
      </w:r>
      <w:r w:rsidR="003761EB">
        <w:t>trzy</w:t>
      </w:r>
      <w:r>
        <w:t xml:space="preserve"> różne prędkości transmisji, są to:</w:t>
      </w:r>
    </w:p>
    <w:p w14:paraId="00A5471F" w14:textId="5EB52821" w:rsidR="00457D10" w:rsidRPr="00457D10" w:rsidRDefault="00457D10" w:rsidP="00457D10">
      <w:pPr>
        <w:pStyle w:val="Tekstpodstawowyzwciciem"/>
        <w:ind w:firstLine="0"/>
        <w:rPr>
          <w:lang w:val="en-US"/>
        </w:rPr>
      </w:pPr>
      <w:r w:rsidRPr="00457D10">
        <w:rPr>
          <w:lang w:val="en-US"/>
        </w:rPr>
        <w:t>- Low Speed (</w:t>
      </w:r>
      <w:r w:rsidR="003761EB">
        <w:rPr>
          <w:lang w:val="en-US"/>
        </w:rPr>
        <w:t>1.5 Mb/s</w:t>
      </w:r>
      <w:r>
        <w:rPr>
          <w:lang w:val="en-US"/>
        </w:rPr>
        <w:t>)</w:t>
      </w:r>
    </w:p>
    <w:p w14:paraId="74B00235" w14:textId="59612CD2" w:rsidR="00457D10" w:rsidRPr="00457D10" w:rsidRDefault="00457D10" w:rsidP="00457D10">
      <w:pPr>
        <w:pStyle w:val="Tekstpodstawowyzwciciem"/>
        <w:ind w:firstLine="0"/>
        <w:rPr>
          <w:lang w:val="en-US"/>
        </w:rPr>
      </w:pPr>
      <w:r w:rsidRPr="00457D10">
        <w:rPr>
          <w:lang w:val="en-US"/>
        </w:rPr>
        <w:t>- Full Speed (</w:t>
      </w:r>
      <w:r w:rsidR="003761EB">
        <w:rPr>
          <w:lang w:val="en-US"/>
        </w:rPr>
        <w:t>12 Mb/s</w:t>
      </w:r>
      <w:r>
        <w:rPr>
          <w:lang w:val="en-US"/>
        </w:rPr>
        <w:t>)</w:t>
      </w:r>
    </w:p>
    <w:p w14:paraId="6FD955F0" w14:textId="64B78812" w:rsidR="00457D10" w:rsidRPr="00457D10" w:rsidRDefault="00457D10" w:rsidP="00457D10">
      <w:pPr>
        <w:pStyle w:val="Tekstpodstawowyzwciciem"/>
        <w:ind w:firstLine="0"/>
      </w:pPr>
      <w:r w:rsidRPr="00457D10">
        <w:t xml:space="preserve">- High </w:t>
      </w:r>
      <w:proofErr w:type="spellStart"/>
      <w:r w:rsidRPr="00457D10">
        <w:t>Speed</w:t>
      </w:r>
      <w:proofErr w:type="spellEnd"/>
      <w:r w:rsidRPr="00457D10">
        <w:t xml:space="preserve"> (</w:t>
      </w:r>
      <w:r w:rsidR="003761EB">
        <w:t xml:space="preserve">480 </w:t>
      </w:r>
      <w:proofErr w:type="spellStart"/>
      <w:r w:rsidR="003761EB">
        <w:t>Mb</w:t>
      </w:r>
      <w:proofErr w:type="spellEnd"/>
      <w:r w:rsidR="003761EB">
        <w:t>/s</w:t>
      </w:r>
      <w:r w:rsidRPr="00457D10">
        <w:t>)</w:t>
      </w:r>
    </w:p>
    <w:p w14:paraId="6DF5559F" w14:textId="77777777" w:rsidR="003761EB" w:rsidRDefault="003761EB" w:rsidP="003761EB">
      <w:pPr>
        <w:pStyle w:val="Tekstpodstawowyzwciciem"/>
        <w:ind w:firstLine="0"/>
      </w:pPr>
    </w:p>
    <w:p w14:paraId="1335E658" w14:textId="7C6947D3" w:rsidR="003761EB" w:rsidRDefault="00457D10" w:rsidP="003761EB">
      <w:pPr>
        <w:pStyle w:val="Tekstpodstawowyzwciciem"/>
        <w:ind w:firstLine="576"/>
      </w:pPr>
      <w:r>
        <w:t>Tutaj skupimy się tylko na inicjalizacji w przypadku dwóch pierwszych, ponieważ nasza transmisja</w:t>
      </w:r>
      <w:r w:rsidR="003761EB">
        <w:t xml:space="preserve"> z instrumentem klawiszowym</w:t>
      </w:r>
      <w:r>
        <w:t xml:space="preserve"> będzie </w:t>
      </w:r>
      <w:r w:rsidR="003761EB">
        <w:t xml:space="preserve">realizowana </w:t>
      </w:r>
      <w:r>
        <w:t>w trybie Full</w:t>
      </w:r>
      <w:r w:rsidR="003761EB">
        <w:t>-</w:t>
      </w:r>
      <w:proofErr w:type="spellStart"/>
      <w:r>
        <w:t>Speed</w:t>
      </w:r>
      <w:proofErr w:type="spellEnd"/>
      <w:r>
        <w:t xml:space="preserve">. </w:t>
      </w:r>
    </w:p>
    <w:p w14:paraId="45BD43B7" w14:textId="5D02A9A9" w:rsidR="00457D10" w:rsidRDefault="00457D10" w:rsidP="003761EB">
      <w:pPr>
        <w:pStyle w:val="Tekstpodstawowyzwciciem"/>
        <w:ind w:firstLine="576"/>
      </w:pPr>
      <w:r>
        <w:t xml:space="preserve">Po </w:t>
      </w:r>
      <w:r w:rsidR="003761EB">
        <w:t xml:space="preserve">podaniu 5V linią VBUS na urządzenie typu Device </w:t>
      </w:r>
      <w:r w:rsidR="003761EB" w:rsidRPr="003761EB">
        <w:t xml:space="preserve">urządzenie zgłasza prędkość </w:t>
      </w:r>
      <w:r w:rsidR="003761EB">
        <w:t xml:space="preserve">transmisji jaką jest w stanie obsłużyć. Jest to realizowane poprzez ustawienie konkretnej linii danych na stan wysoki, dzięki połączeniu typu </w:t>
      </w:r>
      <w:proofErr w:type="spellStart"/>
      <w:r w:rsidR="003761EB">
        <w:t>pull-up</w:t>
      </w:r>
      <w:proofErr w:type="spellEnd"/>
      <w:r w:rsidR="003761EB">
        <w:t xml:space="preserve">: D- dla transmisji </w:t>
      </w:r>
      <w:proofErr w:type="spellStart"/>
      <w:r w:rsidR="003761EB">
        <w:t>Low-Speed</w:t>
      </w:r>
      <w:proofErr w:type="spellEnd"/>
      <w:r w:rsidR="003761EB">
        <w:t>, oraz D+ dla transmisji typu Full-</w:t>
      </w:r>
      <w:proofErr w:type="spellStart"/>
      <w:r w:rsidR="003761EB">
        <w:t>Speed</w:t>
      </w:r>
      <w:proofErr w:type="spellEnd"/>
      <w:r w:rsidR="003761EB">
        <w:t xml:space="preserve"> [11]. Host domyślnie posiada obie linie danych w połączeniu </w:t>
      </w:r>
      <w:proofErr w:type="spellStart"/>
      <w:r w:rsidR="003761EB">
        <w:t>pull</w:t>
      </w:r>
      <w:proofErr w:type="spellEnd"/>
      <w:r w:rsidR="003761EB">
        <w:t xml:space="preserve">-down [12], dzięki czemu jest w stanie zidentyfikować, który tryb transmisji wskazuje urządzenie zewnętrzne. </w:t>
      </w:r>
    </w:p>
    <w:p w14:paraId="6348BB42" w14:textId="77777777" w:rsidR="008F06A4" w:rsidRDefault="003761EB" w:rsidP="008F06A4">
      <w:pPr>
        <w:pStyle w:val="Tekstpodstawowyzwciciem"/>
        <w:keepNext/>
        <w:ind w:firstLine="0"/>
      </w:pPr>
      <w:r w:rsidRPr="008F06A4">
        <w:rPr>
          <w:noProof/>
        </w:rPr>
        <w:drawing>
          <wp:inline distT="0" distB="0" distL="0" distR="0" wp14:anchorId="17A37937" wp14:editId="7379D5C8">
            <wp:extent cx="5399405" cy="3197225"/>
            <wp:effectExtent l="0" t="0" r="0" b="3175"/>
            <wp:docPr id="1925501213" name="Obraz 4"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1213" name="Obraz 4" descr="Obraz zawierający tekst, zrzut ekranu, diagram, numer&#10;&#10;Zawartość wygenerowana przez AI może być niepoprawna."/>
                    <pic:cNvPicPr/>
                  </pic:nvPicPr>
                  <pic:blipFill>
                    <a:blip r:embed="rId25">
                      <a:extLst>
                        <a:ext uri="{28A0092B-C50C-407E-A947-70E740481C1C}">
                          <a14:useLocalDpi xmlns:a14="http://schemas.microsoft.com/office/drawing/2010/main" val="0"/>
                        </a:ext>
                      </a:extLst>
                    </a:blip>
                    <a:stretch>
                      <a:fillRect/>
                    </a:stretch>
                  </pic:blipFill>
                  <pic:spPr>
                    <a:xfrm>
                      <a:off x="0" y="0"/>
                      <a:ext cx="5399405" cy="3197225"/>
                    </a:xfrm>
                    <a:prstGeom prst="rect">
                      <a:avLst/>
                    </a:prstGeom>
                  </pic:spPr>
                </pic:pic>
              </a:graphicData>
            </a:graphic>
          </wp:inline>
        </w:drawing>
      </w:r>
    </w:p>
    <w:p w14:paraId="1429E83D" w14:textId="1E6965DB" w:rsidR="003761EB" w:rsidRPr="00457D10" w:rsidRDefault="008F06A4" w:rsidP="003761EB">
      <w:pPr>
        <w:pStyle w:val="Legenda"/>
        <w:jc w:val="center"/>
      </w:pPr>
      <w:bookmarkStart w:id="33" w:name="_Toc218271607"/>
      <w:r>
        <w:t xml:space="preserve">Rys. </w:t>
      </w:r>
      <w:fldSimple w:instr=" SEQ Rys. \* ARABIC ">
        <w:r w:rsidR="00A6477C">
          <w:rPr>
            <w:noProof/>
          </w:rPr>
          <w:t>9</w:t>
        </w:r>
      </w:fldSimple>
      <w:r>
        <w:t xml:space="preserve">.: Wskazanie trybu transmisji przez urządzenie typu Device, </w:t>
      </w:r>
      <w:r w:rsidRPr="003761EB">
        <w:rPr>
          <w:i/>
          <w:iCs/>
        </w:rPr>
        <w:t>źródło: [1</w:t>
      </w:r>
      <w:r>
        <w:rPr>
          <w:i/>
          <w:iCs/>
        </w:rPr>
        <w:t>2</w:t>
      </w:r>
      <w:r w:rsidRPr="003761EB">
        <w:rPr>
          <w:i/>
          <w:iCs/>
        </w:rPr>
        <w:t>]</w:t>
      </w:r>
      <w:bookmarkStart w:id="34" w:name="_Toc218026672"/>
      <w:bookmarkEnd w:id="33"/>
      <w:r w:rsidR="003761EB">
        <w:t xml:space="preserve"> </w:t>
      </w:r>
      <w:bookmarkEnd w:id="34"/>
    </w:p>
    <w:p w14:paraId="18C12D4E" w14:textId="77777777" w:rsidR="00627C73" w:rsidRPr="00573C39" w:rsidRDefault="00627C73" w:rsidP="00627C73">
      <w:pPr>
        <w:pStyle w:val="Tekstpodstawowyzwciciem"/>
      </w:pPr>
    </w:p>
    <w:p w14:paraId="2C87509B" w14:textId="3F972A06" w:rsidR="00627C73" w:rsidRDefault="00627C73" w:rsidP="00627C73">
      <w:pPr>
        <w:pStyle w:val="Nagwek2"/>
      </w:pPr>
      <w:bookmarkStart w:id="35" w:name="_Toc218271707"/>
      <w:r>
        <w:lastRenderedPageBreak/>
        <w:t>Pakiety i transakcje USB</w:t>
      </w:r>
      <w:bookmarkEnd w:id="35"/>
    </w:p>
    <w:p w14:paraId="0A0CED8B" w14:textId="0D831F60" w:rsidR="007B1A59" w:rsidRPr="007B1A59" w:rsidRDefault="007B1A59" w:rsidP="007B1A59">
      <w:pPr>
        <w:pStyle w:val="Tekstpodstawowyzwciciem"/>
      </w:pPr>
      <w:r>
        <w:t xml:space="preserve">Komunikacja w standardzie USB nie odbywa się w sposób ciągły, jest natomiast przesyłana w krótkich partiach danych, które nazywamy pakietami. </w:t>
      </w:r>
      <w:r w:rsidRPr="007B1A59">
        <w:t>Wyróżniamy trzy najważniej</w:t>
      </w:r>
      <w:r>
        <w:t>sze</w:t>
      </w:r>
      <w:r w:rsidRPr="007B1A59">
        <w:t xml:space="preserve">: </w:t>
      </w:r>
      <w:proofErr w:type="spellStart"/>
      <w:r w:rsidRPr="007B1A59">
        <w:t>Token</w:t>
      </w:r>
      <w:proofErr w:type="spellEnd"/>
      <w:r w:rsidRPr="007B1A59">
        <w:t xml:space="preserve"> </w:t>
      </w:r>
      <w:proofErr w:type="spellStart"/>
      <w:r w:rsidRPr="007B1A59">
        <w:t>Packet</w:t>
      </w:r>
      <w:proofErr w:type="spellEnd"/>
      <w:r w:rsidRPr="007B1A59">
        <w:t xml:space="preserve">, Data </w:t>
      </w:r>
      <w:proofErr w:type="spellStart"/>
      <w:r w:rsidRPr="007B1A59">
        <w:t>Packet</w:t>
      </w:r>
      <w:proofErr w:type="spellEnd"/>
      <w:r w:rsidRPr="007B1A59">
        <w:t xml:space="preserve"> oraz </w:t>
      </w:r>
      <w:proofErr w:type="spellStart"/>
      <w:r w:rsidRPr="007B1A59">
        <w:t>Handshake</w:t>
      </w:r>
      <w:proofErr w:type="spellEnd"/>
      <w:r w:rsidRPr="007B1A59">
        <w:t xml:space="preserve"> </w:t>
      </w:r>
      <w:proofErr w:type="spellStart"/>
      <w:r w:rsidRPr="007B1A59">
        <w:t>Packet</w:t>
      </w:r>
      <w:proofErr w:type="spellEnd"/>
      <w:r w:rsidR="00530EB3">
        <w:t xml:space="preserve"> [11][12]</w:t>
      </w:r>
      <w:r w:rsidR="00B81902">
        <w:t>.</w:t>
      </w:r>
    </w:p>
    <w:p w14:paraId="511D595B" w14:textId="7404E159" w:rsidR="007B1A59" w:rsidRDefault="007B1A59" w:rsidP="007B1A59">
      <w:pPr>
        <w:pStyle w:val="Tekstpodstawowyzwciciem"/>
      </w:pPr>
      <w:r>
        <w:t xml:space="preserve">Pakiety typu </w:t>
      </w:r>
      <w:proofErr w:type="spellStart"/>
      <w:r>
        <w:t>Token</w:t>
      </w:r>
      <w:proofErr w:type="spellEnd"/>
      <w:r>
        <w:t xml:space="preserve"> służą do inicjowania komunikacji – niosą informację o tym z jakim urządzeniem chcemy nawiązać komunikację, z którym konkretnie </w:t>
      </w:r>
      <w:proofErr w:type="spellStart"/>
      <w:r>
        <w:t>endpointem</w:t>
      </w:r>
      <w:proofErr w:type="spellEnd"/>
      <w:r>
        <w:t xml:space="preserve"> (końcowym punktem poboru informacji)</w:t>
      </w:r>
      <w:r w:rsidR="00530EB3">
        <w:t xml:space="preserve"> oraz </w:t>
      </w:r>
      <w:r>
        <w:t>kierunek transmisji</w:t>
      </w:r>
      <w:r w:rsidR="00530EB3">
        <w:t>, które dzielimy na</w:t>
      </w:r>
      <w:r>
        <w:t xml:space="preserve"> IN</w:t>
      </w:r>
      <w:r w:rsidR="00530EB3">
        <w:t>, który informuje że</w:t>
      </w:r>
      <w:r>
        <w:t xml:space="preserve"> host chce odczytać dane z urządzenia</w:t>
      </w:r>
      <w:r w:rsidR="00530EB3">
        <w:t xml:space="preserve"> lub</w:t>
      </w:r>
      <w:r>
        <w:t xml:space="preserve"> OUT</w:t>
      </w:r>
      <w:r w:rsidR="00530EB3">
        <w:t>, czyli</w:t>
      </w:r>
      <w:r>
        <w:t xml:space="preserve"> host chce wysłać dane do urządzenia</w:t>
      </w:r>
      <w:r w:rsidR="00530EB3">
        <w:t xml:space="preserve">. </w:t>
      </w:r>
      <w:r w:rsidR="00977CFC" w:rsidRPr="00977CFC">
        <w:t>Dodatkowo wyróżnia się</w:t>
      </w:r>
      <w:r w:rsidR="00977CFC">
        <w:t xml:space="preserve"> specjalny</w:t>
      </w:r>
      <w:r w:rsidR="00977CFC" w:rsidRPr="00977CFC">
        <w:t xml:space="preserve"> </w:t>
      </w:r>
      <w:r w:rsidR="00977CFC">
        <w:t xml:space="preserve">typ </w:t>
      </w:r>
      <w:proofErr w:type="spellStart"/>
      <w:r w:rsidR="00977CFC">
        <w:t>Token</w:t>
      </w:r>
      <w:proofErr w:type="spellEnd"/>
      <w:r w:rsidR="00977CFC">
        <w:t xml:space="preserve"> </w:t>
      </w:r>
      <w:proofErr w:type="spellStart"/>
      <w:r w:rsidR="00977CFC">
        <w:t>Packetu</w:t>
      </w:r>
      <w:proofErr w:type="spellEnd"/>
      <w:r w:rsidR="00977CFC">
        <w:t xml:space="preserve"> - </w:t>
      </w:r>
      <w:r w:rsidR="00977CFC" w:rsidRPr="00977CFC">
        <w:t xml:space="preserve">SETUP, </w:t>
      </w:r>
      <w:r w:rsidR="00977CFC">
        <w:t xml:space="preserve">który jest </w:t>
      </w:r>
      <w:r w:rsidR="00977CFC" w:rsidRPr="00977CFC">
        <w:t xml:space="preserve">wykorzystywany w transferach kontrolnych do inicjowania komunikacji (np. podczas enumeracji) </w:t>
      </w:r>
      <w:r w:rsidR="00530EB3">
        <w:t>[11].</w:t>
      </w:r>
    </w:p>
    <w:p w14:paraId="3334FE03" w14:textId="6CF81DC7" w:rsidR="00B81902" w:rsidRDefault="007B1A59" w:rsidP="007B1A59">
      <w:pPr>
        <w:pStyle w:val="Tekstpodstawowyzwciciem"/>
      </w:pPr>
      <w:r>
        <w:t xml:space="preserve">Data </w:t>
      </w:r>
      <w:proofErr w:type="spellStart"/>
      <w:r>
        <w:t>Packet</w:t>
      </w:r>
      <w:proofErr w:type="spellEnd"/>
      <w:r>
        <w:t xml:space="preserve"> zawiera dane użytkowe dla danego typu </w:t>
      </w:r>
      <w:proofErr w:type="spellStart"/>
      <w:r>
        <w:t>Token</w:t>
      </w:r>
      <w:proofErr w:type="spellEnd"/>
      <w:r>
        <w:t xml:space="preserve"> </w:t>
      </w:r>
      <w:proofErr w:type="spellStart"/>
      <w:r>
        <w:t>Packet</w:t>
      </w:r>
      <w:proofErr w:type="spellEnd"/>
      <w:r>
        <w:t>. Maksymalny rozmiar pakietu danych jest zależny od szybkości transmisji</w:t>
      </w:r>
      <w:r w:rsidR="00530EB3">
        <w:t xml:space="preserve">, dla </w:t>
      </w:r>
      <w:proofErr w:type="spellStart"/>
      <w:r w:rsidR="00530EB3">
        <w:t>Low</w:t>
      </w:r>
      <w:proofErr w:type="spellEnd"/>
      <w:r w:rsidR="00530EB3">
        <w:t xml:space="preserve"> </w:t>
      </w:r>
      <w:proofErr w:type="spellStart"/>
      <w:r w:rsidR="00530EB3">
        <w:t>Speed</w:t>
      </w:r>
      <w:proofErr w:type="spellEnd"/>
      <w:r w:rsidR="00530EB3">
        <w:t xml:space="preserve"> jest to 8 bajtów.</w:t>
      </w:r>
      <w:r>
        <w:t xml:space="preserve"> </w:t>
      </w:r>
      <w:r w:rsidR="00530EB3">
        <w:t xml:space="preserve">Przy transmisji Full </w:t>
      </w:r>
      <w:proofErr w:type="spellStart"/>
      <w:r w:rsidR="00530EB3">
        <w:t>Speed</w:t>
      </w:r>
      <w:proofErr w:type="spellEnd"/>
      <w:r w:rsidR="00530EB3">
        <w:t xml:space="preserve"> </w:t>
      </w:r>
      <w:r w:rsidR="00977CFC">
        <w:t>rozmiar pakietu jest</w:t>
      </w:r>
      <w:r w:rsidR="00530EB3">
        <w:t xml:space="preserve"> zależny od operacji,</w:t>
      </w:r>
      <w:r w:rsidR="00977CFC">
        <w:t xml:space="preserve"> </w:t>
      </w:r>
      <w:r w:rsidR="00530EB3">
        <w:t xml:space="preserve">często spotykany </w:t>
      </w:r>
      <w:r w:rsidR="00977CFC">
        <w:t>to</w:t>
      </w:r>
      <w:r w:rsidR="00530EB3">
        <w:t xml:space="preserve"> 64 bajty</w:t>
      </w:r>
      <w:r w:rsidR="00977CFC">
        <w:t xml:space="preserve"> </w:t>
      </w:r>
      <w:r w:rsidR="00530EB3">
        <w:t>[11].</w:t>
      </w:r>
    </w:p>
    <w:p w14:paraId="395EBCB0" w14:textId="14F49460" w:rsidR="00B81902" w:rsidRDefault="00B81902" w:rsidP="00B81902">
      <w:pPr>
        <w:pStyle w:val="Tekstpodstawowyzwciciem"/>
      </w:pPr>
      <w:r>
        <w:t xml:space="preserve">Ostatni z pakietów, czyli </w:t>
      </w:r>
      <w:proofErr w:type="spellStart"/>
      <w:r>
        <w:t>Handshake</w:t>
      </w:r>
      <w:proofErr w:type="spellEnd"/>
      <w:r>
        <w:t xml:space="preserve"> </w:t>
      </w:r>
      <w:proofErr w:type="spellStart"/>
      <w:r>
        <w:t>Packet</w:t>
      </w:r>
      <w:proofErr w:type="spellEnd"/>
      <w:r>
        <w:t xml:space="preserve"> informuje o wyniku całej operacji. Występuje on w trzech stanach, z czego dla różnych pakietów typu </w:t>
      </w:r>
      <w:proofErr w:type="spellStart"/>
      <w:r>
        <w:t>Token</w:t>
      </w:r>
      <w:proofErr w:type="spellEnd"/>
      <w:r>
        <w:t xml:space="preserve"> </w:t>
      </w:r>
      <w:proofErr w:type="spellStart"/>
      <w:r>
        <w:t>Packet</w:t>
      </w:r>
      <w:proofErr w:type="spellEnd"/>
      <w:r>
        <w:t xml:space="preserve"> mają one różne znacznie, tutaj ogólnikowo: ACK – czyli potwierdzenie o poprawności wykonanej operacji, NAK – informujący o </w:t>
      </w:r>
      <w:r w:rsidR="00530EB3">
        <w:t>braku możliwości</w:t>
      </w:r>
      <w:r>
        <w:t xml:space="preserve"> (poprzez np. brak danych</w:t>
      </w:r>
      <w:r w:rsidR="00530EB3">
        <w:t xml:space="preserve"> na urządzeniu przy próbie odczytu</w:t>
      </w:r>
      <w:r>
        <w:t xml:space="preserve">) oraz STALL, który zgłasza błąd lub brak dostępu do danego </w:t>
      </w:r>
      <w:proofErr w:type="spellStart"/>
      <w:r>
        <w:t>endpointu</w:t>
      </w:r>
      <w:proofErr w:type="spellEnd"/>
      <w:r>
        <w:t>. Jest to więc mechanizm dający informację zwrotną o statusie naszej operacji</w:t>
      </w:r>
      <w:r w:rsidR="00530EB3">
        <w:t xml:space="preserve"> [11]</w:t>
      </w:r>
      <w:r>
        <w:t>.</w:t>
      </w:r>
    </w:p>
    <w:p w14:paraId="1CEBE7C3" w14:textId="0419191C" w:rsidR="00B81902" w:rsidRDefault="00B81902" w:rsidP="00B81902">
      <w:pPr>
        <w:pStyle w:val="Tekstpodstawowyzwciciem"/>
      </w:pPr>
      <w:r>
        <w:t xml:space="preserve">Wszystkie te trzy pakiety razem składają się na jedną transakcję USB – czyli kompletną wymianę informacji. Jak było wspomniane wcześniej – w standardzie USB to Host inicjuje całą komunikację, zatem w przypadku chęci odczytania informacji z urządzenia typu Device wysyłamy na odpowiedni adres </w:t>
      </w:r>
      <w:r w:rsidR="00530EB3">
        <w:t>pakiet</w:t>
      </w:r>
      <w:r>
        <w:t xml:space="preserve"> </w:t>
      </w:r>
      <w:proofErr w:type="spellStart"/>
      <w:r>
        <w:t>Token</w:t>
      </w:r>
      <w:proofErr w:type="spellEnd"/>
      <w:r>
        <w:t xml:space="preserve"> </w:t>
      </w:r>
      <w:proofErr w:type="spellStart"/>
      <w:r>
        <w:t>Packet</w:t>
      </w:r>
      <w:proofErr w:type="spellEnd"/>
      <w:r>
        <w:t>, któr</w:t>
      </w:r>
      <w:r w:rsidR="00977CFC">
        <w:t>y</w:t>
      </w:r>
      <w:r>
        <w:t xml:space="preserve"> sygnalizuje kierunek transmisji IN, po odebraniu którego to urządzenie zewnętrzne nadaje Data </w:t>
      </w:r>
      <w:proofErr w:type="spellStart"/>
      <w:r>
        <w:t>Packet</w:t>
      </w:r>
      <w:proofErr w:type="spellEnd"/>
      <w:r>
        <w:t xml:space="preserve"> z właściwymi danymi użytkowymi. Na samym końcu Host kończy </w:t>
      </w:r>
      <w:r w:rsidR="00977CFC">
        <w:t>odbiór</w:t>
      </w:r>
      <w:r>
        <w:t xml:space="preserve"> informacji wysyłając </w:t>
      </w:r>
      <w:proofErr w:type="spellStart"/>
      <w:r>
        <w:t>Handshake</w:t>
      </w:r>
      <w:proofErr w:type="spellEnd"/>
      <w:r>
        <w:t xml:space="preserve"> </w:t>
      </w:r>
      <w:proofErr w:type="spellStart"/>
      <w:r>
        <w:t>Packet</w:t>
      </w:r>
      <w:proofErr w:type="spellEnd"/>
      <w:r>
        <w:t>. Oznacza to więc, że jeśli urządzenie posiada dane do wysłania nie może ich wysłać dopóki nie pojawi się odpowiednie żądanie od Hosta</w:t>
      </w:r>
      <w:r w:rsidR="00530EB3">
        <w:t xml:space="preserve"> [11][12]</w:t>
      </w:r>
      <w:r w:rsidR="00C70608">
        <w:t>.</w:t>
      </w:r>
    </w:p>
    <w:p w14:paraId="521DCBC2" w14:textId="362DCFE0" w:rsidR="00530EB3" w:rsidRDefault="00530EB3" w:rsidP="00B81902">
      <w:pPr>
        <w:pStyle w:val="Tekstpodstawowyzwciciem"/>
      </w:pPr>
      <w:r>
        <w:lastRenderedPageBreak/>
        <w:t xml:space="preserve">Przy wysyłaniu danych do urządzenia Host najpierw wysyła odpowiedni </w:t>
      </w:r>
      <w:proofErr w:type="spellStart"/>
      <w:r>
        <w:t>Token</w:t>
      </w:r>
      <w:proofErr w:type="spellEnd"/>
      <w:r>
        <w:t xml:space="preserve"> </w:t>
      </w:r>
      <w:proofErr w:type="spellStart"/>
      <w:r>
        <w:t>Packet</w:t>
      </w:r>
      <w:proofErr w:type="spellEnd"/>
      <w:r>
        <w:t xml:space="preserve">, później Data </w:t>
      </w:r>
      <w:proofErr w:type="spellStart"/>
      <w:r>
        <w:t>Packet</w:t>
      </w:r>
      <w:proofErr w:type="spellEnd"/>
      <w:r>
        <w:t xml:space="preserve">, a następnie czeka na odpowiedź od urządzenia zewnętrznego w postaci </w:t>
      </w:r>
      <w:proofErr w:type="spellStart"/>
      <w:r>
        <w:t>Handshake</w:t>
      </w:r>
      <w:proofErr w:type="spellEnd"/>
      <w:r>
        <w:t xml:space="preserve"> </w:t>
      </w:r>
      <w:proofErr w:type="spellStart"/>
      <w:r>
        <w:t>Packet</w:t>
      </w:r>
      <w:proofErr w:type="spellEnd"/>
      <w:r>
        <w:t>, który poinformuje go o statusie operacji [11][12].</w:t>
      </w:r>
    </w:p>
    <w:p w14:paraId="742F345C" w14:textId="2CB7BB75" w:rsidR="00C70608" w:rsidRDefault="00C70608" w:rsidP="00B81902">
      <w:pPr>
        <w:pStyle w:val="Tekstpodstawowyzwciciem"/>
      </w:pPr>
      <w:r>
        <w:t xml:space="preserve">Komunikacja w USB jest zorganizowana czasowo, dzięki podziałowi na ramki czasowe. </w:t>
      </w:r>
      <w:r w:rsidR="00527918" w:rsidRPr="00527918">
        <w:t>Host może w ten sposób planować cykliczne odpytywanie konkretnego urządzenia zewnętrznego w celu odbioru danych [11]. Przykładem może być</w:t>
      </w:r>
      <w:r w:rsidR="00527918">
        <w:t xml:space="preserve"> tutaj</w:t>
      </w:r>
      <w:r w:rsidR="00527918" w:rsidRPr="00527918">
        <w:t xml:space="preserve"> cykliczny odbiór informacji z klawiatury.</w:t>
      </w:r>
    </w:p>
    <w:p w14:paraId="5E9E5930" w14:textId="10E2E8D4" w:rsidR="00C70608" w:rsidRDefault="00C70608" w:rsidP="00C70608">
      <w:pPr>
        <w:pStyle w:val="Tekstpodstawowyzwciciem"/>
      </w:pPr>
      <w:r>
        <w:t xml:space="preserve">Sama wymiana danych następuje jednak za pośrednictwem </w:t>
      </w:r>
      <w:proofErr w:type="spellStart"/>
      <w:r>
        <w:t>endpointów</w:t>
      </w:r>
      <w:proofErr w:type="spellEnd"/>
      <w:r>
        <w:t xml:space="preserve">, czyli logicznych kanałów komunikacyjnych, które są zdefiniowane w urządzeniu peryferyjnym. Każdy z </w:t>
      </w:r>
      <w:proofErr w:type="spellStart"/>
      <w:r>
        <w:t>endpointów</w:t>
      </w:r>
      <w:proofErr w:type="spellEnd"/>
      <w:r>
        <w:t xml:space="preserve"> posiada kierunek transmisji (IN/OUT) określający do którego typu operacji może zostać wykorzystany, a także maksymalny rozmiar pojedynczego pakietu danych jaki może obsłużyć</w:t>
      </w:r>
      <w:r w:rsidR="00530EB3">
        <w:t xml:space="preserve"> [11]</w:t>
      </w:r>
      <w:r>
        <w:t xml:space="preserve">. Aby nawiązać połączenie Host otwiera po swojej stronie </w:t>
      </w:r>
      <w:proofErr w:type="spellStart"/>
      <w:r>
        <w:t>pipe</w:t>
      </w:r>
      <w:proofErr w:type="spellEnd"/>
      <w:r>
        <w:t xml:space="preserve">, który pozwala mu połączyć się z konkretnym </w:t>
      </w:r>
      <w:proofErr w:type="spellStart"/>
      <w:r>
        <w:t>endpointem</w:t>
      </w:r>
      <w:proofErr w:type="spellEnd"/>
      <w:r>
        <w:t xml:space="preserve">. Dzięki temu transmisja odbywa się zawsze w konkretnie zdefiniowanych parametrach oraz </w:t>
      </w:r>
      <w:proofErr w:type="spellStart"/>
      <w:r>
        <w:t>endpointach</w:t>
      </w:r>
      <w:proofErr w:type="spellEnd"/>
      <w:r w:rsidR="00530EB3">
        <w:t xml:space="preserve"> [11]</w:t>
      </w:r>
      <w:r>
        <w:t>.</w:t>
      </w:r>
    </w:p>
    <w:p w14:paraId="3B63806D" w14:textId="473DFAF4" w:rsidR="00B81902" w:rsidRPr="007B1A59" w:rsidRDefault="00C70608" w:rsidP="00B81902">
      <w:pPr>
        <w:pStyle w:val="Tekstpodstawowyzwciciem"/>
      </w:pPr>
      <w:r>
        <w:t>W standardzie USB wyróżniamy także pojęcie transferu – jest to po prostu wiele transakcji USB, których celem jest przesłanie większej ilości danych lub wykonanie konkretnej operacji, np. inicjalizacji połączenia pomiędzy Hostem a urządzeniem zewnętrznych</w:t>
      </w:r>
      <w:r w:rsidR="00530EB3">
        <w:t xml:space="preserve"> [11]</w:t>
      </w:r>
      <w:r>
        <w:t xml:space="preserve">. </w:t>
      </w:r>
    </w:p>
    <w:p w14:paraId="07AEF7DA" w14:textId="77777777" w:rsidR="00B95A2D" w:rsidRDefault="00B95A2D" w:rsidP="00B95A2D">
      <w:pPr>
        <w:pStyle w:val="Tekstpodstawowyzwciciem"/>
      </w:pPr>
    </w:p>
    <w:p w14:paraId="11094E5D" w14:textId="34F52B0F" w:rsidR="00B95A2D" w:rsidRDefault="00B95A2D" w:rsidP="00B95A2D">
      <w:pPr>
        <w:pStyle w:val="Nagwek2"/>
      </w:pPr>
      <w:bookmarkStart w:id="36" w:name="_Toc218271708"/>
      <w:r>
        <w:t>Enumeracja</w:t>
      </w:r>
      <w:bookmarkEnd w:id="36"/>
    </w:p>
    <w:p w14:paraId="61E53848" w14:textId="1F020CA9" w:rsidR="006821E9" w:rsidRDefault="006821E9" w:rsidP="006821E9">
      <w:pPr>
        <w:pStyle w:val="Tekstpodstawowyzwciciem"/>
      </w:pPr>
      <w:r>
        <w:t>Enumeracja to procedura inicjalizująca urządzenie</w:t>
      </w:r>
      <w:r w:rsidR="0090323F">
        <w:t xml:space="preserve"> USB</w:t>
      </w:r>
      <w:r>
        <w:t xml:space="preserve"> </w:t>
      </w:r>
      <w:r w:rsidR="0004036F">
        <w:t xml:space="preserve">typu </w:t>
      </w:r>
      <w:r>
        <w:t xml:space="preserve">Device, która jest wykonywana przez Hosta po podłączeniu urządzenia zewnętrznego do magistrali. </w:t>
      </w:r>
      <w:r w:rsidR="0090323F">
        <w:t>Cel enumeracji</w:t>
      </w:r>
      <w:r>
        <w:t xml:space="preserve"> to nawiązanie komunikacji, odczytanie możliwości podłączonego urządzenia oraz wybranie takiego typu konfiguracji, który pozwoli na dalszą wymianę informacji, </w:t>
      </w:r>
      <w:r w:rsidR="0090323F" w:rsidRPr="0090323F">
        <w:t>co umożliwia poprawną pracę urządzenia peryferyjnego w ramach magistrali USB.</w:t>
      </w:r>
      <w:r>
        <w:t xml:space="preserve"> Proces realizowany jest z wykorzystaniem transfer</w:t>
      </w:r>
      <w:r w:rsidR="0090323F">
        <w:t>ów</w:t>
      </w:r>
      <w:r>
        <w:t xml:space="preserve"> typu Control, a wymiana informacji następuje poprzez specjalny </w:t>
      </w:r>
      <w:proofErr w:type="spellStart"/>
      <w:r>
        <w:t>endpoint</w:t>
      </w:r>
      <w:proofErr w:type="spellEnd"/>
      <w:r>
        <w:t xml:space="preserve"> 0, który jest </w:t>
      </w:r>
      <w:r w:rsidR="0090323F">
        <w:t xml:space="preserve">obowiązkowym </w:t>
      </w:r>
      <w:proofErr w:type="spellStart"/>
      <w:r w:rsidR="0090323F">
        <w:t>endpointem</w:t>
      </w:r>
      <w:proofErr w:type="spellEnd"/>
      <w:r w:rsidR="0090323F">
        <w:t xml:space="preserve"> kontrolnym</w:t>
      </w:r>
      <w:r>
        <w:t xml:space="preserve"> w każdym urządzeniu USB [11].</w:t>
      </w:r>
    </w:p>
    <w:p w14:paraId="486A1FD3" w14:textId="7CE796F9" w:rsidR="006821E9" w:rsidRDefault="006821E9" w:rsidP="006821E9">
      <w:pPr>
        <w:pStyle w:val="Tekstpodstawowyzwciciem"/>
      </w:pPr>
      <w:r>
        <w:lastRenderedPageBreak/>
        <w:t xml:space="preserve">Pierwszy etap enumeracji zaczyna się w momencie wykrycia podłączenia urządzenia zewnętrznego, kiedy to Host rozpoznaje obecność urządzenia na podstawie zmiany stanu linii danych D+ i D-, jak również określa tryb prędkości na podstawie sygnalizacji realizowanej przez </w:t>
      </w:r>
      <w:r w:rsidR="0004036F">
        <w:t>rezystor</w:t>
      </w:r>
      <w:r>
        <w:t xml:space="preserve"> </w:t>
      </w:r>
      <w:proofErr w:type="spellStart"/>
      <w:r>
        <w:t>pull-up</w:t>
      </w:r>
      <w:proofErr w:type="spellEnd"/>
      <w:r>
        <w:t xml:space="preserve"> po stronie urządzenia peryferyjnego [11][12]. Następnie Host resetuje magistralę do stanu </w:t>
      </w:r>
      <w:r w:rsidR="0090323F">
        <w:t>początkowego</w:t>
      </w:r>
      <w:r>
        <w:t>, w celu doprowadzenia podłączonego urządzenia do stanu domyślnego</w:t>
      </w:r>
      <w:r w:rsidR="0090323F">
        <w:t xml:space="preserve">, co przygotowuje je do dalszej komunikacji </w:t>
      </w:r>
      <w:r>
        <w:t>[11].</w:t>
      </w:r>
    </w:p>
    <w:p w14:paraId="56D8B9F3" w14:textId="1957C3F7" w:rsidR="006821E9" w:rsidRDefault="0004036F" w:rsidP="004B0D53">
      <w:pPr>
        <w:pStyle w:val="Tekstpodstawowyzwciciem"/>
      </w:pPr>
      <w:r w:rsidRPr="0004036F">
        <w:t>Każde urządzenie USB otrzymuje 7-bitowy adres nadawany przez Hosta, unikalny w ramach danej magistrali</w:t>
      </w:r>
      <w:r w:rsidR="004B0D53">
        <w:t xml:space="preserve"> dzięki któremu Host jest w stanie identyfikować urządzenia [1</w:t>
      </w:r>
      <w:r w:rsidR="0090323F">
        <w:t>1</w:t>
      </w:r>
      <w:r w:rsidR="004B0D53">
        <w:t>]. W ustawieniach domyślnych każde urządzeni</w:t>
      </w:r>
      <w:r w:rsidR="0090323F">
        <w:t>e</w:t>
      </w:r>
      <w:r w:rsidR="004B0D53">
        <w:t xml:space="preserve"> ma początkowo przypisany adres 0. Zatem pierwszą czynnością po resecie magistrali jaką wykonuje Host jest zmiana adresu urządzenia na unikalny, z wykorzystaniem komendy SET_ADDRESS [11]. </w:t>
      </w:r>
    </w:p>
    <w:p w14:paraId="2C397470" w14:textId="1F632B31" w:rsidR="004B0D53" w:rsidRDefault="004B0D53" w:rsidP="004B0D53">
      <w:pPr>
        <w:pStyle w:val="Tekstpodstawowyzwciciem"/>
      </w:pPr>
      <w:r>
        <w:t xml:space="preserve">W kolejnym kroku Host odczytuje z EP0 (skrót od </w:t>
      </w:r>
      <w:proofErr w:type="spellStart"/>
      <w:r>
        <w:t>endpoint</w:t>
      </w:r>
      <w:proofErr w:type="spellEnd"/>
      <w:r>
        <w:t xml:space="preserve"> 0) deskryptory urządzenia za pomocą Control Transfer, dzięki czemu dowiaduje się on o funkcjach jakie realizuje urządzenie, możliwościach konfiguracji oraz zasilania [11]. Same deskryptory są opisane bardziej szczegółowo w podnagłówku „3.5 – Deskryptory i ich hierarchia”.</w:t>
      </w:r>
    </w:p>
    <w:p w14:paraId="47123FED" w14:textId="386DE21B" w:rsidR="004B0D53" w:rsidRDefault="004B0D53" w:rsidP="004B0D53">
      <w:pPr>
        <w:pStyle w:val="Tekstpodstawowyzwciciem"/>
      </w:pPr>
      <w:r>
        <w:t xml:space="preserve">Gdy Host pobierze wszystkie informacje o urządzeniu zewnętrznym </w:t>
      </w:r>
      <w:r w:rsidR="0090323F" w:rsidRPr="0090323F">
        <w:t xml:space="preserve">wybiera </w:t>
      </w:r>
      <w:r w:rsidR="0090323F">
        <w:t xml:space="preserve">on </w:t>
      </w:r>
      <w:r w:rsidR="0090323F" w:rsidRPr="0090323F">
        <w:t>konfigurację urządzenia, która określa sposób jego pracy oraz parametry zasilania</w:t>
      </w:r>
      <w:r w:rsidR="0090323F">
        <w:t xml:space="preserve"> </w:t>
      </w:r>
      <w:r>
        <w:t xml:space="preserve"> (</w:t>
      </w:r>
      <w:r w:rsidR="0090323F">
        <w:t>w</w:t>
      </w:r>
      <w:r w:rsidR="0090323F" w:rsidRPr="0090323F">
        <w:t xml:space="preserve"> praktyce wiele urządzeń udostępnia tylko jedną konfigurację, jednak standard dopuszcza ich większą liczbę [12]</w:t>
      </w:r>
      <w:r>
        <w:t xml:space="preserve">). Wybór konfiguracji jest realizowany poprzez komendę SET_CONFIGURATION. Po tym możliwa już jest standardowa komunikacja z wykorzystaniem wszystkich </w:t>
      </w:r>
      <w:proofErr w:type="spellStart"/>
      <w:r>
        <w:t>endpointów</w:t>
      </w:r>
      <w:proofErr w:type="spellEnd"/>
      <w:r>
        <w:t>, a nie tylko EP0 [11].</w:t>
      </w:r>
    </w:p>
    <w:p w14:paraId="31B72CA6" w14:textId="0EAE8B4C" w:rsidR="004B0D53" w:rsidRDefault="004B0D53" w:rsidP="004B0D53">
      <w:pPr>
        <w:pStyle w:val="Tekstpodstawowyzwciciem"/>
      </w:pPr>
      <w:r>
        <w:t xml:space="preserve">Host konfiguruje więc po swojej stronie kanały komunikacyjne, czyli </w:t>
      </w:r>
      <w:proofErr w:type="spellStart"/>
      <w:r>
        <w:t>pipe’y</w:t>
      </w:r>
      <w:proofErr w:type="spellEnd"/>
      <w:r>
        <w:t xml:space="preserve">, które będą powiązane z odpowiednimi </w:t>
      </w:r>
      <w:proofErr w:type="spellStart"/>
      <w:r>
        <w:t>endpointami</w:t>
      </w:r>
      <w:proofErr w:type="spellEnd"/>
      <w:r>
        <w:t xml:space="preserve"> w celu wymiany informacji. Uruchamia on także odpowiednią obsługę klasy urządzenia (np. HID, Audio czy Mass Storage), </w:t>
      </w:r>
      <w:r w:rsidR="0004036F" w:rsidRPr="0004036F">
        <w:t>co stanowi</w:t>
      </w:r>
      <w:r w:rsidR="0004036F">
        <w:t xml:space="preserve"> ostatni</w:t>
      </w:r>
      <w:r w:rsidR="0004036F" w:rsidRPr="0004036F">
        <w:t xml:space="preserve"> etap umożliwiający rozpoczęcie docelowej wymiany danych</w:t>
      </w:r>
      <w:r>
        <w:t xml:space="preserve"> [11][13].</w:t>
      </w:r>
    </w:p>
    <w:p w14:paraId="07457D9D" w14:textId="77777777" w:rsidR="006821E9" w:rsidRDefault="006821E9" w:rsidP="004B0D53">
      <w:pPr>
        <w:pStyle w:val="Tekstpodstawowyzwciciem"/>
        <w:ind w:firstLine="0"/>
      </w:pPr>
    </w:p>
    <w:p w14:paraId="1CEB8A19" w14:textId="487F6173" w:rsidR="00B95A2D" w:rsidRDefault="00B95A2D" w:rsidP="00B95A2D">
      <w:pPr>
        <w:pStyle w:val="Nagwek2"/>
      </w:pPr>
      <w:bookmarkStart w:id="37" w:name="_Toc218271709"/>
      <w:r>
        <w:t>Deskryptory i ich hierarchia</w:t>
      </w:r>
      <w:bookmarkEnd w:id="37"/>
    </w:p>
    <w:p w14:paraId="35AEE571" w14:textId="0EFD83DE" w:rsidR="00DC0948" w:rsidRDefault="00DC0948" w:rsidP="00DC0948">
      <w:pPr>
        <w:pStyle w:val="Tekstpodstawowyzwciciem"/>
      </w:pPr>
      <w:r>
        <w:t xml:space="preserve">Deskryptory w standardzie USB są strukturami danych, które opisują urządzenie peryferyjne oraz </w:t>
      </w:r>
      <w:r w:rsidR="00AF656B">
        <w:t>sposób komunikacji z nim</w:t>
      </w:r>
      <w:r>
        <w:t xml:space="preserve">. Odczytywane są one w procesie enumeracji, </w:t>
      </w:r>
      <w:r>
        <w:lastRenderedPageBreak/>
        <w:t>dzięki czemu Host jest później w stanie właściwie skonfigurować połączenie z urządzeniem [11][12].</w:t>
      </w:r>
    </w:p>
    <w:p w14:paraId="5479373A" w14:textId="420774C7" w:rsidR="00DC0948" w:rsidRPr="00DC0948" w:rsidRDefault="00DC0948" w:rsidP="00DC0948">
      <w:pPr>
        <w:pStyle w:val="Tekstpodstawowyzwciciem"/>
      </w:pPr>
      <w:r>
        <w:t xml:space="preserve">Deskryptory tworzą hierarchię, w której podstawową strukturą jest Device </w:t>
      </w:r>
      <w:proofErr w:type="spellStart"/>
      <w:r>
        <w:t>Descriptor</w:t>
      </w:r>
      <w:proofErr w:type="spellEnd"/>
      <w:r>
        <w:t xml:space="preserve">, czyli deskryptor urządzenia. Kolejne deskryptory opisują możliwe do wyboru konfiguracje, interfejsy oraz dostępne w urządzeniu </w:t>
      </w:r>
      <w:proofErr w:type="spellStart"/>
      <w:r>
        <w:t>endpointy</w:t>
      </w:r>
      <w:proofErr w:type="spellEnd"/>
      <w:r>
        <w:t xml:space="preserve"> [11].</w:t>
      </w:r>
    </w:p>
    <w:p w14:paraId="0169BC0E" w14:textId="77777777" w:rsidR="008F06A4" w:rsidRDefault="006A62D7" w:rsidP="008F06A4">
      <w:pPr>
        <w:pStyle w:val="Tekstpodstawowyzwciciem"/>
        <w:keepNext/>
        <w:ind w:firstLine="0"/>
      </w:pPr>
      <w:r>
        <w:rPr>
          <w:noProof/>
        </w:rPr>
        <w:drawing>
          <wp:inline distT="0" distB="0" distL="0" distR="0" wp14:anchorId="6E39D844" wp14:editId="74E87DE8">
            <wp:extent cx="5399405" cy="2306955"/>
            <wp:effectExtent l="0" t="0" r="0" b="0"/>
            <wp:docPr id="1775002043" name="Obraz 1"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43" name="Obraz 1" descr="Obraz zawierający tekst, zrzut ekranu, linia, diagram&#10;&#10;Zawartość wygenerowana przez AI może być niepoprawna."/>
                    <pic:cNvPicPr/>
                  </pic:nvPicPr>
                  <pic:blipFill>
                    <a:blip r:embed="rId26">
                      <a:extLst>
                        <a:ext uri="{28A0092B-C50C-407E-A947-70E740481C1C}">
                          <a14:useLocalDpi xmlns:a14="http://schemas.microsoft.com/office/drawing/2010/main" val="0"/>
                        </a:ext>
                      </a:extLst>
                    </a:blip>
                    <a:stretch>
                      <a:fillRect/>
                    </a:stretch>
                  </pic:blipFill>
                  <pic:spPr>
                    <a:xfrm>
                      <a:off x="0" y="0"/>
                      <a:ext cx="5399405" cy="2306955"/>
                    </a:xfrm>
                    <a:prstGeom prst="rect">
                      <a:avLst/>
                    </a:prstGeom>
                  </pic:spPr>
                </pic:pic>
              </a:graphicData>
            </a:graphic>
          </wp:inline>
        </w:drawing>
      </w:r>
    </w:p>
    <w:p w14:paraId="4F1C3DED" w14:textId="509D8006" w:rsidR="00DC0948" w:rsidRPr="006A62D7" w:rsidRDefault="008F06A4" w:rsidP="008F06A4">
      <w:pPr>
        <w:pStyle w:val="Legenda"/>
        <w:jc w:val="center"/>
        <w:rPr>
          <w:i/>
          <w:iCs/>
        </w:rPr>
      </w:pPr>
      <w:bookmarkStart w:id="38" w:name="_Toc218271608"/>
      <w:r>
        <w:t xml:space="preserve">Rys. </w:t>
      </w:r>
      <w:fldSimple w:instr=" SEQ Rys. \* ARABIC ">
        <w:r w:rsidR="00A6477C">
          <w:rPr>
            <w:noProof/>
          </w:rPr>
          <w:t>10</w:t>
        </w:r>
      </w:fldSimple>
      <w:r>
        <w:t xml:space="preserve">.: Hierarchiczna struktura deskryptorów, </w:t>
      </w:r>
      <w:r>
        <w:rPr>
          <w:i/>
          <w:iCs/>
        </w:rPr>
        <w:t>źródło: [12]</w:t>
      </w:r>
      <w:bookmarkStart w:id="39" w:name="_Toc218026673"/>
      <w:bookmarkEnd w:id="38"/>
      <w:bookmarkEnd w:id="39"/>
    </w:p>
    <w:p w14:paraId="564CB767" w14:textId="77777777" w:rsidR="006A62D7" w:rsidRDefault="006A62D7" w:rsidP="006A62D7">
      <w:pPr>
        <w:pStyle w:val="Tekstpodstawowyzwciciem"/>
        <w:ind w:firstLine="0"/>
      </w:pPr>
    </w:p>
    <w:p w14:paraId="5AE2C2D9" w14:textId="616F122B" w:rsidR="006A62D7" w:rsidRDefault="0090086B" w:rsidP="0090086B">
      <w:pPr>
        <w:pStyle w:val="Tekstpodstawowyzwciciem"/>
      </w:pPr>
      <w:r>
        <w:t xml:space="preserve">Device </w:t>
      </w:r>
      <w:proofErr w:type="spellStart"/>
      <w:r>
        <w:t>Descriptor</w:t>
      </w:r>
      <w:proofErr w:type="spellEnd"/>
      <w:r>
        <w:t>, czyli deskryptor urządzenia, zawiera podstawowe informacje, które identyfikują urządzeni</w:t>
      </w:r>
      <w:r w:rsidR="00AF656B">
        <w:t>e</w:t>
      </w:r>
      <w:r>
        <w:t xml:space="preserve"> i opisują jego ogólne parametry, takie jak identyfikator producenta czy produktu</w:t>
      </w:r>
      <w:r w:rsidR="0035363F">
        <w:t xml:space="preserve">, </w:t>
      </w:r>
      <w:r>
        <w:t xml:space="preserve">wersje obsługiwanego standardu USB, rozmiar pakietu obsługiwanego przez EP0 oraz liczbę dostępnych konfiguracji, które oferuje urządzenie [11]. </w:t>
      </w:r>
    </w:p>
    <w:p w14:paraId="267FCBED" w14:textId="0DEF4246" w:rsidR="00DC0948" w:rsidRDefault="0090086B" w:rsidP="0090086B">
      <w:pPr>
        <w:pStyle w:val="Tekstpodstawowyzwciciem"/>
      </w:pPr>
      <w:r>
        <w:t xml:space="preserve">Następnie odczytywany jest </w:t>
      </w:r>
      <w:proofErr w:type="spellStart"/>
      <w:r>
        <w:t>Configuration</w:t>
      </w:r>
      <w:proofErr w:type="spellEnd"/>
      <w:r>
        <w:t xml:space="preserve"> </w:t>
      </w:r>
      <w:proofErr w:type="spellStart"/>
      <w:r>
        <w:t>Descriptor</w:t>
      </w:r>
      <w:proofErr w:type="spellEnd"/>
      <w:r>
        <w:t xml:space="preserve">, czyli deskryptor konfiguracji. Opisuje on konkretny tryb pracy urządzenia, </w:t>
      </w:r>
      <w:r w:rsidR="00AF656B" w:rsidRPr="00AF656B">
        <w:t>ponieważ standard dopuszcza istnienie wielu konfiguracji w ramach jednego urządzenia [12]</w:t>
      </w:r>
      <w:r>
        <w:t>. Do najważniejszych parametrów opisywanych przez ten deskryptor możemy zaliczyć: liczbę dostępnych</w:t>
      </w:r>
      <w:r w:rsidR="00FC39AC">
        <w:t xml:space="preserve"> </w:t>
      </w:r>
      <w:proofErr w:type="spellStart"/>
      <w:r w:rsidR="00FC39AC">
        <w:t>intefejsow</w:t>
      </w:r>
      <w:proofErr w:type="spellEnd"/>
      <w:r>
        <w:t xml:space="preserve"> w t</w:t>
      </w:r>
      <w:r w:rsidR="00FC39AC">
        <w:t xml:space="preserve">ej konkretnej </w:t>
      </w:r>
      <w:r>
        <w:t>konfiguracji, informacje o trybie zasilania (</w:t>
      </w:r>
      <w:proofErr w:type="spellStart"/>
      <w:r>
        <w:t>bus-powered</w:t>
      </w:r>
      <w:proofErr w:type="spellEnd"/>
      <w:r>
        <w:t xml:space="preserve"> czy </w:t>
      </w:r>
      <w:proofErr w:type="spellStart"/>
      <w:r>
        <w:t>self-powered</w:t>
      </w:r>
      <w:proofErr w:type="spellEnd"/>
      <w:r>
        <w:t>), a także deklarowany przez urządzenie pobór mocy (</w:t>
      </w:r>
      <w:r w:rsidR="00AF656B">
        <w:t xml:space="preserve">prąd </w:t>
      </w:r>
      <w:r w:rsidR="00C17C38">
        <w:t xml:space="preserve">podany </w:t>
      </w:r>
      <w:r w:rsidR="00AF656B">
        <w:t xml:space="preserve">tu </w:t>
      </w:r>
      <w:r w:rsidR="00C17C38">
        <w:t xml:space="preserve">jako 8 bitowa liczba w jednostce 2 </w:t>
      </w:r>
      <w:proofErr w:type="spellStart"/>
      <w:r w:rsidR="00C17C38">
        <w:t>mA</w:t>
      </w:r>
      <w:proofErr w:type="spellEnd"/>
      <w:r w:rsidR="00C17C38">
        <w:t xml:space="preserve">). </w:t>
      </w:r>
      <w:proofErr w:type="spellStart"/>
      <w:r w:rsidR="00C17C38">
        <w:t>Configuration</w:t>
      </w:r>
      <w:proofErr w:type="spellEnd"/>
      <w:r w:rsidR="00C17C38">
        <w:t xml:space="preserve"> </w:t>
      </w:r>
      <w:proofErr w:type="spellStart"/>
      <w:r w:rsidR="00FC39AC">
        <w:t>D</w:t>
      </w:r>
      <w:r w:rsidR="00C17C38">
        <w:t>escriptor</w:t>
      </w:r>
      <w:proofErr w:type="spellEnd"/>
      <w:r w:rsidR="00C17C38">
        <w:t xml:space="preserve"> </w:t>
      </w:r>
      <w:r w:rsidR="00AF656B">
        <w:t>zawiera również pole</w:t>
      </w:r>
      <w:r w:rsidR="00C17C38">
        <w:t xml:space="preserve"> </w:t>
      </w:r>
      <w:r w:rsidR="00FC39AC">
        <w:t>określające jaka jest</w:t>
      </w:r>
      <w:r w:rsidR="00C17C38">
        <w:t xml:space="preserve"> całkowita długość zestawu deskryptorów należących do tej konkretnej konfiguracji, dzięki czemu Host może pobrać kompletną strukturę opisującą dalsze deskryptory (interfejsy oraz </w:t>
      </w:r>
      <w:proofErr w:type="spellStart"/>
      <w:r w:rsidR="00C17C38">
        <w:t>endpointy</w:t>
      </w:r>
      <w:proofErr w:type="spellEnd"/>
      <w:r w:rsidR="00C17C38">
        <w:t xml:space="preserve">) [11]. </w:t>
      </w:r>
    </w:p>
    <w:p w14:paraId="0449601E" w14:textId="2401F2B3" w:rsidR="00C17C38" w:rsidRPr="0035363F" w:rsidRDefault="0035363F" w:rsidP="0035363F">
      <w:pPr>
        <w:pStyle w:val="Tekstpodstawowyzwciciem"/>
      </w:pPr>
      <w:r w:rsidRPr="0035363F">
        <w:lastRenderedPageBreak/>
        <w:t xml:space="preserve">Interface </w:t>
      </w:r>
      <w:proofErr w:type="spellStart"/>
      <w:r w:rsidRPr="0035363F">
        <w:t>Descriptor</w:t>
      </w:r>
      <w:proofErr w:type="spellEnd"/>
      <w:r w:rsidRPr="0035363F">
        <w:t>, czyli deskryptor interfejsu, opisuje</w:t>
      </w:r>
      <w:r>
        <w:t xml:space="preserve"> daną logiczną funkcję urządzenia peryferyjnego w ramach wybranej konfiguracji</w:t>
      </w:r>
      <w:r w:rsidR="006A7A04">
        <w:t xml:space="preserve"> (np. interfejsy klasy HID, Audio, Mass Storage)</w:t>
      </w:r>
      <w:r>
        <w:t xml:space="preserve">. Do jego najważniejszych parametrów należą pola opisujące klasę, podklasę i protokół interfejsu, </w:t>
      </w:r>
      <w:r w:rsidR="00AF656B" w:rsidRPr="00AF656B">
        <w:t>na podstawie których Host dobiera odpowiedni sterownik klasy</w:t>
      </w:r>
      <w:r>
        <w:t xml:space="preserve"> (</w:t>
      </w:r>
      <w:proofErr w:type="spellStart"/>
      <w:r>
        <w:t>class</w:t>
      </w:r>
      <w:proofErr w:type="spellEnd"/>
      <w:r>
        <w:t xml:space="preserve"> driver) [11]. Ma to bardzo duże znaczenie, ponieważ o ile protokół USB jest w stanie wykonać enumerację i zebrać informację o urządzeniu, to dopiero właściwie dobrany sterownik klasy pozwala realizować transmisję na </w:t>
      </w:r>
      <w:proofErr w:type="spellStart"/>
      <w:r>
        <w:t>endpointach</w:t>
      </w:r>
      <w:proofErr w:type="spellEnd"/>
      <w:r>
        <w:t xml:space="preserve"> oraz interpretować dane zgodnie ze specyfikacją danej klasy [1</w:t>
      </w:r>
      <w:r w:rsidR="00FC39AC">
        <w:t>1</w:t>
      </w:r>
      <w:r>
        <w:t>][</w:t>
      </w:r>
      <w:r w:rsidR="00FC39AC">
        <w:t>12</w:t>
      </w:r>
      <w:r>
        <w:t xml:space="preserve">]. Deskryptor interfejsu informuje także o ilości </w:t>
      </w:r>
      <w:proofErr w:type="spellStart"/>
      <w:r>
        <w:t>endpointów</w:t>
      </w:r>
      <w:proofErr w:type="spellEnd"/>
      <w:r>
        <w:t xml:space="preserve">, które są przypisane do konkretnego interfejsu [11]. </w:t>
      </w:r>
    </w:p>
    <w:p w14:paraId="2DE3619C" w14:textId="16821757" w:rsidR="00DC0948" w:rsidRDefault="0035363F" w:rsidP="00DC0948">
      <w:pPr>
        <w:pStyle w:val="Tekstpodstawowyzwciciem"/>
      </w:pPr>
      <w:proofErr w:type="spellStart"/>
      <w:r>
        <w:t>Endpoint</w:t>
      </w:r>
      <w:proofErr w:type="spellEnd"/>
      <w:r>
        <w:t xml:space="preserve"> </w:t>
      </w:r>
      <w:proofErr w:type="spellStart"/>
      <w:r>
        <w:t>Descriptor</w:t>
      </w:r>
      <w:proofErr w:type="spellEnd"/>
      <w:r>
        <w:t xml:space="preserve">, nazywany deskryptorem </w:t>
      </w:r>
      <w:proofErr w:type="spellStart"/>
      <w:r>
        <w:t>endpointu</w:t>
      </w:r>
      <w:proofErr w:type="spellEnd"/>
      <w:r>
        <w:t xml:space="preserve">, opisuje nam pojedynczy logiczny kanał transmisji danych. Zawiera on wszystkie informacje potrzebne do wymiany danych, czyli adres </w:t>
      </w:r>
      <w:proofErr w:type="spellStart"/>
      <w:r>
        <w:t>endpointu</w:t>
      </w:r>
      <w:proofErr w:type="spellEnd"/>
      <w:r>
        <w:t>, kierunek obsługiwanej transmisji</w:t>
      </w:r>
      <w:r w:rsidR="00FC39AC">
        <w:t>,</w:t>
      </w:r>
      <w:r>
        <w:t xml:space="preserve"> typ transferu (np. </w:t>
      </w:r>
      <w:proofErr w:type="spellStart"/>
      <w:r>
        <w:t>Bulk</w:t>
      </w:r>
      <w:proofErr w:type="spellEnd"/>
      <w:r>
        <w:t xml:space="preserve">, </w:t>
      </w:r>
      <w:proofErr w:type="spellStart"/>
      <w:r w:rsidR="00AF656B">
        <w:t>Interrupt</w:t>
      </w:r>
      <w:proofErr w:type="spellEnd"/>
      <w:r>
        <w:t xml:space="preserve">) oraz maksymalny rozmiar pakietu danych jaki potrafi obsłużyć. W przypadku niektórych typów transferu zawiera także informację o parametrach czasowych. </w:t>
      </w:r>
      <w:r w:rsidR="00AF656B" w:rsidRPr="00AF656B">
        <w:t>Na podstawie tych informacj</w:t>
      </w:r>
      <w:r w:rsidR="00AF656B">
        <w:t xml:space="preserve">i </w:t>
      </w:r>
      <w:r>
        <w:t xml:space="preserve">Host jest w stanie skonfigurować </w:t>
      </w:r>
      <w:proofErr w:type="spellStart"/>
      <w:r>
        <w:t>pipe</w:t>
      </w:r>
      <w:proofErr w:type="spellEnd"/>
      <w:r>
        <w:t xml:space="preserve">, czyli kanał komunikacyjny po swojej stronie oraz rozpocząć wymianę danych z urządzeniem [11]. </w:t>
      </w:r>
    </w:p>
    <w:p w14:paraId="07292009" w14:textId="55121C59" w:rsidR="0035363F" w:rsidRDefault="0035363F" w:rsidP="00DC0948">
      <w:pPr>
        <w:pStyle w:val="Tekstpodstawowyzwciciem"/>
      </w:pPr>
      <w:r>
        <w:t xml:space="preserve">Poza obecnymi na „Rysunku 10.” </w:t>
      </w:r>
      <w:r w:rsidR="00AF656B" w:rsidRPr="00AF656B">
        <w:t xml:space="preserve">deskryptorami podstawowymi standard USB przewiduje również deskryptory dodatkowe </w:t>
      </w:r>
      <w:r>
        <w:t>[11]</w:t>
      </w:r>
      <w:r w:rsidR="00AF656B">
        <w:t>, między innymi</w:t>
      </w:r>
      <w:r>
        <w:t>:</w:t>
      </w:r>
    </w:p>
    <w:p w14:paraId="6F94DD99" w14:textId="00D89F4D" w:rsidR="0035363F" w:rsidRDefault="0035363F" w:rsidP="00DC0948">
      <w:pPr>
        <w:pStyle w:val="Tekstpodstawowyzwciciem"/>
      </w:pPr>
      <w:r w:rsidRPr="0035363F">
        <w:t xml:space="preserve">- String </w:t>
      </w:r>
      <w:proofErr w:type="spellStart"/>
      <w:r w:rsidRPr="0035363F">
        <w:t>Descriptors</w:t>
      </w:r>
      <w:proofErr w:type="spellEnd"/>
      <w:r w:rsidRPr="0035363F">
        <w:t>, które przenoszą informacj</w:t>
      </w:r>
      <w:r>
        <w:t>e tekstowe, które niosą wartość dodaną dla użytkownika (np. nazwa w menedżerze urządzeń na komputerze) [11][12].</w:t>
      </w:r>
    </w:p>
    <w:p w14:paraId="58964E0B" w14:textId="3D43A36C" w:rsidR="0035363F" w:rsidRPr="0035363F" w:rsidRDefault="0035363F" w:rsidP="00DC0948">
      <w:pPr>
        <w:pStyle w:val="Tekstpodstawowyzwciciem"/>
      </w:pPr>
      <w:r w:rsidRPr="0035363F">
        <w:t>- Class-</w:t>
      </w:r>
      <w:proofErr w:type="spellStart"/>
      <w:r w:rsidRPr="0035363F">
        <w:t>specific</w:t>
      </w:r>
      <w:proofErr w:type="spellEnd"/>
      <w:r w:rsidRPr="0035363F">
        <w:t xml:space="preserve"> </w:t>
      </w:r>
      <w:proofErr w:type="spellStart"/>
      <w:r w:rsidRPr="0035363F">
        <w:t>Desc</w:t>
      </w:r>
      <w:r w:rsidR="00AF656B">
        <w:t>r</w:t>
      </w:r>
      <w:r w:rsidRPr="0035363F">
        <w:t>iptors</w:t>
      </w:r>
      <w:proofErr w:type="spellEnd"/>
      <w:r w:rsidRPr="0035363F">
        <w:t>, które są deskryptorami sp</w:t>
      </w:r>
      <w:r>
        <w:t>ecyficznymi dla klasy urządzenia. Są one wykorzystywane przez wybrane klasy czy też podklasy, takie jak np. Audio/MIDI, do opisu funkcji charakterystycznych dla danej klasy. Nie zawsze wymaganym jest ich obecność do zestawiania komunikacji, ale mogą one dostarczać dodatkowych informacji koniecznych do pełnej obsługi funkcji danej klasy/podklasy [11].</w:t>
      </w:r>
    </w:p>
    <w:p w14:paraId="0B739191" w14:textId="77777777" w:rsidR="00DC0948" w:rsidRPr="0035363F" w:rsidRDefault="00DC0948" w:rsidP="00DC0948">
      <w:pPr>
        <w:pStyle w:val="Tekstpodstawowyzwciciem"/>
      </w:pPr>
    </w:p>
    <w:p w14:paraId="01DACFF5" w14:textId="39D04F7A" w:rsidR="00B95A2D" w:rsidRDefault="00B95A2D" w:rsidP="00627C73">
      <w:pPr>
        <w:pStyle w:val="Nagwek2"/>
      </w:pPr>
      <w:bookmarkStart w:id="40" w:name="_Toc218271710"/>
      <w:r>
        <w:t>Typy transferów</w:t>
      </w:r>
      <w:bookmarkEnd w:id="40"/>
    </w:p>
    <w:p w14:paraId="0010C532" w14:textId="5E182B9B" w:rsidR="00191418" w:rsidRDefault="00191418" w:rsidP="00191418">
      <w:pPr>
        <w:pStyle w:val="Tekstpodstawowyzwciciem"/>
      </w:pPr>
      <w:r>
        <w:t xml:space="preserve">W standardzie USB definiujemy cztery podstawowe typy transferów danych: Control, </w:t>
      </w:r>
      <w:proofErr w:type="spellStart"/>
      <w:r>
        <w:t>Bulk</w:t>
      </w:r>
      <w:proofErr w:type="spellEnd"/>
      <w:r>
        <w:t xml:space="preserve">, </w:t>
      </w:r>
      <w:proofErr w:type="spellStart"/>
      <w:r>
        <w:t>Interrupt</w:t>
      </w:r>
      <w:proofErr w:type="spellEnd"/>
      <w:r>
        <w:t xml:space="preserve"> oraz </w:t>
      </w:r>
      <w:proofErr w:type="spellStart"/>
      <w:r>
        <w:t>Isochronous</w:t>
      </w:r>
      <w:proofErr w:type="spellEnd"/>
      <w:r>
        <w:t xml:space="preserve">. Każdy z nich ma inaczej określone parametry </w:t>
      </w:r>
      <w:r>
        <w:lastRenderedPageBreak/>
        <w:t>transmisji, do których zaliczamy: sposób planowania transmisji przez Hosta, poziom niezawodności (</w:t>
      </w:r>
      <w:r w:rsidR="00F711DD" w:rsidRPr="00F711DD">
        <w:t xml:space="preserve">kontrola poprawności danych CRC, potwierdzenia </w:t>
      </w:r>
      <w:r w:rsidR="00F711DD">
        <w:t>i</w:t>
      </w:r>
      <w:r w:rsidR="00F711DD" w:rsidRPr="00F711DD">
        <w:t xml:space="preserve"> retransmisje</w:t>
      </w:r>
      <w:r>
        <w:t xml:space="preserve">) </w:t>
      </w:r>
      <w:r w:rsidR="00F711DD">
        <w:t xml:space="preserve">oraz </w:t>
      </w:r>
      <w:r>
        <w:t>wymagania czasowe (takie jak gwarancja pasma czy opóźnienia) [11][12].</w:t>
      </w:r>
    </w:p>
    <w:p w14:paraId="043455ED" w14:textId="370D7ADD" w:rsidR="00191418" w:rsidRDefault="00191418" w:rsidP="00191418">
      <w:pPr>
        <w:pStyle w:val="Tekstpodstawowyzwciciem"/>
      </w:pPr>
      <w:r w:rsidRPr="00191418">
        <w:t>Transfer typu Control jest wykorzystywany głównie w procesie enu</w:t>
      </w:r>
      <w:r>
        <w:t>meracji [11], więcej informacji można znaleźć w podnagłówku „3.4 Enumeracja”.</w:t>
      </w:r>
      <w:r w:rsidRPr="00191418">
        <w:t xml:space="preserve"> </w:t>
      </w:r>
    </w:p>
    <w:p w14:paraId="3649C0DD" w14:textId="73ADFF4E" w:rsidR="00191418" w:rsidRPr="00191418" w:rsidRDefault="00191418" w:rsidP="00191418">
      <w:pPr>
        <w:pStyle w:val="Tekstpodstawowyzwciciem"/>
      </w:pPr>
      <w:r>
        <w:t xml:space="preserve">Najważniejszym dla proponowanego w pracy rozwiązania jest transfer typu </w:t>
      </w:r>
      <w:proofErr w:type="spellStart"/>
      <w:r>
        <w:t>Bulk</w:t>
      </w:r>
      <w:proofErr w:type="spellEnd"/>
      <w:r>
        <w:t xml:space="preserve">. Jest on wykorzystywany do przesyłania danych bez gwarancji czasowych (nie ma stałego czasu dostarczania), ponieważ jest on obsługiwany przez Hosta w ramach dostępnego czasu magistrali, dopiero po zrealizowaniu innych </w:t>
      </w:r>
      <w:r w:rsidR="00F711DD" w:rsidRPr="00F711DD">
        <w:t>transferów o wyższych wymaganiach czasowych</w:t>
      </w:r>
      <w:r>
        <w:t xml:space="preserve">. Kluczową zaletą transferu typu </w:t>
      </w:r>
      <w:proofErr w:type="spellStart"/>
      <w:r>
        <w:t>Bulk</w:t>
      </w:r>
      <w:proofErr w:type="spellEnd"/>
      <w:r>
        <w:t xml:space="preserve"> jest wysoka niezawodność transmisji, która jest realizowana poprzez mechanizmy potwierdzeń, kontroli poprawności przesłanych danych CRC oraz retransmisji w przypadku wykrycia błędów [11]. W związku z tym jest on najczęściej używany w zastosowaniach, gdzie ważniejsza jest poprawność przesyłanych danych, a nie gwarancja czasowa ich przesłania. W trybie Full </w:t>
      </w:r>
      <w:proofErr w:type="spellStart"/>
      <w:r>
        <w:t>Speed</w:t>
      </w:r>
      <w:proofErr w:type="spellEnd"/>
      <w:r>
        <w:t xml:space="preserve"> bardzo często spotykanym rozmiarem pakietu dla </w:t>
      </w:r>
      <w:proofErr w:type="spellStart"/>
      <w:r>
        <w:t>endpointów</w:t>
      </w:r>
      <w:proofErr w:type="spellEnd"/>
      <w:r>
        <w:t xml:space="preserve"> tego typu są 64 bajty [11][13].</w:t>
      </w:r>
      <w:r w:rsidR="00E65731">
        <w:t xml:space="preserve"> Przykładem urządze</w:t>
      </w:r>
      <w:r w:rsidR="00F711DD">
        <w:t>ń</w:t>
      </w:r>
      <w:r w:rsidR="00E65731">
        <w:t xml:space="preserve"> peryferyjnego wykorzystującego ten typ transmisji </w:t>
      </w:r>
      <w:r w:rsidR="00F711DD">
        <w:t xml:space="preserve">są </w:t>
      </w:r>
      <w:r w:rsidR="00F711DD" w:rsidRPr="00F711DD">
        <w:t>pamięci masowe klasy USB Mass Storage</w:t>
      </w:r>
      <w:r w:rsidR="00F711DD">
        <w:t xml:space="preserve">, takie jak np. </w:t>
      </w:r>
      <w:proofErr w:type="spellStart"/>
      <w:r w:rsidR="00F711DD">
        <w:t>pendrive’y</w:t>
      </w:r>
      <w:proofErr w:type="spellEnd"/>
      <w:r w:rsidR="00F711DD">
        <w:t>.</w:t>
      </w:r>
    </w:p>
    <w:p w14:paraId="03AF41FA" w14:textId="707C9FDB" w:rsidR="00191418" w:rsidRDefault="00E65731" w:rsidP="00191418">
      <w:pPr>
        <w:pStyle w:val="Tekstpodstawowyzwciciem"/>
      </w:pPr>
      <w:r>
        <w:t xml:space="preserve">Kolejnym typem transferu jest </w:t>
      </w:r>
      <w:proofErr w:type="spellStart"/>
      <w:r>
        <w:t>Interrupt</w:t>
      </w:r>
      <w:proofErr w:type="spellEnd"/>
      <w:r>
        <w:t xml:space="preserve"> Transfer, który jest przeznaczony do cyklicznego przesyłania niewielkich porcji danych, które zwykle powinny być dostarczone jak najszybciej [11], </w:t>
      </w:r>
      <w:r w:rsidR="00F711DD" w:rsidRPr="00F711DD">
        <w:t>typowym przykładem są urządzenia</w:t>
      </w:r>
      <w:r>
        <w:t xml:space="preserve"> klasy HID, czyli  między innymi klawiatury i myszki. Host planuje z określonym, zazwyczaj cyklicznym interwałem, odpytania urządzeń wykorzystujących ten typ transferu co zapewnia przewidywalność czasową. </w:t>
      </w:r>
      <w:proofErr w:type="spellStart"/>
      <w:r>
        <w:t>Interrupt</w:t>
      </w:r>
      <w:proofErr w:type="spellEnd"/>
      <w:r>
        <w:t xml:space="preserve"> Transfer jednocześnie zachowuje niezawodność transmisji, dzięki wykorzystaniu mechanizmów potwierdzeń oraz retransmisji [11].</w:t>
      </w:r>
    </w:p>
    <w:p w14:paraId="346F686E" w14:textId="0A3B4689" w:rsidR="00191418" w:rsidRDefault="00E65731" w:rsidP="00191418">
      <w:pPr>
        <w:pStyle w:val="Tekstpodstawowyzwciciem"/>
      </w:pPr>
      <w:r>
        <w:t xml:space="preserve">Ostatnim typem transferu jest </w:t>
      </w:r>
      <w:proofErr w:type="spellStart"/>
      <w:r>
        <w:t>Isochronous</w:t>
      </w:r>
      <w:proofErr w:type="spellEnd"/>
      <w:r>
        <w:t xml:space="preserve"> Transfer, który jest stosowany w transmisjach strumieniujących dane w czasie rzeczywistym, takich jak np. audio czy wideo. W przypadku tego transferu Host przydziela konkretne, stałe pasmo w harmonogramie, co ma na celu zapewnienie stałego przepływu danych oraz ograniczenie opóźnień. W </w:t>
      </w:r>
      <w:proofErr w:type="spellStart"/>
      <w:r>
        <w:t>Isochronous</w:t>
      </w:r>
      <w:proofErr w:type="spellEnd"/>
      <w:r>
        <w:t xml:space="preserve"> Transfer nie robimy retransmisji w przypadku błędów, gdyż w przypadku takiej transmisji ważniejsze jest utrzymanie ciągłości danych – w związku z tym ubytki danych są akceptowalne [11].</w:t>
      </w:r>
    </w:p>
    <w:p w14:paraId="6EDECBE7" w14:textId="2D63E692" w:rsidR="00E65731" w:rsidRDefault="00E65731" w:rsidP="00191418">
      <w:pPr>
        <w:pStyle w:val="Tekstpodstawowyzwciciem"/>
      </w:pPr>
      <w:r>
        <w:lastRenderedPageBreak/>
        <w:t xml:space="preserve">W </w:t>
      </w:r>
      <w:r w:rsidR="00F711DD">
        <w:t xml:space="preserve">proponowanym w tej pracy rozwiązaniu zdecydowano się na realizację odbioru danych z elektronicznego instrumentu klawiszowego z wykorzystaniem </w:t>
      </w:r>
      <w:proofErr w:type="spellStart"/>
      <w:r w:rsidR="00F711DD">
        <w:t>endpointu</w:t>
      </w:r>
      <w:proofErr w:type="spellEnd"/>
      <w:r w:rsidR="00F711DD">
        <w:t xml:space="preserve"> typu </w:t>
      </w:r>
      <w:proofErr w:type="spellStart"/>
      <w:r w:rsidR="00F711DD">
        <w:t>Bulk</w:t>
      </w:r>
      <w:proofErr w:type="spellEnd"/>
      <w:r w:rsidR="00F711DD">
        <w:t xml:space="preserve"> IN, dzięki czemu zachowano poprawność przesyłanych zdarzeń MIDI oraz uzyskano prostszą integrację z implementacją Hosta po stronie aplikacyjnej mikrokontrolera. </w:t>
      </w:r>
      <w:r w:rsidR="009657CE" w:rsidRPr="009657CE">
        <w:t>Brak gwarancji czasowej nie stanowi ograniczenia w tym zastosowaniu, ponieważ opóźnienia rzędu pojedynczych ramek są akceptowalne dla zdarzeń MIDI, a Host</w:t>
      </w:r>
      <w:r w:rsidR="009657CE">
        <w:t xml:space="preserve"> obsługuje tylko jedno urządzenie peryferyjne.</w:t>
      </w:r>
    </w:p>
    <w:p w14:paraId="1D8FC88E" w14:textId="2AA9F988" w:rsidR="00445DB5" w:rsidRDefault="00B95A2D" w:rsidP="00B95A2D">
      <w:pPr>
        <w:pStyle w:val="Nagwek1"/>
      </w:pPr>
      <w:r>
        <w:lastRenderedPageBreak/>
        <w:br/>
      </w:r>
      <w:bookmarkStart w:id="41" w:name="_Toc218271711"/>
      <w:r w:rsidR="003400B0">
        <w:t>Komunikacja MIDI przez USB (USB-MIDI)</w:t>
      </w:r>
      <w:bookmarkEnd w:id="41"/>
    </w:p>
    <w:p w14:paraId="08499EAA" w14:textId="365F3588" w:rsidR="00A929E3" w:rsidRPr="00A929E3" w:rsidRDefault="00A929E3" w:rsidP="00A929E3">
      <w:pPr>
        <w:pStyle w:val="Tekstpodstawowyzwciciem"/>
      </w:pPr>
      <w:r>
        <w:t>USB-MIDI to standard, który definiuje sposób przesyłania komunikatów MIDI z wykorzystaniem magistrali USB. Dzięki takiemu rozwiązaniu można traktować urządzenia muzyczne, takie jak elektroniczne instrumenty klawiszowe, jako urządzenia peryferyjne USB i przekazywać do Hosta zdarzenia MIDI [14]. W standardzie USB-MIDI komunikaty MIDI są przesyłane w ramach mechanizmów transfer</w:t>
      </w:r>
      <w:r w:rsidR="00D13AC1">
        <w:t>u</w:t>
      </w:r>
      <w:r>
        <w:t xml:space="preserve"> danych USB, czyli to Host inicjuje i zarządza transmisją, co odróżnia ten typ wymiany danych od klasycznej transmisji szeregowej interfejsu MIDI [14].</w:t>
      </w:r>
    </w:p>
    <w:p w14:paraId="20468D2F" w14:textId="1A77318D" w:rsidR="00A929E3" w:rsidRDefault="00A929E3" w:rsidP="00A929E3">
      <w:pPr>
        <w:pStyle w:val="Tekstpodstawowyzwciciem"/>
      </w:pPr>
      <w:r>
        <w:t xml:space="preserve">Należy pamiętać, że USB-MIDI jest standardem </w:t>
      </w:r>
      <w:r w:rsidR="00D13AC1">
        <w:t xml:space="preserve">definiującym klasę urządzeń MIDI oraz ich obsługi po stronie Hosta, posiada więc </w:t>
      </w:r>
      <w:r>
        <w:t>konkretną strukturę interfejsu oraz format przesyłania danych</w:t>
      </w:r>
      <w:r w:rsidR="003400B0">
        <w:t xml:space="preserve"> [14]</w:t>
      </w:r>
      <w:r>
        <w:t xml:space="preserve">. Po skończonej inicjalizacji transmisji i nawiązaniu komunikacji, czyli zakończeniu enumeracji </w:t>
      </w:r>
      <w:r w:rsidR="003400B0">
        <w:t>zgodnej ze</w:t>
      </w:r>
      <w:r>
        <w:t xml:space="preserve"> standard</w:t>
      </w:r>
      <w:r w:rsidR="003400B0">
        <w:t>em</w:t>
      </w:r>
      <w:r>
        <w:t xml:space="preserve"> USB, kiedy Host zna już możliwe konfiguracje, interfejsy oraz </w:t>
      </w:r>
      <w:proofErr w:type="spellStart"/>
      <w:r>
        <w:t>endpointy</w:t>
      </w:r>
      <w:proofErr w:type="spellEnd"/>
      <w:r>
        <w:t xml:space="preserve"> urządzenia, konieczne jest zastosowanie odpowiedniego sterownika klasy</w:t>
      </w:r>
      <w:r w:rsidR="00D13AC1">
        <w:t xml:space="preserve"> – czyli implementacja kodu obsługującego dane zgodnie ze standardem USB-MIDI</w:t>
      </w:r>
      <w:r>
        <w:t xml:space="preserve">. Dzięki temu Host jest w stanie poprawnie zinterpretować dane zgodnie ze specyfikacją USB-MIDI. </w:t>
      </w:r>
      <w:r w:rsidR="003400B0" w:rsidRPr="003400B0">
        <w:t xml:space="preserve">Proces enumeracji umożliwia Hostowi uzyskanie dostępu do konfiguracji, interfejsów i </w:t>
      </w:r>
      <w:proofErr w:type="spellStart"/>
      <w:r w:rsidR="003400B0" w:rsidRPr="003400B0">
        <w:t>endpointów</w:t>
      </w:r>
      <w:proofErr w:type="spellEnd"/>
      <w:r w:rsidR="003400B0" w:rsidRPr="003400B0">
        <w:t xml:space="preserve"> urządzenia, natomiast interpretacja przesyłanych danych wynika ze specyfikacji USB-MIDI i jest realizowana przez sterownik klasy [14].</w:t>
      </w:r>
    </w:p>
    <w:p w14:paraId="4DE3EC35" w14:textId="20828ECE" w:rsidR="00D13AC1" w:rsidRDefault="00A929E3" w:rsidP="00A929E3">
      <w:pPr>
        <w:pStyle w:val="Tekstpodstawowyzwciciem"/>
      </w:pPr>
      <w:r>
        <w:t xml:space="preserve">W ramach USB-MIDI dane są przesyłane jako zdarzenia w postaci 4-bajtowych pakietów (USB-MIDI Event </w:t>
      </w:r>
      <w:proofErr w:type="spellStart"/>
      <w:r>
        <w:t>Packets</w:t>
      </w:r>
      <w:proofErr w:type="spellEnd"/>
      <w:r>
        <w:t>)</w:t>
      </w:r>
      <w:r w:rsidR="00D13AC1">
        <w:t xml:space="preserve">. Zawierają one bajty komunikatów MIDI (np. </w:t>
      </w:r>
      <w:proofErr w:type="spellStart"/>
      <w:r w:rsidR="00D13AC1">
        <w:t>Note</w:t>
      </w:r>
      <w:proofErr w:type="spellEnd"/>
      <w:r w:rsidR="00D13AC1">
        <w:t xml:space="preserve"> On czy </w:t>
      </w:r>
      <w:proofErr w:type="spellStart"/>
      <w:r w:rsidR="00D13AC1">
        <w:t>Note</w:t>
      </w:r>
      <w:proofErr w:type="spellEnd"/>
      <w:r w:rsidR="00D13AC1">
        <w:t xml:space="preserve"> Off) oraz informacje pozwalające określić ich typ i sposób interpretacji [14].</w:t>
      </w:r>
    </w:p>
    <w:p w14:paraId="0488F9A7" w14:textId="48E0C458" w:rsidR="00A929E3" w:rsidRDefault="00D13AC1" w:rsidP="00A929E3">
      <w:pPr>
        <w:pStyle w:val="Tekstpodstawowyzwciciem"/>
      </w:pPr>
      <w:r>
        <w:t>W dalszej części rozdziału przedstawiono bardziej szczegółowe informacje nt. standardu USB-MIDI – jego umiejscowienie w strukturze klas USB, deskryptory klasowe wykorzystywane do opisu funkcji MIDI oraz format przesyłania danych i sposób ich wykorzystania w aplikacji.</w:t>
      </w:r>
    </w:p>
    <w:p w14:paraId="49BF358F" w14:textId="59777C9F" w:rsidR="00B95A2D" w:rsidRDefault="00E7269C" w:rsidP="00B95A2D">
      <w:pPr>
        <w:pStyle w:val="Nagwek2"/>
      </w:pPr>
      <w:bookmarkStart w:id="42" w:name="_Toc218271712"/>
      <w:r>
        <w:lastRenderedPageBreak/>
        <w:t>Umiejscowienie USB-MIDI w standardzie USB</w:t>
      </w:r>
      <w:bookmarkEnd w:id="42"/>
    </w:p>
    <w:p w14:paraId="0D575250" w14:textId="05EB4550" w:rsidR="006A7A04" w:rsidRDefault="006A7A04" w:rsidP="006A7A04">
      <w:pPr>
        <w:pStyle w:val="Tekstpodstawowyzwciciem"/>
      </w:pPr>
      <w:r>
        <w:t xml:space="preserve">Standard USB-MIDI nie jest zdefiniowany jako osobna klasa interfejsów, tak jak np. HID czy Mass Storage. Zamiast tego jest </w:t>
      </w:r>
      <w:r w:rsidR="001779EF">
        <w:t xml:space="preserve">on </w:t>
      </w:r>
      <w:r>
        <w:t>klasyfikowan</w:t>
      </w:r>
      <w:r w:rsidR="008B0139">
        <w:t>y</w:t>
      </w:r>
      <w:r>
        <w:t xml:space="preserve"> jako </w:t>
      </w:r>
      <w:proofErr w:type="spellStart"/>
      <w:r>
        <w:t>subklasa</w:t>
      </w:r>
      <w:proofErr w:type="spellEnd"/>
      <w:r>
        <w:t xml:space="preserve"> interfejsu Audio. W praktyce oznacza to, że interfejs MIDI </w:t>
      </w:r>
      <w:r w:rsidR="008B0139">
        <w:t>jest</w:t>
      </w:r>
      <w:r>
        <w:t xml:space="preserve"> identyfikowa</w:t>
      </w:r>
      <w:r w:rsidR="008B0139">
        <w:t>ny</w:t>
      </w:r>
      <w:r>
        <w:t xml:space="preserve"> </w:t>
      </w:r>
      <w:r w:rsidR="008B0139">
        <w:t>na podstawie dwóch pól</w:t>
      </w:r>
      <w:r>
        <w:t xml:space="preserve"> </w:t>
      </w:r>
      <w:r w:rsidR="008B0139">
        <w:t>deskryptora interfejsu (</w:t>
      </w:r>
      <w:r>
        <w:t xml:space="preserve">Interface </w:t>
      </w:r>
      <w:proofErr w:type="spellStart"/>
      <w:r>
        <w:t>Descriptor</w:t>
      </w:r>
      <w:proofErr w:type="spellEnd"/>
      <w:r w:rsidR="008B0139">
        <w:t>)</w:t>
      </w:r>
      <w:r>
        <w:t xml:space="preserve"> [14]: </w:t>
      </w:r>
    </w:p>
    <w:p w14:paraId="705CB4B0" w14:textId="393248A3" w:rsidR="006A7A04" w:rsidRDefault="006A7A04" w:rsidP="006A7A04">
      <w:pPr>
        <w:pStyle w:val="Tekstpodstawowyzwciciem"/>
      </w:pPr>
      <w:r w:rsidRPr="006A7A04">
        <w:t xml:space="preserve">- pole </w:t>
      </w:r>
      <w:proofErr w:type="spellStart"/>
      <w:r w:rsidRPr="008B0139">
        <w:rPr>
          <w:i/>
          <w:iCs/>
        </w:rPr>
        <w:t>bInterfaceClass</w:t>
      </w:r>
      <w:proofErr w:type="spellEnd"/>
      <w:r w:rsidRPr="006A7A04">
        <w:t xml:space="preserve"> = 0x01</w:t>
      </w:r>
      <w:r w:rsidR="008B0139">
        <w:t xml:space="preserve"> -</w:t>
      </w:r>
      <w:r w:rsidRPr="006A7A04">
        <w:t xml:space="preserve"> jest to identyfikator interf</w:t>
      </w:r>
      <w:r>
        <w:t>ejsu klasy Audio</w:t>
      </w:r>
    </w:p>
    <w:p w14:paraId="5B13F221" w14:textId="60C70799" w:rsidR="006A7A04" w:rsidRPr="00F2710B" w:rsidRDefault="006A7A04" w:rsidP="006A7A04">
      <w:pPr>
        <w:pStyle w:val="Tekstpodstawowyzwciciem"/>
      </w:pPr>
      <w:r w:rsidRPr="00F2710B">
        <w:t xml:space="preserve">- pole </w:t>
      </w:r>
      <w:proofErr w:type="spellStart"/>
      <w:r w:rsidRPr="00F2710B">
        <w:rPr>
          <w:i/>
          <w:iCs/>
        </w:rPr>
        <w:t>bInterfaceSubClass</w:t>
      </w:r>
      <w:proofErr w:type="spellEnd"/>
      <w:r w:rsidRPr="00F2710B">
        <w:t xml:space="preserve"> = 0x03 </w:t>
      </w:r>
      <w:r w:rsidR="008B0139" w:rsidRPr="00F2710B">
        <w:t xml:space="preserve">– jako </w:t>
      </w:r>
      <w:proofErr w:type="spellStart"/>
      <w:r w:rsidRPr="00F2710B">
        <w:t>subklasa</w:t>
      </w:r>
      <w:proofErr w:type="spellEnd"/>
      <w:r w:rsidRPr="00F2710B">
        <w:t xml:space="preserve"> MIDI Streaming</w:t>
      </w:r>
    </w:p>
    <w:p w14:paraId="4984701B" w14:textId="5111F4FF" w:rsidR="006A7A04" w:rsidRDefault="006A7A04" w:rsidP="006A7A04">
      <w:pPr>
        <w:pStyle w:val="Tekstpodstawowyzwciciem"/>
      </w:pPr>
      <w:r>
        <w:t>Dzieje się tak, ponieważ specyfikacja USB-MIDI przewiduje rozdziel</w:t>
      </w:r>
      <w:r w:rsidR="008B0139">
        <w:t>e</w:t>
      </w:r>
      <w:r>
        <w:t>nie funkcji kontroln</w:t>
      </w:r>
      <w:r w:rsidR="008B0139">
        <w:t>ych</w:t>
      </w:r>
      <w:r>
        <w:t xml:space="preserve"> oraz przesyłania danych, dzięki czemu zarządzani</w:t>
      </w:r>
      <w:r w:rsidR="008B0139">
        <w:t>e</w:t>
      </w:r>
      <w:r>
        <w:t xml:space="preserve"> i konfiguracj</w:t>
      </w:r>
      <w:r w:rsidR="008B0139">
        <w:t>a</w:t>
      </w:r>
      <w:r>
        <w:t xml:space="preserve"> są oddzielone od właściwej transmisji danych. Interfejs kontrolny, czyli </w:t>
      </w:r>
      <w:r w:rsidR="001779EF" w:rsidRPr="001779EF">
        <w:t>Interfejs Audio Control zapewnia mechanizmy sterowania i konfiguracji funkcji klasy Audio</w:t>
      </w:r>
      <w:r w:rsidR="001779EF">
        <w:t xml:space="preserve"> (w tym także funkcji MIDI)</w:t>
      </w:r>
      <w:r>
        <w:t xml:space="preserve">. </w:t>
      </w:r>
      <w:proofErr w:type="spellStart"/>
      <w:r>
        <w:t>Subklasa</w:t>
      </w:r>
      <w:proofErr w:type="spellEnd"/>
      <w:r>
        <w:t xml:space="preserve"> MIDI Streaming jest za to interfejsem przesyłania danych i odpowiada za właściwy transport danych [14].</w:t>
      </w:r>
    </w:p>
    <w:p w14:paraId="07ECFF4F" w14:textId="54E4B18B" w:rsidR="006A7A04" w:rsidRDefault="006A7A04" w:rsidP="006A7A04">
      <w:pPr>
        <w:pStyle w:val="Tekstpodstawowyzwciciem"/>
      </w:pPr>
      <w:r>
        <w:t xml:space="preserve">Dla rozwiązania proponowanego w pracy oznacza to, że konieczne </w:t>
      </w:r>
      <w:r w:rsidR="001779EF">
        <w:t>jest</w:t>
      </w:r>
      <w:r>
        <w:t xml:space="preserve"> zastosowanie po stronie Hosta (czyli mikrokontrolera) sterownika klasy, który na podstawie standardu USB-MIDI będzie umożliwiał właściwą komunikację z elektronicznym instrumentem klawiszowym [1</w:t>
      </w:r>
      <w:r w:rsidR="008B0139">
        <w:t>4</w:t>
      </w:r>
      <w:r>
        <w:t>].</w:t>
      </w:r>
    </w:p>
    <w:p w14:paraId="186F6627" w14:textId="77777777" w:rsidR="006A7A04" w:rsidRDefault="006A7A04" w:rsidP="006A7A04">
      <w:pPr>
        <w:pStyle w:val="Tekstpodstawowyzwciciem"/>
      </w:pPr>
    </w:p>
    <w:p w14:paraId="60CD6C80" w14:textId="304295CC" w:rsidR="00B95A2D" w:rsidRDefault="00E7269C" w:rsidP="00E7269C">
      <w:pPr>
        <w:pStyle w:val="Nagwek2"/>
      </w:pPr>
      <w:bookmarkStart w:id="43" w:name="_Toc218271713"/>
      <w:r w:rsidRPr="00E7269C">
        <w:t>Deskryptory USB-MIDI i elementy klasowe</w:t>
      </w:r>
      <w:bookmarkEnd w:id="43"/>
    </w:p>
    <w:p w14:paraId="658C7B5D" w14:textId="07414F00" w:rsidR="00D530F5" w:rsidRPr="00D530F5" w:rsidRDefault="00D530F5" w:rsidP="00D530F5">
      <w:pPr>
        <w:pStyle w:val="Tekstpodstawowyzwciciem"/>
      </w:pPr>
      <w:r>
        <w:t xml:space="preserve">Każde urządzenie peryferyjne USB </w:t>
      </w:r>
      <w:r w:rsidR="00747ED8">
        <w:t>jest opisane z wykorzystaniem</w:t>
      </w:r>
      <w:r>
        <w:t xml:space="preserve"> deskryptorów podstawowych – Device, </w:t>
      </w:r>
      <w:proofErr w:type="spellStart"/>
      <w:r>
        <w:t>Configuration</w:t>
      </w:r>
      <w:proofErr w:type="spellEnd"/>
      <w:r>
        <w:t xml:space="preserve">, Interface oraz </w:t>
      </w:r>
      <w:proofErr w:type="spellStart"/>
      <w:r>
        <w:t>Endpoint</w:t>
      </w:r>
      <w:proofErr w:type="spellEnd"/>
      <w:r>
        <w:t xml:space="preserve">. Standard USB-MIDI wykorzystuje </w:t>
      </w:r>
      <w:r w:rsidR="00747ED8">
        <w:t>dodatkowo</w:t>
      </w:r>
      <w:r>
        <w:t xml:space="preserve"> des</w:t>
      </w:r>
      <w:r w:rsidR="00747ED8">
        <w:t>kryp</w:t>
      </w:r>
      <w:r>
        <w:t>tory specyficzne dla klasy (Class-</w:t>
      </w:r>
      <w:proofErr w:type="spellStart"/>
      <w:r>
        <w:t>Specific</w:t>
      </w:r>
      <w:proofErr w:type="spellEnd"/>
      <w:r>
        <w:t xml:space="preserve"> </w:t>
      </w:r>
      <w:proofErr w:type="spellStart"/>
      <w:r>
        <w:t>Descriptors</w:t>
      </w:r>
      <w:proofErr w:type="spellEnd"/>
      <w:r>
        <w:t xml:space="preserve">), które to są przypisane do podklasy MIDI Streaming [14]. </w:t>
      </w:r>
      <w:r w:rsidRPr="00D530F5">
        <w:t>Deskryptory te doprecyzowują, w jaki sposób funkcja MIDI jest zorganizowana w urządzeniu – wskazują dostępne porty MIDI oraz ich logiczne połączenia [14].</w:t>
      </w:r>
    </w:p>
    <w:p w14:paraId="36C978E7" w14:textId="3FEB2D47" w:rsidR="00D530F5" w:rsidRDefault="00D530F5" w:rsidP="00AC7FBF">
      <w:pPr>
        <w:pStyle w:val="Tekstpodstawowyzwciciem"/>
      </w:pPr>
      <w:r w:rsidRPr="00D530F5">
        <w:t xml:space="preserve">Kluczowym elementem USB-MIDI są tzw. gniazda MIDI (MIDI </w:t>
      </w:r>
      <w:proofErr w:type="spellStart"/>
      <w:r w:rsidRPr="00D530F5">
        <w:t>Jacks</w:t>
      </w:r>
      <w:proofErr w:type="spellEnd"/>
      <w:r w:rsidRPr="00D530F5">
        <w:t>)</w:t>
      </w:r>
      <w:r w:rsidR="00747ED8">
        <w:t xml:space="preserve"> – czyli </w:t>
      </w:r>
      <w:r w:rsidRPr="00D530F5">
        <w:t>opisane w deskryptorach wejścia i wyjścia MIDI, które Host widzi jako osobne porty MIDI, nawet jeśli nie są one fizycznymi złączami na obudowie</w:t>
      </w:r>
      <w:r w:rsidR="003C6595">
        <w:t xml:space="preserve"> [14]</w:t>
      </w:r>
      <w:r>
        <w:t>. Standard zachowuje podział zgodny z USB jeśli chodzi o kierunku transmisji – definiujemy zatem gniazda MIDI IN Jack oraz MIDI OUT Jack</w:t>
      </w:r>
      <w:r w:rsidR="00747ED8">
        <w:t xml:space="preserve"> [14]</w:t>
      </w:r>
      <w:r>
        <w:t xml:space="preserve">. </w:t>
      </w:r>
      <w:r w:rsidR="00747ED8">
        <w:t xml:space="preserve"> Dodatkowo wprowadza on</w:t>
      </w:r>
      <w:r>
        <w:t xml:space="preserve"> podział gniazd na Embedded, czyli takie które są </w:t>
      </w:r>
      <w:r w:rsidR="002318E2">
        <w:t xml:space="preserve">osadzone w urządzeniu peryferyjnym USB i reprezentują </w:t>
      </w:r>
      <w:r w:rsidR="002318E2">
        <w:lastRenderedPageBreak/>
        <w:t xml:space="preserve">wewnętrzne funkcje MIDI, oraz gniazda typu </w:t>
      </w:r>
      <w:proofErr w:type="spellStart"/>
      <w:r w:rsidR="002318E2">
        <w:t>External</w:t>
      </w:r>
      <w:proofErr w:type="spellEnd"/>
      <w:r w:rsidR="002318E2">
        <w:t>, które reprezentują porty widziane przez Hosta jako zewnętrzne wejścia lub wyjścia MIDI [14].</w:t>
      </w:r>
    </w:p>
    <w:p w14:paraId="09B55C9A" w14:textId="70668049" w:rsidR="00E7269C" w:rsidRDefault="00AC7FBF" w:rsidP="00AC7FBF">
      <w:pPr>
        <w:pStyle w:val="Tekstpodstawowyzwciciem"/>
      </w:pPr>
      <w:r>
        <w:t>Dzięki wykorzystaniu gniazd MIDI Host jest w stanie zidentyfikować i opisać udostępniane przez urządzenie elementy funkcji MIDI na poziomie logicznym</w:t>
      </w:r>
      <w:r w:rsidR="00747ED8">
        <w:t xml:space="preserve"> portów</w:t>
      </w:r>
      <w:r w:rsidR="003C6595">
        <w:t xml:space="preserve"> [14]</w:t>
      </w:r>
      <w:r>
        <w:t>.</w:t>
      </w:r>
    </w:p>
    <w:p w14:paraId="618E069C" w14:textId="77777777" w:rsidR="00D530F5" w:rsidRPr="00E7269C" w:rsidRDefault="00D530F5" w:rsidP="00E7269C">
      <w:pPr>
        <w:pStyle w:val="Tekstpodstawowyzwciciem"/>
      </w:pPr>
    </w:p>
    <w:p w14:paraId="52CDD7BB" w14:textId="7B73E1D5" w:rsidR="003C6595" w:rsidRDefault="00E7269C" w:rsidP="003C6595">
      <w:pPr>
        <w:pStyle w:val="Nagwek2"/>
      </w:pPr>
      <w:bookmarkStart w:id="44" w:name="_Toc218271714"/>
      <w:proofErr w:type="spellStart"/>
      <w:r w:rsidRPr="00E7269C">
        <w:t>Endpointy</w:t>
      </w:r>
      <w:proofErr w:type="spellEnd"/>
      <w:r w:rsidRPr="00E7269C">
        <w:t xml:space="preserve"> i tryb transmisji w USB-MIDI</w:t>
      </w:r>
      <w:bookmarkEnd w:id="44"/>
    </w:p>
    <w:p w14:paraId="5BBD08E0" w14:textId="156F8699" w:rsidR="003C6595" w:rsidRPr="003C6595" w:rsidRDefault="003C6595" w:rsidP="003C6595">
      <w:pPr>
        <w:pStyle w:val="Tekstpodstawowyzwciciem"/>
      </w:pPr>
      <w:r>
        <w:t xml:space="preserve">W standardzie USB-MIDI przesyłanie danych jest realizowane </w:t>
      </w:r>
      <w:r w:rsidRPr="003C6595">
        <w:t>w ramach interfejsu MIDI Streaming (klasa Audio, podklasa MIDI Streaming)</w:t>
      </w:r>
      <w:r>
        <w:t xml:space="preserve">, który posiada </w:t>
      </w:r>
      <w:proofErr w:type="spellStart"/>
      <w:r>
        <w:t>endpointy</w:t>
      </w:r>
      <w:proofErr w:type="spellEnd"/>
      <w:r>
        <w:t xml:space="preserve"> przeznaczone do transportu zdarzeń MIDI [14]. Komunikacja z urządzenia peryferyjnego do Hosta odbywa się z wykorzystaniem </w:t>
      </w:r>
      <w:proofErr w:type="spellStart"/>
      <w:r>
        <w:t>endpointu</w:t>
      </w:r>
      <w:proofErr w:type="spellEnd"/>
      <w:r>
        <w:t xml:space="preserve"> o kierunku IN. Możliwe jest też wysyłanie danych do urządzenia peryferyjnego przez Hosta, poprzez </w:t>
      </w:r>
      <w:proofErr w:type="spellStart"/>
      <w:r>
        <w:t>endpoint</w:t>
      </w:r>
      <w:proofErr w:type="spellEnd"/>
      <w:r>
        <w:t xml:space="preserve"> </w:t>
      </w:r>
      <w:r w:rsidR="00857126">
        <w:t>o kierunku</w:t>
      </w:r>
      <w:r>
        <w:t xml:space="preserve"> OUT [14], natomiast w tej pracy takie rozwiązanie nie jest wspierane. </w:t>
      </w:r>
      <w:proofErr w:type="spellStart"/>
      <w:r>
        <w:t>E</w:t>
      </w:r>
      <w:r w:rsidRPr="003C6595">
        <w:t>ndpointy</w:t>
      </w:r>
      <w:proofErr w:type="spellEnd"/>
      <w:r>
        <w:t xml:space="preserve"> te</w:t>
      </w:r>
      <w:r w:rsidRPr="003C6595">
        <w:t xml:space="preserve"> są opisane w</w:t>
      </w:r>
      <w:r w:rsidR="00857126">
        <w:t xml:space="preserve"> odpowiednich deskryptorach</w:t>
      </w:r>
      <w:r w:rsidRPr="003C6595">
        <w:t xml:space="preserve"> </w:t>
      </w:r>
      <w:r w:rsidR="00857126">
        <w:t>(</w:t>
      </w:r>
      <w:proofErr w:type="spellStart"/>
      <w:r w:rsidRPr="003C6595">
        <w:t>Endpoint</w:t>
      </w:r>
      <w:proofErr w:type="spellEnd"/>
      <w:r w:rsidRPr="003C6595">
        <w:t xml:space="preserve"> </w:t>
      </w:r>
      <w:proofErr w:type="spellStart"/>
      <w:r w:rsidRPr="003C6595">
        <w:t>Descriptor</w:t>
      </w:r>
      <w:r w:rsidR="005D6E35">
        <w:t>s</w:t>
      </w:r>
      <w:proofErr w:type="spellEnd"/>
      <w:r w:rsidR="00857126">
        <w:t>)</w:t>
      </w:r>
      <w:r w:rsidRPr="003C6595">
        <w:t xml:space="preserve">, a deskryptory klasowe MIDI Streaming uzupełniają opis o elementy MIDI </w:t>
      </w:r>
      <w:r>
        <w:t xml:space="preserve">(gniazda MIDI) </w:t>
      </w:r>
      <w:r w:rsidRPr="003C6595">
        <w:t xml:space="preserve">i ich powiązanie z </w:t>
      </w:r>
      <w:proofErr w:type="spellStart"/>
      <w:r w:rsidRPr="003C6595">
        <w:t>endpointami</w:t>
      </w:r>
      <w:proofErr w:type="spellEnd"/>
      <w:r w:rsidR="005D6E35">
        <w:t xml:space="preserve"> [14].</w:t>
      </w:r>
    </w:p>
    <w:p w14:paraId="7471AD1D" w14:textId="64F293D4" w:rsidR="003C6595" w:rsidRDefault="003C6595" w:rsidP="003C6595">
      <w:pPr>
        <w:pStyle w:val="Tekstpodstawowyzwciciem"/>
      </w:pPr>
      <w:r>
        <w:t>Transmisja danych w USB-MIDI jest realizowana zgodnie ze standardem USB, czyli to Host inicjuje transakcje oraz planuje ich wykonanie w czasie. Dane są więc wysyłane do Hosta dopiero kiedy</w:t>
      </w:r>
      <w:r w:rsidR="005D6E35">
        <w:t xml:space="preserve"> ten</w:t>
      </w:r>
      <w:r>
        <w:t xml:space="preserve"> wyśle na urządzenie peryferyjne odpowiednie żądanie</w:t>
      </w:r>
      <w:r w:rsidR="005D6E35">
        <w:t>. U</w:t>
      </w:r>
      <w:r w:rsidRPr="003C6595">
        <w:t>rządzenie bufor</w:t>
      </w:r>
      <w:r>
        <w:t>uje więc</w:t>
      </w:r>
      <w:r w:rsidRPr="003C6595">
        <w:t xml:space="preserve"> dane do czasu kolejnego żądania IN</w:t>
      </w:r>
      <w:r>
        <w:t xml:space="preserve">, </w:t>
      </w:r>
      <w:r w:rsidRPr="003C6595">
        <w:t>do</w:t>
      </w:r>
      <w:r>
        <w:t xml:space="preserve"> maksymalnego</w:t>
      </w:r>
      <w:r w:rsidRPr="003C6595">
        <w:t xml:space="preserve"> rozmiaru pakietu </w:t>
      </w:r>
      <w:proofErr w:type="spellStart"/>
      <w:r w:rsidRPr="003C6595">
        <w:t>endpointu</w:t>
      </w:r>
      <w:proofErr w:type="spellEnd"/>
      <w:r w:rsidRPr="003C6595">
        <w:t xml:space="preserve">, typowo 64 bajty w Full </w:t>
      </w:r>
      <w:proofErr w:type="spellStart"/>
      <w:r w:rsidRPr="003C6595">
        <w:t>Speed</w:t>
      </w:r>
      <w:proofErr w:type="spellEnd"/>
      <w:r w:rsidRPr="003C6595">
        <w:t xml:space="preserve"> </w:t>
      </w:r>
      <w:r>
        <w:t xml:space="preserve">[14].  </w:t>
      </w:r>
    </w:p>
    <w:p w14:paraId="6D1338EC" w14:textId="75D4CEED" w:rsidR="003C6595" w:rsidRDefault="003C6595" w:rsidP="003C6595">
      <w:pPr>
        <w:pStyle w:val="Tekstpodstawowyzwciciem"/>
      </w:pPr>
      <w:r>
        <w:t xml:space="preserve">W ramach USB-MIDI wykorzystujemy </w:t>
      </w:r>
      <w:r w:rsidR="005D6E35">
        <w:t xml:space="preserve">w </w:t>
      </w:r>
      <w:proofErr w:type="spellStart"/>
      <w:r w:rsidR="005D6E35">
        <w:t>endpointach</w:t>
      </w:r>
      <w:proofErr w:type="spellEnd"/>
      <w:r w:rsidR="005D6E35">
        <w:t xml:space="preserve"> transfer typu</w:t>
      </w:r>
      <w:r>
        <w:t xml:space="preserve"> </w:t>
      </w:r>
      <w:proofErr w:type="spellStart"/>
      <w:r>
        <w:t>Bulk</w:t>
      </w:r>
      <w:proofErr w:type="spellEnd"/>
      <w:r>
        <w:t>, któr</w:t>
      </w:r>
      <w:r w:rsidR="005D6E35">
        <w:t>y</w:t>
      </w:r>
      <w:r>
        <w:t xml:space="preserve"> gwarantuj</w:t>
      </w:r>
      <w:r w:rsidR="005D6E35">
        <w:t>e</w:t>
      </w:r>
      <w:r>
        <w:t xml:space="preserve"> niezawodny odbiór zdarzeń MIDI, dzięki </w:t>
      </w:r>
      <w:r w:rsidR="005D6E35">
        <w:t>mechanizmom</w:t>
      </w:r>
      <w:r>
        <w:t xml:space="preserve"> CRC oraz retransmisji w przypadku błędów [14].</w:t>
      </w:r>
    </w:p>
    <w:p w14:paraId="77531C28" w14:textId="77777777" w:rsidR="003C6595" w:rsidRPr="00E7269C" w:rsidRDefault="003C6595" w:rsidP="00E7269C">
      <w:pPr>
        <w:pStyle w:val="Tekstpodstawowyzwciciem"/>
      </w:pPr>
    </w:p>
    <w:p w14:paraId="4B9D8295" w14:textId="42C9640D" w:rsidR="00B95A2D" w:rsidRPr="00F2710B" w:rsidRDefault="00E7269C" w:rsidP="00B95A2D">
      <w:pPr>
        <w:pStyle w:val="Nagwek2"/>
        <w:rPr>
          <w:lang w:val="en-US"/>
        </w:rPr>
      </w:pPr>
      <w:bookmarkStart w:id="45" w:name="_Toc218271715"/>
      <w:r w:rsidRPr="00F2710B">
        <w:rPr>
          <w:lang w:val="en-US"/>
        </w:rPr>
        <w:t xml:space="preserve">Format </w:t>
      </w:r>
      <w:proofErr w:type="spellStart"/>
      <w:r w:rsidRPr="00F2710B">
        <w:rPr>
          <w:lang w:val="en-US"/>
        </w:rPr>
        <w:t>danych</w:t>
      </w:r>
      <w:proofErr w:type="spellEnd"/>
      <w:r w:rsidRPr="00F2710B">
        <w:rPr>
          <w:lang w:val="en-US"/>
        </w:rPr>
        <w:t>: USB-MIDI Event Packet</w:t>
      </w:r>
      <w:bookmarkEnd w:id="45"/>
    </w:p>
    <w:p w14:paraId="3C2DE7EF" w14:textId="741AE00F" w:rsidR="00585010" w:rsidRDefault="00585010" w:rsidP="00585010">
      <w:pPr>
        <w:pStyle w:val="Tekstpodstawowyzwciciem"/>
      </w:pPr>
      <w:r>
        <w:t xml:space="preserve">Standard USB-MIDI przesyła dane inaczej niż </w:t>
      </w:r>
      <w:r w:rsidR="00846366" w:rsidRPr="00846366">
        <w:t>w klasycznym interfejsie MIDI, w którym komunikaty mają zmienną długość.</w:t>
      </w:r>
      <w:r>
        <w:t xml:space="preserve"> Tutaj przesyłane są one w postaci stałej struktury o długości 4 bajtów, </w:t>
      </w:r>
      <w:r w:rsidR="00342BB0">
        <w:t>nazywan</w:t>
      </w:r>
      <w:r w:rsidR="00846366">
        <w:t>ej</w:t>
      </w:r>
      <w:r>
        <w:t xml:space="preserve"> USB-MIDI Event </w:t>
      </w:r>
      <w:proofErr w:type="spellStart"/>
      <w:r>
        <w:t>Packet</w:t>
      </w:r>
      <w:proofErr w:type="spellEnd"/>
      <w:r>
        <w:t xml:space="preserve"> [14]. W każdym pakiecie </w:t>
      </w:r>
      <w:r w:rsidR="00137AFC">
        <w:t xml:space="preserve">przesyłane </w:t>
      </w:r>
      <w:r w:rsidR="009550AA">
        <w:t>jest</w:t>
      </w:r>
      <w:r>
        <w:t xml:space="preserve"> pojedyncze zdarzenie MIDI lub ich fragmenty (w przypadku </w:t>
      </w:r>
      <w:r>
        <w:lastRenderedPageBreak/>
        <w:t xml:space="preserve">pakietów systemowych </w:t>
      </w:r>
      <w:proofErr w:type="spellStart"/>
      <w:r>
        <w:t>SysEx</w:t>
      </w:r>
      <w:proofErr w:type="spellEnd"/>
      <w:r>
        <w:t>), dzięki czemu Host zawsze odbiera dane jako sekwencje o stałej długości [14].</w:t>
      </w:r>
    </w:p>
    <w:p w14:paraId="44B17DDC" w14:textId="77777777" w:rsidR="008F06A4" w:rsidRDefault="00585010" w:rsidP="008F06A4">
      <w:pPr>
        <w:pStyle w:val="Tekstpodstawowyzwciciem"/>
        <w:keepNext/>
        <w:ind w:firstLine="0"/>
        <w:jc w:val="center"/>
      </w:pPr>
      <w:r>
        <w:rPr>
          <w:noProof/>
        </w:rPr>
        <w:drawing>
          <wp:inline distT="0" distB="0" distL="0" distR="0" wp14:anchorId="0F017F9C" wp14:editId="27F1BBE1">
            <wp:extent cx="5399405" cy="937895"/>
            <wp:effectExtent l="0" t="0" r="0" b="0"/>
            <wp:docPr id="441190359" name="Obraz 1"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359" name="Obraz 1" descr="Obraz zawierający tekst, zrzut ekranu, linia, Czcionka&#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937895"/>
                    </a:xfrm>
                    <a:prstGeom prst="rect">
                      <a:avLst/>
                    </a:prstGeom>
                  </pic:spPr>
                </pic:pic>
              </a:graphicData>
            </a:graphic>
          </wp:inline>
        </w:drawing>
      </w:r>
    </w:p>
    <w:p w14:paraId="21102401" w14:textId="4486C289" w:rsidR="00585010" w:rsidRPr="00585010" w:rsidRDefault="008F06A4" w:rsidP="00585010">
      <w:pPr>
        <w:pStyle w:val="Legenda"/>
        <w:jc w:val="center"/>
        <w:rPr>
          <w:i/>
          <w:iCs/>
        </w:rPr>
      </w:pPr>
      <w:bookmarkStart w:id="46" w:name="_Toc218271609"/>
      <w:r>
        <w:t xml:space="preserve">Rys. </w:t>
      </w:r>
      <w:fldSimple w:instr=" SEQ Rys. \* ARABIC ">
        <w:r w:rsidR="00A6477C">
          <w:rPr>
            <w:noProof/>
          </w:rPr>
          <w:t>11</w:t>
        </w:r>
      </w:fldSimple>
      <w:r>
        <w:t xml:space="preserve">.: Struktura pakietu USB-MIDI Event </w:t>
      </w:r>
      <w:proofErr w:type="spellStart"/>
      <w:r>
        <w:t>Packet</w:t>
      </w:r>
      <w:proofErr w:type="spellEnd"/>
      <w:r>
        <w:t xml:space="preserve">, </w:t>
      </w:r>
      <w:r>
        <w:rPr>
          <w:i/>
          <w:iCs/>
        </w:rPr>
        <w:t>źródło: [14]</w:t>
      </w:r>
      <w:bookmarkEnd w:id="46"/>
    </w:p>
    <w:p w14:paraId="072F47C7" w14:textId="77777777" w:rsidR="00585010" w:rsidRPr="00585010" w:rsidRDefault="00585010" w:rsidP="00585010">
      <w:pPr>
        <w:pStyle w:val="Tekstpodstawowyzwciciem"/>
      </w:pPr>
    </w:p>
    <w:p w14:paraId="2FD4C142" w14:textId="0121422C" w:rsidR="00585010" w:rsidRDefault="00585010" w:rsidP="00585010">
      <w:pPr>
        <w:pStyle w:val="Tekstpodstawowyzwciciem"/>
      </w:pPr>
      <w:r>
        <w:t xml:space="preserve">Pierwszy bajt pakietu składa się z dwóch pól: Cable </w:t>
      </w:r>
      <w:proofErr w:type="spellStart"/>
      <w:r>
        <w:t>Number</w:t>
      </w:r>
      <w:proofErr w:type="spellEnd"/>
      <w:r>
        <w:t xml:space="preserve"> (CN) oraz </w:t>
      </w:r>
      <w:proofErr w:type="spellStart"/>
      <w:r>
        <w:t>Code</w:t>
      </w:r>
      <w:proofErr w:type="spellEnd"/>
      <w:r>
        <w:t xml:space="preserve"> Index </w:t>
      </w:r>
      <w:proofErr w:type="spellStart"/>
      <w:r>
        <w:t>Number</w:t>
      </w:r>
      <w:proofErr w:type="spellEnd"/>
      <w:r>
        <w:t xml:space="preserve"> (CIN).</w:t>
      </w:r>
    </w:p>
    <w:p w14:paraId="06F9A2C8" w14:textId="6DF99276" w:rsidR="00585010" w:rsidRDefault="00585010" w:rsidP="00585010">
      <w:pPr>
        <w:pStyle w:val="Tekstpodstawowyzwciciem"/>
      </w:pPr>
      <w:r>
        <w:t xml:space="preserve">Pole CN zajmuje </w:t>
      </w:r>
      <w:r w:rsidR="004613C7">
        <w:t>cztery</w:t>
      </w:r>
      <w:r>
        <w:t xml:space="preserve"> starsze bity i identyfikuje ono tzw. wirtualny </w:t>
      </w:r>
      <w:r w:rsidR="00846366">
        <w:t>kabel</w:t>
      </w:r>
      <w:r>
        <w:t xml:space="preserve">, czyli logiczny port </w:t>
      </w:r>
      <w:r w:rsidR="009550AA">
        <w:t xml:space="preserve">MIDI </w:t>
      </w:r>
      <w:r>
        <w:t xml:space="preserve">w ramach </w:t>
      </w:r>
      <w:r w:rsidR="00137AFC">
        <w:t>strumienia</w:t>
      </w:r>
      <w:r w:rsidR="00342BB0">
        <w:t xml:space="preserve"> USB</w:t>
      </w:r>
      <w:r>
        <w:t xml:space="preserve">. Dzięki temu możliwe jest przesyłanie jednocześnie danych z wielu portów MIDI w ramach jednego </w:t>
      </w:r>
      <w:proofErr w:type="spellStart"/>
      <w:r>
        <w:t>endpointu</w:t>
      </w:r>
      <w:proofErr w:type="spellEnd"/>
      <w:r>
        <w:t>. W praktyce prostsze urządzenia zawierają tylko jeden port o wartości CN = 0 [14].</w:t>
      </w:r>
    </w:p>
    <w:p w14:paraId="4E0C7F11" w14:textId="6F1218AA" w:rsidR="00342BB0" w:rsidRDefault="00585010" w:rsidP="00585010">
      <w:pPr>
        <w:pStyle w:val="Tekstpodstawowyzwciciem"/>
      </w:pPr>
      <w:r>
        <w:t xml:space="preserve">Pole CIN obejmuje </w:t>
      </w:r>
      <w:r w:rsidR="004613C7">
        <w:t>cztery</w:t>
      </w:r>
      <w:r>
        <w:t xml:space="preserve"> młodsze bity i określa nam typ przenoszonego w tym pakiecie komunikatu (np. 0x8 dla</w:t>
      </w:r>
      <w:r w:rsidR="00342BB0">
        <w:t xml:space="preserve"> </w:t>
      </w:r>
      <w:r w:rsidR="00846366">
        <w:t>komunikatów</w:t>
      </w:r>
      <w:r>
        <w:t xml:space="preserve"> </w:t>
      </w:r>
      <w:proofErr w:type="spellStart"/>
      <w:r>
        <w:t>Note</w:t>
      </w:r>
      <w:proofErr w:type="spellEnd"/>
      <w:r>
        <w:t xml:space="preserve"> </w:t>
      </w:r>
      <w:r w:rsidR="00A51FB1">
        <w:t>O</w:t>
      </w:r>
      <w:r>
        <w:t xml:space="preserve">ff oraz 0x9 dla </w:t>
      </w:r>
      <w:r w:rsidR="00846366">
        <w:t xml:space="preserve">komunikatów </w:t>
      </w:r>
      <w:proofErr w:type="spellStart"/>
      <w:r>
        <w:t>Note</w:t>
      </w:r>
      <w:proofErr w:type="spellEnd"/>
      <w:r>
        <w:t xml:space="preserve"> </w:t>
      </w:r>
      <w:r w:rsidR="00A51FB1">
        <w:t>O</w:t>
      </w:r>
      <w:r>
        <w:t xml:space="preserve">n), dzięki czemu możliwa jest właściwa interpretacja przenoszonych przez pakiet bajtów danych </w:t>
      </w:r>
      <w:r w:rsidR="00342BB0" w:rsidRPr="00342BB0">
        <w:t xml:space="preserve">i tym samym wskazuje, ile bajtów w polach danych jest istotnych (np. w przypadku komunikatów krótszych lub fragmentów </w:t>
      </w:r>
      <w:proofErr w:type="spellStart"/>
      <w:r w:rsidR="00342BB0" w:rsidRPr="00342BB0">
        <w:t>SysEx</w:t>
      </w:r>
      <w:proofErr w:type="spellEnd"/>
      <w:r w:rsidR="00342BB0" w:rsidRPr="00342BB0">
        <w:t>) [14].</w:t>
      </w:r>
    </w:p>
    <w:p w14:paraId="1508158F" w14:textId="5AE40732" w:rsidR="00585010" w:rsidRDefault="00A51FB1" w:rsidP="00585010">
      <w:pPr>
        <w:pStyle w:val="Tekstpodstawowyzwciciem"/>
      </w:pPr>
      <w:r>
        <w:t xml:space="preserve">Ostatnie trzy bajty pakietu zawierają już właściwe dane MIDI, zgodne ze standardem MIDI [14], opisanym w podnagłówku „1.4 – Typy ramek MIDI”. Oznacza to, że dla proponowanego w pracy rozwiązania najważniejsze będą komunikaty </w:t>
      </w:r>
      <w:proofErr w:type="spellStart"/>
      <w:r>
        <w:t>Note</w:t>
      </w:r>
      <w:proofErr w:type="spellEnd"/>
      <w:r>
        <w:t xml:space="preserve"> On oraz </w:t>
      </w:r>
      <w:proofErr w:type="spellStart"/>
      <w:r>
        <w:t>Note</w:t>
      </w:r>
      <w:proofErr w:type="spellEnd"/>
      <w:r>
        <w:t xml:space="preserve"> Off. Wykorzystują one trzy bajty – pierwszy </w:t>
      </w:r>
      <w:r w:rsidR="00137AFC">
        <w:t>to</w:t>
      </w:r>
      <w:r>
        <w:t xml:space="preserve"> zawsze bajt statusu, następnie mamy dwa bajty danych. </w:t>
      </w:r>
      <w:r w:rsidR="00846366" w:rsidRPr="00846366">
        <w:t>Szczegółowy opis tych komunikatów przedstawiono</w:t>
      </w:r>
      <w:r w:rsidR="00846366">
        <w:t xml:space="preserve"> we</w:t>
      </w:r>
      <w:r>
        <w:t xml:space="preserve"> </w:t>
      </w:r>
      <w:r w:rsidR="00846366">
        <w:t>wspomnianym</w:t>
      </w:r>
      <w:r>
        <w:t xml:space="preserve"> </w:t>
      </w:r>
      <w:r w:rsidR="00846366">
        <w:t>po</w:t>
      </w:r>
      <w:r>
        <w:t>wyżej nagłówku.</w:t>
      </w:r>
    </w:p>
    <w:p w14:paraId="6AE1E221" w14:textId="78E3EF9A" w:rsidR="00E7269C" w:rsidRDefault="00A51FB1" w:rsidP="00C40E58">
      <w:pPr>
        <w:pStyle w:val="Tekstpodstawowyzwciciem"/>
      </w:pPr>
      <w:r>
        <w:t xml:space="preserve">Z </w:t>
      </w:r>
      <w:r w:rsidR="009550AA">
        <w:t>perspektywy aplikacyjnej</w:t>
      </w:r>
      <w:r>
        <w:t xml:space="preserve"> implementacji sterownika klasy dla Hosta, pakiety USB-MIDI Event </w:t>
      </w:r>
      <w:proofErr w:type="spellStart"/>
      <w:r>
        <w:t>Packet</w:t>
      </w:r>
      <w:proofErr w:type="spellEnd"/>
      <w:r>
        <w:t xml:space="preserve"> upraszczają odbiór danych, gdyż odbiór danych z </w:t>
      </w:r>
      <w:proofErr w:type="spellStart"/>
      <w:r>
        <w:t>endpointu</w:t>
      </w:r>
      <w:proofErr w:type="spellEnd"/>
      <w:r>
        <w:t xml:space="preserve"> można </w:t>
      </w:r>
      <w:r w:rsidR="004613C7">
        <w:t>przetwarzać w odpowiednim</w:t>
      </w:r>
      <w:r>
        <w:t xml:space="preserve"> </w:t>
      </w:r>
      <w:r w:rsidR="004613C7">
        <w:t xml:space="preserve">buforze </w:t>
      </w:r>
      <w:r>
        <w:t xml:space="preserve">jako </w:t>
      </w:r>
      <w:r w:rsidR="004613C7">
        <w:t>sekwencje o stałej długości czterech bajtów</w:t>
      </w:r>
      <w:r w:rsidR="007F2660">
        <w:t xml:space="preserve"> [14]</w:t>
      </w:r>
      <w:r w:rsidR="004613C7">
        <w:t>.</w:t>
      </w:r>
    </w:p>
    <w:p w14:paraId="54D60A8F" w14:textId="77777777" w:rsidR="00A823C7" w:rsidRDefault="00A823C7" w:rsidP="00C40E58">
      <w:pPr>
        <w:pStyle w:val="Tekstpodstawowyzwciciem"/>
      </w:pPr>
    </w:p>
    <w:p w14:paraId="172F5C2C" w14:textId="50A03617" w:rsidR="00A823C7" w:rsidRDefault="00A823C7" w:rsidP="00A823C7">
      <w:pPr>
        <w:pStyle w:val="Nagwek2"/>
        <w:rPr>
          <w:lang w:val="en-US"/>
        </w:rPr>
      </w:pPr>
      <w:bookmarkStart w:id="47" w:name="_Toc218271716"/>
      <w:proofErr w:type="spellStart"/>
      <w:r>
        <w:rPr>
          <w:lang w:val="en-US"/>
        </w:rPr>
        <w:lastRenderedPageBreak/>
        <w:t>Przepływ</w:t>
      </w:r>
      <w:proofErr w:type="spellEnd"/>
      <w:r>
        <w:rPr>
          <w:lang w:val="en-US"/>
        </w:rPr>
        <w:t xml:space="preserve"> </w:t>
      </w:r>
      <w:proofErr w:type="spellStart"/>
      <w:r>
        <w:rPr>
          <w:lang w:val="en-US"/>
        </w:rPr>
        <w:t>danych</w:t>
      </w:r>
      <w:proofErr w:type="spellEnd"/>
      <w:r>
        <w:rPr>
          <w:lang w:val="en-US"/>
        </w:rPr>
        <w:t xml:space="preserve"> w </w:t>
      </w:r>
      <w:proofErr w:type="spellStart"/>
      <w:r>
        <w:rPr>
          <w:lang w:val="en-US"/>
        </w:rPr>
        <w:t>projekcie</w:t>
      </w:r>
      <w:bookmarkEnd w:id="47"/>
      <w:proofErr w:type="spellEnd"/>
    </w:p>
    <w:p w14:paraId="30185B6B" w14:textId="5A01F835" w:rsidR="00A823C7" w:rsidRDefault="00A823C7" w:rsidP="00A823C7">
      <w:pPr>
        <w:pStyle w:val="Tekstpodstawowyzwciciem"/>
      </w:pPr>
      <w:r w:rsidRPr="00A823C7">
        <w:t>W proponowanym p</w:t>
      </w:r>
      <w:r>
        <w:t xml:space="preserve">rzez prace rozwiązaniu elektroniczny instrument klawiszowy (keyboard) pełni rolę urządzenia peryferyjnego wykorzystującego standard USB-MIDI. Rolę Hosta pełni mikrokontroler STM32 NUCLEO-L476RG, który inicjuje odczyt danych z </w:t>
      </w:r>
      <w:proofErr w:type="spellStart"/>
      <w:r>
        <w:t>endpointu</w:t>
      </w:r>
      <w:proofErr w:type="spellEnd"/>
      <w:r>
        <w:t xml:space="preserve"> typu </w:t>
      </w:r>
      <w:proofErr w:type="spellStart"/>
      <w:r>
        <w:t>Bulk</w:t>
      </w:r>
      <w:proofErr w:type="spellEnd"/>
      <w:r>
        <w:t xml:space="preserve"> IN, z wykorzystaniem interfejsu MIDI Streaming.</w:t>
      </w:r>
    </w:p>
    <w:p w14:paraId="23F907ED" w14:textId="08169AAA" w:rsidR="00A823C7" w:rsidRDefault="00A823C7" w:rsidP="00A823C7">
      <w:pPr>
        <w:pStyle w:val="Tekstpodstawowyzwciciem"/>
      </w:pPr>
      <w:r>
        <w:t xml:space="preserve">Odbierane dane mają postać sekwencji 4-bajtowych pakietów USB-MIDI Event </w:t>
      </w:r>
      <w:proofErr w:type="spellStart"/>
      <w:r>
        <w:t>Packet</w:t>
      </w:r>
      <w:proofErr w:type="spellEnd"/>
      <w:r>
        <w:t>, w których zawierają się komunikaty MIDI (</w:t>
      </w:r>
      <w:proofErr w:type="spellStart"/>
      <w:r>
        <w:t>Note</w:t>
      </w:r>
      <w:proofErr w:type="spellEnd"/>
      <w:r>
        <w:t xml:space="preserve"> On/Off) wraz z danymi. Po stronie aplikacji odbierane zdarzenia są interpretowane i wykorzystywane do dalszej logiki działania systemu. </w:t>
      </w:r>
    </w:p>
    <w:p w14:paraId="0CB1E953" w14:textId="235F29B1" w:rsidR="00A823C7" w:rsidRPr="00A823C7" w:rsidRDefault="00A823C7" w:rsidP="00A823C7">
      <w:pPr>
        <w:pStyle w:val="Tekstpodstawowyzwciciem"/>
      </w:pPr>
      <w:r>
        <w:t>Dokładne szczegóły implementacji są przedstawione w części praktycznej.</w:t>
      </w:r>
    </w:p>
    <w:p w14:paraId="0C6A84ED" w14:textId="77777777" w:rsidR="00607943" w:rsidRDefault="00607943">
      <w:pPr>
        <w:pStyle w:val="Nagwek1"/>
      </w:pPr>
      <w:bookmarkStart w:id="48" w:name="_Toc65426908"/>
      <w:bookmarkStart w:id="49" w:name="_Toc65427141"/>
      <w:r w:rsidRPr="00A823C7">
        <w:lastRenderedPageBreak/>
        <w:br/>
      </w:r>
      <w:bookmarkStart w:id="50" w:name="_Toc218271717"/>
      <w:r>
        <w:t>Część praktyczna</w:t>
      </w:r>
      <w:bookmarkEnd w:id="48"/>
      <w:bookmarkEnd w:id="49"/>
      <w:bookmarkEnd w:id="50"/>
    </w:p>
    <w:p w14:paraId="5CCB2C13" w14:textId="7F6E3F6F" w:rsidR="00E13B0D" w:rsidRDefault="00E13B0D" w:rsidP="00E13B0D">
      <w:pPr>
        <w:pStyle w:val="Nagwek2"/>
      </w:pPr>
      <w:bookmarkStart w:id="51" w:name="_Toc218271718"/>
      <w:r>
        <w:t>Wybrane środowiska i narzędzia</w:t>
      </w:r>
      <w:bookmarkEnd w:id="51"/>
    </w:p>
    <w:p w14:paraId="106D58D7" w14:textId="0B9503D2" w:rsidR="007C6F63" w:rsidRDefault="007C6F63" w:rsidP="007C6F63">
      <w:pPr>
        <w:pStyle w:val="Tekstpodstawowyzwciciem"/>
      </w:pPr>
      <w:r>
        <w:t>W realizacji projektu wykorzystano narzędzia wspomagające poszczególne etapy pracy:</w:t>
      </w:r>
    </w:p>
    <w:p w14:paraId="4005E173" w14:textId="256DDA48" w:rsidR="007C6F63" w:rsidRDefault="007C6F63" w:rsidP="007C6F63">
      <w:pPr>
        <w:pStyle w:val="Tekstpodstawowyzwciciem"/>
      </w:pPr>
      <w:r>
        <w:t>- konfiguracji mikrokontrolera i generacji kodu inicjalizacyjnego (program STM32CubeMX)</w:t>
      </w:r>
    </w:p>
    <w:p w14:paraId="117A7EA9" w14:textId="6B298CB3" w:rsidR="007C6F63" w:rsidRDefault="007C6F63" w:rsidP="007C6F63">
      <w:pPr>
        <w:pStyle w:val="Tekstpodstawowyzwciciem"/>
      </w:pPr>
      <w:r>
        <w:t>- implementację oraz debugowanie oprogramowania (STM32CubeIDE)</w:t>
      </w:r>
    </w:p>
    <w:p w14:paraId="4F719D06" w14:textId="4A656754" w:rsidR="007C6F63" w:rsidRDefault="007C6F63" w:rsidP="007C6F63">
      <w:pPr>
        <w:pStyle w:val="Tekstpodstawowyzwciciem"/>
      </w:pPr>
      <w:r>
        <w:t>- opracowanie schematu elektrycznego układu (</w:t>
      </w:r>
      <w:proofErr w:type="spellStart"/>
      <w:r>
        <w:t>Altium</w:t>
      </w:r>
      <w:proofErr w:type="spellEnd"/>
      <w:r>
        <w:t xml:space="preserve"> Designer)</w:t>
      </w:r>
    </w:p>
    <w:p w14:paraId="55AB2A4A" w14:textId="5FD1A0B1" w:rsidR="007C6F63" w:rsidRPr="007C6F63" w:rsidRDefault="007C6F63" w:rsidP="007C6F63">
      <w:pPr>
        <w:pStyle w:val="Tekstpodstawowyzwciciem"/>
      </w:pPr>
      <w:r>
        <w:t>Dobór dwóch pierwszych narzędzi został podyktowany ich szerokim wsparciem dla mikrokontrolerów STM32.</w:t>
      </w:r>
    </w:p>
    <w:p w14:paraId="397999CB" w14:textId="77777777" w:rsidR="00E13B0D" w:rsidRPr="00E13B0D" w:rsidRDefault="00E13B0D" w:rsidP="00E13B0D">
      <w:pPr>
        <w:pStyle w:val="Tekstpodstawowyzwciciem"/>
      </w:pPr>
    </w:p>
    <w:p w14:paraId="72586B9C" w14:textId="36A805CD" w:rsidR="00E13B0D" w:rsidRDefault="00E13B0D" w:rsidP="00E13B0D">
      <w:pPr>
        <w:pStyle w:val="Nagwek3"/>
      </w:pPr>
      <w:bookmarkStart w:id="52" w:name="_Toc218271719"/>
      <w:r>
        <w:t>STM32CubeMX</w:t>
      </w:r>
      <w:bookmarkEnd w:id="52"/>
    </w:p>
    <w:p w14:paraId="7F85E225" w14:textId="4A0A6F28" w:rsidR="001029B8" w:rsidRDefault="001029B8" w:rsidP="001029B8">
      <w:pPr>
        <w:pStyle w:val="Tekstpodstawowyzwciciem"/>
      </w:pPr>
      <w:r>
        <w:t xml:space="preserve">STM32CubeMX to narzędzie firmy </w:t>
      </w:r>
      <w:proofErr w:type="spellStart"/>
      <w:r>
        <w:t>STMicroelectronics</w:t>
      </w:r>
      <w:proofErr w:type="spellEnd"/>
      <w:r>
        <w:t xml:space="preserve">, które służy do </w:t>
      </w:r>
      <w:r w:rsidR="00F70C81">
        <w:t xml:space="preserve">wstępnej konfiguracji </w:t>
      </w:r>
      <w:r>
        <w:t xml:space="preserve">mikrokontrolerów z rodziny STM32 oraz generowania kodu inicjalizacyjnego w języku C. Program ten umożliwia wybór konkretnego </w:t>
      </w:r>
      <w:r w:rsidR="00F70C81">
        <w:t>układu</w:t>
      </w:r>
      <w:r>
        <w:t xml:space="preserve"> lub płytki, a następnie jej konfiguracje zasobów sprzętowych poprzez mapowanie </w:t>
      </w:r>
      <w:proofErr w:type="spellStart"/>
      <w:r>
        <w:t>pinów</w:t>
      </w:r>
      <w:proofErr w:type="spellEnd"/>
      <w:r>
        <w:t xml:space="preserve"> (np. włączanie konkretnych funkcji), ustawiania parametrów </w:t>
      </w:r>
      <w:proofErr w:type="spellStart"/>
      <w:r>
        <w:t>peryferiów</w:t>
      </w:r>
      <w:proofErr w:type="spellEnd"/>
      <w:r>
        <w:t xml:space="preserve"> czy </w:t>
      </w:r>
      <w:r w:rsidR="00F70C81">
        <w:t>częstotliwości</w:t>
      </w:r>
      <w:r>
        <w:t xml:space="preserve"> zegarów. Na podstawie konfiguracji </w:t>
      </w:r>
      <w:proofErr w:type="spellStart"/>
      <w:r>
        <w:t>CubeMX</w:t>
      </w:r>
      <w:proofErr w:type="spellEnd"/>
      <w:r>
        <w:t xml:space="preserve"> jest w stanie wygenerować szkielet projektu oraz kod inicjalizacyjny, który jest zgodny z</w:t>
      </w:r>
      <w:r w:rsidR="00794F3B">
        <w:t xml:space="preserve"> środowiskiem</w:t>
      </w:r>
      <w:r>
        <w:t xml:space="preserve"> STM32Cube [15]. Pozwala to ograniczyć liczbę błędów na etapie wstępnej konfiguracji mikrokontrolera. Zawiera on także wiele przydatnych </w:t>
      </w:r>
      <w:proofErr w:type="spellStart"/>
      <w:r w:rsidR="00F70C81">
        <w:t>middleware’ów</w:t>
      </w:r>
      <w:proofErr w:type="spellEnd"/>
      <w:r>
        <w:t xml:space="preserve">, takich jak </w:t>
      </w:r>
      <w:proofErr w:type="spellStart"/>
      <w:r>
        <w:t>F</w:t>
      </w:r>
      <w:r w:rsidR="00F70C81">
        <w:t>reeRTOS</w:t>
      </w:r>
      <w:proofErr w:type="spellEnd"/>
      <w:r>
        <w:t>, czy wykorzystane w tej pracy rozszerzenie USB</w:t>
      </w:r>
      <w:r w:rsidR="00F70C81">
        <w:t xml:space="preserve"> </w:t>
      </w:r>
      <w:r>
        <w:t>H</w:t>
      </w:r>
      <w:r w:rsidR="00F70C81">
        <w:t>ost</w:t>
      </w:r>
      <w:r>
        <w:t xml:space="preserve">. </w:t>
      </w:r>
    </w:p>
    <w:p w14:paraId="06480183" w14:textId="1912BDCC" w:rsidR="001029B8" w:rsidRDefault="001029B8" w:rsidP="001029B8">
      <w:pPr>
        <w:pStyle w:val="Tekstpodstawowyzwciciem"/>
      </w:pPr>
      <w:r>
        <w:t>Ogromną zaletą tego narzędzia jest również możliwość łatwej i szybkiej zmiany konfiguracji płytki – program pozwala na ponowną generację kodu po zmianie konfiguracji, która nie wpływa na kod napisany przez użytkownika, dopóki jest on pisany</w:t>
      </w:r>
      <w:r w:rsidR="00F70C81">
        <w:t xml:space="preserve"> w odpowiednich polach dla niego przeznaczonych</w:t>
      </w:r>
      <w:r>
        <w:t xml:space="preserve"> [15]. </w:t>
      </w:r>
    </w:p>
    <w:p w14:paraId="454C337B" w14:textId="77777777" w:rsidR="008F06A4" w:rsidRDefault="00754943" w:rsidP="008F06A4">
      <w:pPr>
        <w:pStyle w:val="Tekstpodstawowyzwciciem"/>
        <w:keepNext/>
        <w:ind w:firstLine="0"/>
      </w:pPr>
      <w:r>
        <w:rPr>
          <w:noProof/>
        </w:rPr>
        <w:lastRenderedPageBreak/>
        <w:drawing>
          <wp:inline distT="0" distB="0" distL="0" distR="0" wp14:anchorId="5F41178B" wp14:editId="058B8B77">
            <wp:extent cx="5399405" cy="2471420"/>
            <wp:effectExtent l="0" t="0" r="0" b="5080"/>
            <wp:docPr id="167033630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6301" name="Obraz 1" descr="Obraz zawierający tekst, zrzut ekranu, oprogramowanie, Ikona komputerowa&#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471420"/>
                    </a:xfrm>
                    <a:prstGeom prst="rect">
                      <a:avLst/>
                    </a:prstGeom>
                  </pic:spPr>
                </pic:pic>
              </a:graphicData>
            </a:graphic>
          </wp:inline>
        </w:drawing>
      </w:r>
    </w:p>
    <w:p w14:paraId="6E5C7089" w14:textId="72050D97" w:rsidR="00754943" w:rsidRPr="00754943" w:rsidRDefault="008F06A4" w:rsidP="008F06A4">
      <w:pPr>
        <w:pStyle w:val="Legenda"/>
      </w:pPr>
      <w:bookmarkStart w:id="53" w:name="_Toc218271610"/>
      <w:r>
        <w:t xml:space="preserve">Rys. </w:t>
      </w:r>
      <w:fldSimple w:instr=" SEQ Rys. \* ARABIC ">
        <w:r w:rsidR="00A6477C">
          <w:rPr>
            <w:noProof/>
          </w:rPr>
          <w:t>12</w:t>
        </w:r>
      </w:fldSimple>
      <w:r>
        <w:t xml:space="preserve">.: Przykładowa konfiguracja w środowisku STM32CubeMX, </w:t>
      </w:r>
      <w:r>
        <w:rPr>
          <w:i/>
          <w:iCs/>
        </w:rPr>
        <w:t>źródło: opracowanie własne</w:t>
      </w:r>
      <w:bookmarkStart w:id="54" w:name="_Toc218026675"/>
      <w:bookmarkEnd w:id="53"/>
      <w:r w:rsidR="00754943">
        <w:t xml:space="preserve"> </w:t>
      </w:r>
      <w:bookmarkEnd w:id="54"/>
    </w:p>
    <w:p w14:paraId="32CE3522" w14:textId="77777777" w:rsidR="00754943" w:rsidRDefault="00754943" w:rsidP="001029B8">
      <w:pPr>
        <w:pStyle w:val="Tekstpodstawowyzwciciem"/>
      </w:pPr>
    </w:p>
    <w:p w14:paraId="44E98D96" w14:textId="2AD3351A" w:rsidR="00E13B0D" w:rsidRDefault="001029B8" w:rsidP="000078CA">
      <w:pPr>
        <w:pStyle w:val="Tekstpodstawowyzwciciem"/>
        <w:ind w:firstLine="0"/>
      </w:pPr>
      <w:r>
        <w:tab/>
        <w:t>W proponowanym w tej pracy rozwiązaniu wykorzystano STM32CubeMX do utworzenia pliku konfiguracyjnego projektu (.</w:t>
      </w:r>
      <w:proofErr w:type="spellStart"/>
      <w:r>
        <w:t>ioc</w:t>
      </w:r>
      <w:proofErr w:type="spellEnd"/>
      <w:r>
        <w:t xml:space="preserve">) oraz do wygenerowania kodu startowego, który był fundamentem dla dalszego rozwoju implementacji aplikacji. Konieczne było skonfigurowanie w odpowiedni sposób </w:t>
      </w:r>
      <w:r w:rsidR="000078CA">
        <w:t>interfejsu USB, I2C oraz linii GPIO.</w:t>
      </w:r>
    </w:p>
    <w:p w14:paraId="2D425710" w14:textId="77777777" w:rsidR="00355E84" w:rsidRDefault="00355E84" w:rsidP="000078CA">
      <w:pPr>
        <w:pStyle w:val="Tekstpodstawowyzwciciem"/>
        <w:ind w:firstLine="0"/>
      </w:pPr>
    </w:p>
    <w:p w14:paraId="3C58B5BC" w14:textId="13FAE6B2" w:rsidR="00E13B0D" w:rsidRDefault="00E13B0D" w:rsidP="00E13B0D">
      <w:pPr>
        <w:pStyle w:val="Nagwek3"/>
      </w:pPr>
      <w:bookmarkStart w:id="55" w:name="_Toc218271720"/>
      <w:r>
        <w:t>STM32CubeIDE</w:t>
      </w:r>
      <w:r w:rsidR="005A72E2">
        <w:t xml:space="preserve"> – dopisz tutaj o HAL jeszcze</w:t>
      </w:r>
      <w:r w:rsidR="009C5CC6">
        <w:t xml:space="preserve"> (1 zdanie)</w:t>
      </w:r>
      <w:bookmarkEnd w:id="55"/>
    </w:p>
    <w:p w14:paraId="6B7701FD" w14:textId="63E6D61F" w:rsidR="00794F3B" w:rsidRDefault="00794F3B" w:rsidP="00794F3B">
      <w:pPr>
        <w:pStyle w:val="Tekstpodstawowyzwciciem"/>
      </w:pPr>
      <w:r>
        <w:t xml:space="preserve">STM32CubeIDE to zintegrowane środowisko programistyczne (IDE) firmy </w:t>
      </w:r>
      <w:proofErr w:type="spellStart"/>
      <w:r>
        <w:t>STMicroelectronics</w:t>
      </w:r>
      <w:proofErr w:type="spellEnd"/>
      <w:r>
        <w:t>, które jest przeznaczone do tworzenia aplikacji dla mikrokontrolerów</w:t>
      </w:r>
      <w:r w:rsidR="00681A36">
        <w:t xml:space="preserve"> </w:t>
      </w:r>
      <w:r>
        <w:t xml:space="preserve">rodziny STM32 w językach C/C++. Środowisko wykorzystuje </w:t>
      </w:r>
      <w:proofErr w:type="spellStart"/>
      <w:r>
        <w:t>toolchain</w:t>
      </w:r>
      <w:proofErr w:type="spellEnd"/>
      <w:r>
        <w:t xml:space="preserve"> GCC do kompilacji oraz </w:t>
      </w:r>
      <w:proofErr w:type="spellStart"/>
      <w:r>
        <w:t>debugger</w:t>
      </w:r>
      <w:proofErr w:type="spellEnd"/>
      <w:r>
        <w:t xml:space="preserve"> GDB do uruchamiania sesji debugowania [16].</w:t>
      </w:r>
    </w:p>
    <w:p w14:paraId="486EA447" w14:textId="33235B92" w:rsidR="003F1059" w:rsidRPr="00794F3B" w:rsidRDefault="003F1059" w:rsidP="00794F3B">
      <w:pPr>
        <w:pStyle w:val="Tekstpodstawowyzwciciem"/>
      </w:pPr>
      <w:r w:rsidRPr="003F1059">
        <w:t xml:space="preserve">STM32CubeIDE integruje bibliotekę HAL (Hardware </w:t>
      </w:r>
      <w:proofErr w:type="spellStart"/>
      <w:r w:rsidRPr="003F1059">
        <w:t>Abstraction</w:t>
      </w:r>
      <w:proofErr w:type="spellEnd"/>
      <w:r w:rsidRPr="003F1059">
        <w:t xml:space="preserve"> </w:t>
      </w:r>
      <w:proofErr w:type="spellStart"/>
      <w:r w:rsidRPr="003F1059">
        <w:t>Layer</w:t>
      </w:r>
      <w:proofErr w:type="spellEnd"/>
      <w:r w:rsidRPr="003F1059">
        <w:t xml:space="preserve">), która udostępnia wysokopoziomowe funkcje do konfiguracji i obsługi </w:t>
      </w:r>
      <w:proofErr w:type="spellStart"/>
      <w:r w:rsidRPr="003F1059">
        <w:t>peryferiów</w:t>
      </w:r>
      <w:proofErr w:type="spellEnd"/>
      <w:r w:rsidRPr="003F1059">
        <w:t>, upraszczając przenoszenie kodu i skracając czas implementacji.</w:t>
      </w:r>
    </w:p>
    <w:p w14:paraId="4845FEE1" w14:textId="0EF7E19A" w:rsidR="00794F3B" w:rsidRDefault="00355E84" w:rsidP="00794F3B">
      <w:pPr>
        <w:pStyle w:val="Tekstpodstawowyzwciciem"/>
      </w:pPr>
      <w:r>
        <w:t xml:space="preserve">W niniejszym projekcie kluczowe znaczenie miały możliwości </w:t>
      </w:r>
      <w:proofErr w:type="spellStart"/>
      <w:r>
        <w:t>debuggera</w:t>
      </w:r>
      <w:proofErr w:type="spellEnd"/>
      <w:r>
        <w:t xml:space="preserve"> dostępnego w STM32CubeIDE. Środowisko </w:t>
      </w:r>
      <w:r w:rsidR="00681A36">
        <w:t>udostępnia</w:t>
      </w:r>
      <w:r>
        <w:t xml:space="preserve"> bowiem podstawowe narzędzia debugowania, takie jak punkty przerwań</w:t>
      </w:r>
      <w:r w:rsidR="00681A36">
        <w:t xml:space="preserve"> oraz </w:t>
      </w:r>
      <w:r>
        <w:t xml:space="preserve">kroki wykonywania programu, jak i bardziej zaawansowane, do których należą między innymi możliwość podglądu rejestrów </w:t>
      </w:r>
      <w:r>
        <w:lastRenderedPageBreak/>
        <w:t xml:space="preserve">CPU, pamięci czy </w:t>
      </w:r>
      <w:proofErr w:type="spellStart"/>
      <w:r>
        <w:t>peryferiów</w:t>
      </w:r>
      <w:proofErr w:type="spellEnd"/>
      <w:r>
        <w:t xml:space="preserve"> [16], co ułatwia </w:t>
      </w:r>
      <w:r w:rsidR="00681A36" w:rsidRPr="00681A36">
        <w:t>weryfikację działania programu i diagnozowanie błędów</w:t>
      </w:r>
      <w:r>
        <w:t>.</w:t>
      </w:r>
    </w:p>
    <w:p w14:paraId="205F807C" w14:textId="77777777" w:rsidR="008F06A4" w:rsidRDefault="00681A36" w:rsidP="008F06A4">
      <w:pPr>
        <w:pStyle w:val="Tekstpodstawowyzwciciem"/>
        <w:keepNext/>
        <w:ind w:firstLine="0"/>
      </w:pPr>
      <w:r>
        <w:rPr>
          <w:noProof/>
        </w:rPr>
        <w:drawing>
          <wp:inline distT="0" distB="0" distL="0" distR="0" wp14:anchorId="404CB81E" wp14:editId="0F902540">
            <wp:extent cx="5399405" cy="2809875"/>
            <wp:effectExtent l="0" t="0" r="0" b="9525"/>
            <wp:docPr id="450704532" name="Obraz 3" descr="Obraz zawierający tekst, zrzut ekranu, oprogramowanie, komput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4532" name="Obraz 3" descr="Obraz zawierający tekst, zrzut ekranu, oprogramowanie, komputer&#10;&#10;Zawartość wygenerowana przez AI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09875"/>
                    </a:xfrm>
                    <a:prstGeom prst="rect">
                      <a:avLst/>
                    </a:prstGeom>
                  </pic:spPr>
                </pic:pic>
              </a:graphicData>
            </a:graphic>
          </wp:inline>
        </w:drawing>
      </w:r>
    </w:p>
    <w:p w14:paraId="74B6907A" w14:textId="491E3883" w:rsidR="00681A36" w:rsidRPr="00681A36" w:rsidRDefault="008F06A4" w:rsidP="00681A36">
      <w:pPr>
        <w:pStyle w:val="Legenda"/>
      </w:pPr>
      <w:bookmarkStart w:id="56" w:name="_Toc218271611"/>
      <w:r>
        <w:t xml:space="preserve">Rys. </w:t>
      </w:r>
      <w:fldSimple w:instr=" SEQ Rys. \* ARABIC ">
        <w:r w:rsidR="00A6477C">
          <w:rPr>
            <w:noProof/>
          </w:rPr>
          <w:t>13</w:t>
        </w:r>
      </w:fldSimple>
      <w:r>
        <w:t xml:space="preserve">.: Środowisko STM32CubeIDE z włączonym debugowaniem, </w:t>
      </w:r>
      <w:r>
        <w:rPr>
          <w:i/>
          <w:iCs/>
        </w:rPr>
        <w:t>źródło: opracowanie własne</w:t>
      </w:r>
      <w:bookmarkEnd w:id="56"/>
    </w:p>
    <w:p w14:paraId="0610CA67" w14:textId="77777777" w:rsidR="00681A36" w:rsidRDefault="00681A36" w:rsidP="00355E84">
      <w:pPr>
        <w:pStyle w:val="Tekstpodstawowyzwciciem"/>
      </w:pPr>
    </w:p>
    <w:p w14:paraId="7EF771BC" w14:textId="77777777" w:rsidR="00794F3B" w:rsidRDefault="00355E84" w:rsidP="00355E84">
      <w:pPr>
        <w:pStyle w:val="Tekstpodstawowyzwciciem"/>
      </w:pPr>
      <w:r>
        <w:t>Dodatkową pomocą są także mechanizmy umożliwiające podgląd zmiennych w czasie działania program</w:t>
      </w:r>
      <w:r w:rsidR="00681A36">
        <w:t>u</w:t>
      </w:r>
      <w:r>
        <w:t xml:space="preserve"> (</w:t>
      </w:r>
      <w:r w:rsidR="00681A36">
        <w:t>mechanizmy typu</w:t>
      </w:r>
      <w:r>
        <w:t xml:space="preserve"> </w:t>
      </w:r>
      <w:r w:rsidR="00681A36">
        <w:t>L</w:t>
      </w:r>
      <w:r>
        <w:t xml:space="preserve">ive </w:t>
      </w:r>
      <w:r w:rsidR="00681A36">
        <w:t>W</w:t>
      </w:r>
      <w:r>
        <w:t xml:space="preserve">atch) i wsparcie dla interfejsu Serial </w:t>
      </w:r>
      <w:proofErr w:type="spellStart"/>
      <w:r>
        <w:t>Wire</w:t>
      </w:r>
      <w:proofErr w:type="spellEnd"/>
      <w:r>
        <w:t xml:space="preserve"> Viewer</w:t>
      </w:r>
      <w:r w:rsidR="00681A36">
        <w:t xml:space="preserve"> (SWV)</w:t>
      </w:r>
      <w:r>
        <w:t xml:space="preserve"> [16]. </w:t>
      </w:r>
    </w:p>
    <w:p w14:paraId="371A254B" w14:textId="77777777" w:rsidR="00355E84" w:rsidRDefault="00355E84" w:rsidP="00355E84">
      <w:pPr>
        <w:pStyle w:val="Tekstpodstawowyzwciciem"/>
      </w:pPr>
    </w:p>
    <w:p w14:paraId="3D71ED21" w14:textId="63C51752" w:rsidR="00E13B0D" w:rsidRDefault="00E13B0D" w:rsidP="00E13B0D">
      <w:pPr>
        <w:pStyle w:val="Nagwek3"/>
      </w:pPr>
      <w:bookmarkStart w:id="57" w:name="_Toc218271721"/>
      <w:proofErr w:type="spellStart"/>
      <w:r>
        <w:t>Altium</w:t>
      </w:r>
      <w:proofErr w:type="spellEnd"/>
      <w:r>
        <w:t xml:space="preserve"> Designer</w:t>
      </w:r>
      <w:bookmarkEnd w:id="57"/>
    </w:p>
    <w:p w14:paraId="405667F4" w14:textId="0DF6344D" w:rsidR="00063D64" w:rsidRDefault="00063D64" w:rsidP="00063D64">
      <w:pPr>
        <w:pStyle w:val="Tekstpodstawowyzwciciem"/>
      </w:pPr>
      <w:proofErr w:type="spellStart"/>
      <w:r w:rsidRPr="00063D64">
        <w:t>Altium</w:t>
      </w:r>
      <w:proofErr w:type="spellEnd"/>
      <w:r w:rsidRPr="00063D64">
        <w:t xml:space="preserve"> Designer jest środowiskiem EDA (</w:t>
      </w:r>
      <w:proofErr w:type="spellStart"/>
      <w:r w:rsidRPr="00063D64">
        <w:t>Electronic</w:t>
      </w:r>
      <w:proofErr w:type="spellEnd"/>
      <w:r w:rsidRPr="00063D64">
        <w:t xml:space="preserve"> Design Automation) przeznaczony</w:t>
      </w:r>
      <w:r>
        <w:t>m do projektowania elektroniki, które obejmuje przygotowanie schematów elektrycznych oraz projektowanie obwodów drukowanych (PCB) w ramach jednego, spójnego projektu. Do możliwości tego narzędzia należą</w:t>
      </w:r>
      <w:r w:rsidR="009B0627">
        <w:t xml:space="preserve"> m.in.:</w:t>
      </w:r>
      <w:r>
        <w:t xml:space="preserve"> tworzenie dokumentów </w:t>
      </w:r>
      <w:proofErr w:type="spellStart"/>
      <w:r>
        <w:t>schematowych</w:t>
      </w:r>
      <w:proofErr w:type="spellEnd"/>
      <w:r>
        <w:t xml:space="preserve">, </w:t>
      </w:r>
      <w:r w:rsidR="009B0627" w:rsidRPr="009B0627">
        <w:t>korzystanie z bibliotek komponentów przygotowanych przez producentów lub społeczność</w:t>
      </w:r>
      <w:r>
        <w:t xml:space="preserve">, tworzenie własnych bibliotek, </w:t>
      </w:r>
      <w:r w:rsidR="009B0627">
        <w:t>definiowanie</w:t>
      </w:r>
      <w:r>
        <w:t xml:space="preserve"> połączeń pomiędzy elementami oraz weryfikację poprawności działania  projektu </w:t>
      </w:r>
      <w:r w:rsidR="009B0627" w:rsidRPr="009B0627">
        <w:t>na poziomie zarówno logicznym, jak i elektrycznym [17]</w:t>
      </w:r>
      <w:r>
        <w:t>.</w:t>
      </w:r>
    </w:p>
    <w:p w14:paraId="50EC4946" w14:textId="77777777" w:rsidR="008F06A4" w:rsidRDefault="009B0627" w:rsidP="008F06A4">
      <w:pPr>
        <w:pStyle w:val="Tekstpodstawowyzwciciem"/>
        <w:keepNext/>
        <w:ind w:firstLine="0"/>
        <w:jc w:val="center"/>
      </w:pPr>
      <w:r>
        <w:rPr>
          <w:noProof/>
        </w:rPr>
        <w:lastRenderedPageBreak/>
        <w:drawing>
          <wp:inline distT="0" distB="0" distL="0" distR="0" wp14:anchorId="0718666E" wp14:editId="742D7937">
            <wp:extent cx="5399405" cy="2781935"/>
            <wp:effectExtent l="0" t="0" r="0" b="0"/>
            <wp:docPr id="2055720774" name="Obraz 4" descr="Obraz zawierający tekst, oprogramowanie, zrzut ekranu,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774" name="Obraz 4" descr="Obraz zawierający tekst, oprogramowanie, zrzut ekranu, Oprogramowanie multimedialne&#10;&#10;Zawartość wygenerowana przez AI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781935"/>
                    </a:xfrm>
                    <a:prstGeom prst="rect">
                      <a:avLst/>
                    </a:prstGeom>
                  </pic:spPr>
                </pic:pic>
              </a:graphicData>
            </a:graphic>
          </wp:inline>
        </w:drawing>
      </w:r>
    </w:p>
    <w:p w14:paraId="6721C065" w14:textId="51DB7205" w:rsidR="009B0627" w:rsidRPr="009B0627" w:rsidRDefault="008F06A4" w:rsidP="009B0627">
      <w:pPr>
        <w:pStyle w:val="Legenda"/>
        <w:jc w:val="center"/>
      </w:pPr>
      <w:bookmarkStart w:id="58" w:name="_Toc218271612"/>
      <w:r>
        <w:t xml:space="preserve">Rys. </w:t>
      </w:r>
      <w:fldSimple w:instr=" SEQ Rys. \* ARABIC ">
        <w:r w:rsidR="00A6477C">
          <w:rPr>
            <w:noProof/>
          </w:rPr>
          <w:t>14</w:t>
        </w:r>
      </w:fldSimple>
      <w:r>
        <w:t xml:space="preserve">.: Środowisko </w:t>
      </w:r>
      <w:proofErr w:type="spellStart"/>
      <w:r>
        <w:t>Altium</w:t>
      </w:r>
      <w:proofErr w:type="spellEnd"/>
      <w:r>
        <w:t xml:space="preserve"> Designer, </w:t>
      </w:r>
      <w:r>
        <w:rPr>
          <w:i/>
          <w:iCs/>
        </w:rPr>
        <w:t>źródło: opracowanie własne</w:t>
      </w:r>
      <w:bookmarkStart w:id="59" w:name="_Toc218026677"/>
      <w:bookmarkEnd w:id="58"/>
      <w:r w:rsidR="009B0627">
        <w:t xml:space="preserve"> </w:t>
      </w:r>
      <w:bookmarkEnd w:id="59"/>
    </w:p>
    <w:p w14:paraId="41FE9DC5" w14:textId="77777777" w:rsidR="009B0627" w:rsidRPr="00063D64" w:rsidRDefault="009B0627" w:rsidP="00063D64">
      <w:pPr>
        <w:pStyle w:val="Tekstpodstawowyzwciciem"/>
      </w:pPr>
    </w:p>
    <w:p w14:paraId="26DC92E9" w14:textId="5075B3A7" w:rsidR="00063D64" w:rsidRPr="00063D64" w:rsidRDefault="00063D64" w:rsidP="009B0627">
      <w:pPr>
        <w:pStyle w:val="Tekstpodstawowyzwciciem"/>
      </w:pPr>
      <w:r>
        <w:t>W niniejszej pracy narzędzie wykorzystano jedynie do opracowani</w:t>
      </w:r>
      <w:r w:rsidR="009B0627">
        <w:t>a</w:t>
      </w:r>
      <w:r>
        <w:t xml:space="preserve"> schematu elektrycznego układu w celu przedstawienia jego struktury sprzętowej – pokazania połącze</w:t>
      </w:r>
      <w:r w:rsidR="009B0627">
        <w:t>ń</w:t>
      </w:r>
      <w:r>
        <w:t xml:space="preserve"> pomiędzy konkretnymi elementami oraz interfejsami. </w:t>
      </w:r>
      <w:r w:rsidR="009B0627">
        <w:t xml:space="preserve">Wykorzystanie w tym celu programu </w:t>
      </w:r>
      <w:proofErr w:type="spellStart"/>
      <w:r w:rsidR="009B0627">
        <w:t>Altium</w:t>
      </w:r>
      <w:proofErr w:type="spellEnd"/>
      <w:r w:rsidR="009B0627">
        <w:t xml:space="preserve"> Designer pozwala jednak na łatwą rozbudowę projektu </w:t>
      </w:r>
      <w:r w:rsidR="009B0627" w:rsidRPr="009B0627">
        <w:t>o etap projektowania płytki PCB w przyszłości</w:t>
      </w:r>
      <w:r w:rsidR="009B0627">
        <w:t>, ponieważ schemat wraz z listą połączeń stanowi podstawę do utworzenia PCB w ramach tego samego projektu [17].</w:t>
      </w:r>
    </w:p>
    <w:p w14:paraId="78A7D541" w14:textId="77777777" w:rsidR="00E13B0D" w:rsidRDefault="00E13B0D" w:rsidP="00E13B0D">
      <w:pPr>
        <w:pStyle w:val="Tekstpodstawowyzwciciem"/>
      </w:pPr>
    </w:p>
    <w:p w14:paraId="22126835" w14:textId="7B50B463" w:rsidR="00E13B0D" w:rsidRDefault="00E13B0D" w:rsidP="00E13B0D">
      <w:pPr>
        <w:pStyle w:val="Nagwek2"/>
      </w:pPr>
      <w:bookmarkStart w:id="60" w:name="_Toc218271722"/>
      <w:r>
        <w:t>Schemat projektu oraz elementy składowe</w:t>
      </w:r>
      <w:bookmarkEnd w:id="60"/>
    </w:p>
    <w:p w14:paraId="172C1C82" w14:textId="77777777" w:rsidR="00F715A9" w:rsidRDefault="00F715A9" w:rsidP="00E13B0D">
      <w:pPr>
        <w:pStyle w:val="Tekstpodstawowyzwciciem"/>
      </w:pPr>
      <w:r w:rsidRPr="00F715A9">
        <w:t xml:space="preserve">Układ został podzielony na pięć bloków funkcjonalnych: </w:t>
      </w:r>
    </w:p>
    <w:p w14:paraId="7F7F9CB9" w14:textId="5ECE395D" w:rsidR="00F715A9" w:rsidRDefault="002B72F0" w:rsidP="00F715A9">
      <w:pPr>
        <w:pStyle w:val="Tekstpodstawowyzwciciem"/>
        <w:ind w:firstLine="0"/>
      </w:pPr>
      <w:r>
        <w:t>a)</w:t>
      </w:r>
      <w:r w:rsidR="00F715A9">
        <w:t xml:space="preserve"> </w:t>
      </w:r>
      <w:r w:rsidR="00F715A9" w:rsidRPr="00F715A9">
        <w:t xml:space="preserve">moduł mikrokontrolera (NUCLEO-L476RG), </w:t>
      </w:r>
    </w:p>
    <w:p w14:paraId="185DAF47" w14:textId="579C8738" w:rsidR="00F715A9" w:rsidRPr="002B72F0" w:rsidRDefault="002B72F0" w:rsidP="00F715A9">
      <w:pPr>
        <w:pStyle w:val="Tekstpodstawowyzwciciem"/>
        <w:ind w:firstLine="0"/>
        <w:rPr>
          <w:lang w:val="en-US"/>
        </w:rPr>
      </w:pPr>
      <w:r w:rsidRPr="002B72F0">
        <w:rPr>
          <w:lang w:val="en-US"/>
        </w:rPr>
        <w:t>b)</w:t>
      </w:r>
      <w:r w:rsidR="00F715A9" w:rsidRPr="002B72F0">
        <w:rPr>
          <w:lang w:val="en-US"/>
        </w:rPr>
        <w:t xml:space="preserve"> </w:t>
      </w:r>
      <w:proofErr w:type="spellStart"/>
      <w:r w:rsidR="00F715A9" w:rsidRPr="002B72F0">
        <w:rPr>
          <w:lang w:val="en-US"/>
        </w:rPr>
        <w:t>interfejs</w:t>
      </w:r>
      <w:proofErr w:type="spellEnd"/>
      <w:r w:rsidR="00F715A9" w:rsidRPr="002B72F0">
        <w:rPr>
          <w:lang w:val="en-US"/>
        </w:rPr>
        <w:t xml:space="preserve"> USB Host (</w:t>
      </w:r>
      <w:proofErr w:type="spellStart"/>
      <w:r w:rsidR="00F715A9" w:rsidRPr="002B72F0">
        <w:rPr>
          <w:lang w:val="en-US"/>
        </w:rPr>
        <w:t>złącze</w:t>
      </w:r>
      <w:proofErr w:type="spellEnd"/>
      <w:r w:rsidR="00F715A9" w:rsidRPr="002B72F0">
        <w:rPr>
          <w:lang w:val="en-US"/>
        </w:rPr>
        <w:t xml:space="preserve"> USB Type-A), </w:t>
      </w:r>
    </w:p>
    <w:p w14:paraId="46E81F51" w14:textId="2E17BA7B" w:rsidR="00F715A9" w:rsidRDefault="002B72F0" w:rsidP="00F715A9">
      <w:pPr>
        <w:pStyle w:val="Tekstpodstawowyzwciciem"/>
        <w:ind w:firstLine="0"/>
      </w:pPr>
      <w:r>
        <w:t>c)</w:t>
      </w:r>
      <w:r w:rsidR="00F715A9">
        <w:t xml:space="preserve"> </w:t>
      </w:r>
      <w:r w:rsidR="00F715A9" w:rsidRPr="00F715A9">
        <w:t>wyświetlacz LCD 16×2 sterowany po I2C</w:t>
      </w:r>
      <w:r w:rsidR="00F715A9">
        <w:t xml:space="preserve"> (Grove-16x2 LCD)</w:t>
      </w:r>
      <w:r w:rsidR="00F715A9" w:rsidRPr="00F715A9">
        <w:t>,</w:t>
      </w:r>
    </w:p>
    <w:p w14:paraId="1624E2EC" w14:textId="2C755D3D" w:rsidR="00F715A9" w:rsidRDefault="002B72F0" w:rsidP="00F715A9">
      <w:pPr>
        <w:pStyle w:val="Tekstpodstawowyzwciciem"/>
        <w:ind w:firstLine="0"/>
      </w:pPr>
      <w:r>
        <w:t>d)</w:t>
      </w:r>
      <w:r w:rsidR="00F715A9">
        <w:t xml:space="preserve"> </w:t>
      </w:r>
      <w:r w:rsidR="00F715A9" w:rsidRPr="00F715A9">
        <w:t xml:space="preserve">sekcję </w:t>
      </w:r>
      <w:r w:rsidR="00F715A9">
        <w:t xml:space="preserve">trzech </w:t>
      </w:r>
      <w:r w:rsidR="00F715A9" w:rsidRPr="00F715A9">
        <w:t>przycisków sterujących</w:t>
      </w:r>
      <w:r w:rsidR="00C92CA5">
        <w:t xml:space="preserve"> (</w:t>
      </w:r>
      <w:proofErr w:type="spellStart"/>
      <w:r w:rsidR="009673B6">
        <w:t>mikroprzyciski</w:t>
      </w:r>
      <w:proofErr w:type="spellEnd"/>
      <w:r w:rsidR="009673B6">
        <w:t xml:space="preserve"> </w:t>
      </w:r>
      <w:r w:rsidR="00C92CA5">
        <w:t xml:space="preserve">typu </w:t>
      </w:r>
      <w:proofErr w:type="spellStart"/>
      <w:r w:rsidR="009673B6">
        <w:t>Tact</w:t>
      </w:r>
      <w:proofErr w:type="spellEnd"/>
      <w:r w:rsidR="00C92CA5">
        <w:t xml:space="preserve"> Switch)</w:t>
      </w:r>
      <w:r w:rsidR="00F715A9">
        <w:t>,</w:t>
      </w:r>
    </w:p>
    <w:p w14:paraId="328C5870" w14:textId="08DA68C1" w:rsidR="00F715A9" w:rsidRDefault="002B72F0" w:rsidP="00F715A9">
      <w:pPr>
        <w:pStyle w:val="Tekstpodstawowyzwciciem"/>
        <w:ind w:firstLine="0"/>
      </w:pPr>
      <w:r>
        <w:t>e)</w:t>
      </w:r>
      <w:r w:rsidR="00F715A9" w:rsidRPr="00F715A9">
        <w:t xml:space="preserve"> sekcję</w:t>
      </w:r>
      <w:r w:rsidR="00F715A9">
        <w:t xml:space="preserve"> dwóch</w:t>
      </w:r>
      <w:r w:rsidR="00F715A9" w:rsidRPr="00F715A9">
        <w:t xml:space="preserve"> diod LED odpowiedzialnych za informację zwrotną</w:t>
      </w:r>
      <w:r w:rsidR="00F715A9">
        <w:t xml:space="preserve"> (zielona i czerwona)</w:t>
      </w:r>
      <w:r w:rsidR="009673B6">
        <w:t>.</w:t>
      </w:r>
    </w:p>
    <w:p w14:paraId="44DAE02A" w14:textId="77777777" w:rsidR="008F06A4" w:rsidRDefault="00B5153B" w:rsidP="008F06A4">
      <w:pPr>
        <w:pStyle w:val="Tekstpodstawowyzwciciem"/>
        <w:keepNext/>
        <w:ind w:firstLine="0"/>
        <w:jc w:val="center"/>
      </w:pPr>
      <w:r>
        <w:rPr>
          <w:noProof/>
        </w:rPr>
        <w:lastRenderedPageBreak/>
        <w:drawing>
          <wp:inline distT="0" distB="0" distL="0" distR="0" wp14:anchorId="35CA74D5" wp14:editId="125D28CA">
            <wp:extent cx="5399405" cy="5443855"/>
            <wp:effectExtent l="0" t="0" r="0" b="4445"/>
            <wp:docPr id="563691572" name="Obraz 1" descr="Obraz zawierający tekst, zrzut ekranu, diagram,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1572" name="Obraz 1" descr="Obraz zawierający tekst, zrzut ekranu, diagram, Równolegle&#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5443855"/>
                    </a:xfrm>
                    <a:prstGeom prst="rect">
                      <a:avLst/>
                    </a:prstGeom>
                  </pic:spPr>
                </pic:pic>
              </a:graphicData>
            </a:graphic>
          </wp:inline>
        </w:drawing>
      </w:r>
    </w:p>
    <w:p w14:paraId="15F48837" w14:textId="018A076F" w:rsidR="00F715A9" w:rsidRPr="00B5153B" w:rsidRDefault="008F06A4" w:rsidP="00B5153B">
      <w:pPr>
        <w:pStyle w:val="Legenda"/>
        <w:jc w:val="center"/>
      </w:pPr>
      <w:bookmarkStart w:id="61" w:name="_Toc218271613"/>
      <w:r>
        <w:t xml:space="preserve">Rys. </w:t>
      </w:r>
      <w:fldSimple w:instr=" SEQ Rys. \* ARABIC ">
        <w:r w:rsidR="00A6477C">
          <w:rPr>
            <w:noProof/>
          </w:rPr>
          <w:t>15</w:t>
        </w:r>
      </w:fldSimple>
      <w:r>
        <w:t xml:space="preserve">.: Schemat elektryczny układu, </w:t>
      </w:r>
      <w:r>
        <w:rPr>
          <w:i/>
          <w:iCs/>
        </w:rPr>
        <w:t>źródło: opracowanie własne</w:t>
      </w:r>
      <w:bookmarkEnd w:id="61"/>
      <w:r w:rsidR="00B5153B">
        <w:t xml:space="preserve"> </w:t>
      </w:r>
    </w:p>
    <w:p w14:paraId="067F93E8" w14:textId="77777777" w:rsidR="00B5153B" w:rsidRDefault="00B5153B" w:rsidP="00C92CA5">
      <w:pPr>
        <w:pStyle w:val="Tekstpodstawowyzwciciem"/>
        <w:ind w:firstLine="0"/>
      </w:pPr>
    </w:p>
    <w:p w14:paraId="6B323AC0" w14:textId="248E8705" w:rsidR="00F715A9" w:rsidRPr="00B5153B" w:rsidRDefault="00F715A9" w:rsidP="002B72F0">
      <w:pPr>
        <w:pStyle w:val="Tekstpodstawowyzwciciem"/>
        <w:numPr>
          <w:ilvl w:val="0"/>
          <w:numId w:val="20"/>
        </w:numPr>
      </w:pPr>
      <w:r w:rsidRPr="00B5153B">
        <w:t>Jednostka sterująca – STM32 NUCLEO-L476RG</w:t>
      </w:r>
    </w:p>
    <w:p w14:paraId="0104CFA4" w14:textId="7977B67B" w:rsidR="00F715A9" w:rsidRDefault="00F715A9" w:rsidP="00F715A9">
      <w:pPr>
        <w:pStyle w:val="Tekstpodstawowyzwciciem"/>
      </w:pPr>
      <w:r>
        <w:t xml:space="preserve">Głównym elementem </w:t>
      </w:r>
      <w:r w:rsidR="00B5153B">
        <w:t>projektu</w:t>
      </w:r>
      <w:r>
        <w:t xml:space="preserve"> jest płytka NUCLEO-L476RG z mikrokontrolerem STM32L476RG. Mikrokontroler realizuje logikę aplikacji (menu </w:t>
      </w:r>
      <w:r w:rsidR="00B5153B">
        <w:t>użytkownika oraz</w:t>
      </w:r>
      <w:r>
        <w:t xml:space="preserve"> tryby nauki), obsługę USB</w:t>
      </w:r>
      <w:r w:rsidR="009673B6">
        <w:t xml:space="preserve"> w trybie</w:t>
      </w:r>
      <w:r>
        <w:t xml:space="preserve"> Host, komunikację z wyświetlaczem </w:t>
      </w:r>
      <w:r w:rsidR="00B5153B">
        <w:t xml:space="preserve">po </w:t>
      </w:r>
      <w:r w:rsidR="0042329E">
        <w:t>magistrali</w:t>
      </w:r>
      <w:r>
        <w:t xml:space="preserve"> I2C oraz przetwarzanie wejść z przycisków i sterowanie diodami LED.</w:t>
      </w:r>
    </w:p>
    <w:p w14:paraId="28B12AFC" w14:textId="77777777" w:rsidR="00B42BEF" w:rsidRPr="009673B6" w:rsidRDefault="00B42BEF" w:rsidP="00F715A9">
      <w:pPr>
        <w:pStyle w:val="Tekstpodstawowyzwciciem"/>
      </w:pPr>
    </w:p>
    <w:p w14:paraId="306851D8" w14:textId="77777777" w:rsidR="00B42BEF" w:rsidRPr="009673B6" w:rsidRDefault="00B42BEF" w:rsidP="00F715A9">
      <w:pPr>
        <w:pStyle w:val="Tekstpodstawowyzwciciem"/>
      </w:pPr>
    </w:p>
    <w:p w14:paraId="440B73C6" w14:textId="77777777" w:rsidR="00B42BEF" w:rsidRPr="009673B6" w:rsidRDefault="00B42BEF" w:rsidP="00F715A9">
      <w:pPr>
        <w:pStyle w:val="Tekstpodstawowyzwciciem"/>
      </w:pPr>
    </w:p>
    <w:p w14:paraId="5429FD6E" w14:textId="34A573E2" w:rsidR="00F715A9" w:rsidRPr="00B5153B" w:rsidRDefault="00F715A9" w:rsidP="002B72F0">
      <w:pPr>
        <w:pStyle w:val="Tekstpodstawowyzwciciem"/>
        <w:numPr>
          <w:ilvl w:val="0"/>
          <w:numId w:val="20"/>
        </w:numPr>
      </w:pPr>
      <w:r w:rsidRPr="00B5153B">
        <w:lastRenderedPageBreak/>
        <w:t xml:space="preserve">Interfejs USB Host dla </w:t>
      </w:r>
      <w:r w:rsidR="00B5153B" w:rsidRPr="00B5153B">
        <w:t>elektronicznego instrumentu kla</w:t>
      </w:r>
      <w:r w:rsidR="00B5153B">
        <w:t>wiszowego</w:t>
      </w:r>
      <w:r w:rsidRPr="00B5153B">
        <w:t xml:space="preserve"> USB-MIDI</w:t>
      </w:r>
    </w:p>
    <w:p w14:paraId="34574D6F" w14:textId="781BDD72" w:rsidR="00B42BEF" w:rsidRDefault="00B5153B" w:rsidP="00F715A9">
      <w:pPr>
        <w:pStyle w:val="Tekstpodstawowyzwciciem"/>
      </w:pPr>
      <w:r>
        <w:t>Instrument</w:t>
      </w:r>
      <w:r w:rsidR="00F715A9">
        <w:t xml:space="preserve"> jest podłączany do złącza USB </w:t>
      </w:r>
      <w:proofErr w:type="spellStart"/>
      <w:r w:rsidR="00F715A9">
        <w:t>Type</w:t>
      </w:r>
      <w:proofErr w:type="spellEnd"/>
      <w:r w:rsidR="00F715A9">
        <w:t>-A. Do mikrokontrolera doprowadzone są linie danych D+</w:t>
      </w:r>
      <w:r w:rsidR="00B42BEF">
        <w:t xml:space="preserve"> (PA12)</w:t>
      </w:r>
      <w:r w:rsidR="00F715A9">
        <w:t xml:space="preserve"> i D−</w:t>
      </w:r>
      <w:r w:rsidR="00B42BEF">
        <w:t xml:space="preserve"> (PA11)</w:t>
      </w:r>
      <w:r w:rsidR="009673B6">
        <w:t xml:space="preserve"> </w:t>
      </w:r>
      <w:r w:rsidR="009673B6" w:rsidRPr="009673B6">
        <w:t>kontrolera USB OTG FS (Full-</w:t>
      </w:r>
      <w:proofErr w:type="spellStart"/>
      <w:r w:rsidR="009673B6" w:rsidRPr="009673B6">
        <w:t>Speed</w:t>
      </w:r>
      <w:proofErr w:type="spellEnd"/>
      <w:r w:rsidR="009673B6" w:rsidRPr="009673B6">
        <w:t>)</w:t>
      </w:r>
      <w:r w:rsidR="009673B6">
        <w:t xml:space="preserve"> [19]</w:t>
      </w:r>
      <w:r w:rsidR="009673B6" w:rsidRPr="009673B6">
        <w:t>.</w:t>
      </w:r>
    </w:p>
    <w:p w14:paraId="189F2F5B" w14:textId="77777777" w:rsidR="0042329E" w:rsidRDefault="0042329E" w:rsidP="00F715A9">
      <w:pPr>
        <w:pStyle w:val="Tekstpodstawowyzwciciem"/>
      </w:pPr>
      <w:r w:rsidRPr="0042329E">
        <w:t xml:space="preserve">Linia VBUS doprowadza napięcie +5 V z linii zasilania płytki. Na podstawie odczytu deskryptora konfiguracji urządzenie deklaruje tryb </w:t>
      </w:r>
      <w:proofErr w:type="spellStart"/>
      <w:r w:rsidRPr="0042329E">
        <w:t>self-powered</w:t>
      </w:r>
      <w:proofErr w:type="spellEnd"/>
      <w:r w:rsidRPr="0042329E">
        <w:t xml:space="preserve"> (</w:t>
      </w:r>
      <w:proofErr w:type="spellStart"/>
      <w:r w:rsidRPr="0042329E">
        <w:t>bmAttributes</w:t>
      </w:r>
      <w:proofErr w:type="spellEnd"/>
      <w:r w:rsidRPr="0042329E">
        <w:t xml:space="preserve"> = 0xC0) oraz </w:t>
      </w:r>
      <w:proofErr w:type="spellStart"/>
      <w:r w:rsidRPr="0042329E">
        <w:t>bMaxPower</w:t>
      </w:r>
      <w:proofErr w:type="spellEnd"/>
      <w:r w:rsidRPr="0042329E">
        <w:t xml:space="preserve"> = 0 </w:t>
      </w:r>
      <w:proofErr w:type="spellStart"/>
      <w:r w:rsidRPr="0042329E">
        <w:t>mA</w:t>
      </w:r>
      <w:proofErr w:type="spellEnd"/>
      <w:r w:rsidRPr="0042329E">
        <w:t xml:space="preserve"> </w:t>
      </w:r>
      <w:r>
        <w:t xml:space="preserve">[źródło: </w:t>
      </w:r>
      <w:r w:rsidRPr="0042329E">
        <w:t>Dodatek A</w:t>
      </w:r>
      <w:r>
        <w:t>]</w:t>
      </w:r>
      <w:r w:rsidRPr="0042329E">
        <w:t>. VBUS jest jednak wykorzystywane do detekcji podłączenia hosta i inicjacji enumeracji [11]</w:t>
      </w:r>
      <w:r>
        <w:t xml:space="preserve">. </w:t>
      </w:r>
    </w:p>
    <w:p w14:paraId="69EC59FF" w14:textId="33670A4F" w:rsidR="00F715A9" w:rsidRDefault="00F715A9" w:rsidP="00F715A9">
      <w:pPr>
        <w:pStyle w:val="Tekstpodstawowyzwciciem"/>
      </w:pPr>
      <w:r>
        <w:t>Po stronie programowej urządzenie jest enumerowane przez</w:t>
      </w:r>
      <w:r w:rsidR="00B42BEF">
        <w:t xml:space="preserve"> </w:t>
      </w:r>
      <w:proofErr w:type="spellStart"/>
      <w:r w:rsidR="00B42BEF">
        <w:t>middleware</w:t>
      </w:r>
      <w:proofErr w:type="spellEnd"/>
      <w:r>
        <w:t xml:space="preserve"> USB Host, a następnie</w:t>
      </w:r>
      <w:r w:rsidR="00B42BEF">
        <w:t xml:space="preserve"> przez część aplikacyjną</w:t>
      </w:r>
      <w:r w:rsidR="0042329E">
        <w:t xml:space="preserve"> (</w:t>
      </w:r>
      <w:r w:rsidR="0042329E" w:rsidRPr="0042329E">
        <w:t>własna klasa/sterownik</w:t>
      </w:r>
      <w:r w:rsidR="0042329E">
        <w:t xml:space="preserve"> USB-MIDI)</w:t>
      </w:r>
      <w:r>
        <w:t xml:space="preserve"> odbierane są zdarzenia MIDI. </w:t>
      </w:r>
    </w:p>
    <w:p w14:paraId="05075736" w14:textId="77777777" w:rsidR="00F715A9" w:rsidRDefault="00F715A9" w:rsidP="00F715A9">
      <w:pPr>
        <w:pStyle w:val="Tekstpodstawowyzwciciem"/>
      </w:pPr>
    </w:p>
    <w:p w14:paraId="508783D4" w14:textId="42728F53" w:rsidR="00F715A9" w:rsidRDefault="00F715A9" w:rsidP="002B72F0">
      <w:pPr>
        <w:pStyle w:val="Tekstpodstawowyzwciciem"/>
        <w:numPr>
          <w:ilvl w:val="0"/>
          <w:numId w:val="20"/>
        </w:numPr>
      </w:pPr>
      <w:r>
        <w:t xml:space="preserve">Wyświetlacz tekstowy </w:t>
      </w:r>
      <w:proofErr w:type="spellStart"/>
      <w:r>
        <w:t>Grove</w:t>
      </w:r>
      <w:proofErr w:type="spellEnd"/>
      <w:r>
        <w:t xml:space="preserve"> LCD 16×2 (I2C)</w:t>
      </w:r>
    </w:p>
    <w:p w14:paraId="79D93254" w14:textId="3C2CFE5B" w:rsidR="00F715A9" w:rsidRDefault="00C8117C" w:rsidP="00F715A9">
      <w:pPr>
        <w:pStyle w:val="Tekstpodstawowyzwciciem"/>
      </w:pPr>
      <w:r>
        <w:t xml:space="preserve">W celu </w:t>
      </w:r>
      <w:r w:rsidR="00F715A9">
        <w:t>prezentacji menu</w:t>
      </w:r>
      <w:r>
        <w:t xml:space="preserve"> użytkownika</w:t>
      </w:r>
      <w:r w:rsidR="00F715A9">
        <w:t xml:space="preserve">, list wyboru oraz informacji o aktualnym kroku lekcji zastosowano wyświetlacz </w:t>
      </w:r>
      <w:proofErr w:type="spellStart"/>
      <w:r w:rsidR="00F715A9">
        <w:t>Grove</w:t>
      </w:r>
      <w:proofErr w:type="spellEnd"/>
      <w:r w:rsidR="00F715A9">
        <w:t xml:space="preserve"> LCD 16×2 sterowany po magistrali I2C. Na schemacie widoczny jest moduł LCD z liniami SDA</w:t>
      </w:r>
      <w:r w:rsidR="00B42BEF">
        <w:t xml:space="preserve"> (PB7)</w:t>
      </w:r>
      <w:r w:rsidR="00F715A9">
        <w:t xml:space="preserve"> i SCL</w:t>
      </w:r>
      <w:r w:rsidR="00B42BEF">
        <w:t xml:space="preserve"> (PB6)</w:t>
      </w:r>
      <w:r w:rsidR="00F715A9">
        <w:t xml:space="preserve"> oraz zasilaniem VCC</w:t>
      </w:r>
      <w:r w:rsidR="00B42BEF">
        <w:t xml:space="preserve">, które wynosi +5 V, </w:t>
      </w:r>
      <w:r>
        <w:t xml:space="preserve">ale </w:t>
      </w:r>
      <w:r w:rsidR="00B42BEF">
        <w:t>układ jest też przystosowany do</w:t>
      </w:r>
      <w:r>
        <w:t xml:space="preserve"> pracy przy</w:t>
      </w:r>
      <w:r w:rsidR="00B42BEF">
        <w:t xml:space="preserve"> zasilani</w:t>
      </w:r>
      <w:r>
        <w:t>u</w:t>
      </w:r>
      <w:r w:rsidR="00B42BEF">
        <w:t xml:space="preserve"> +3.3 V</w:t>
      </w:r>
      <w:r>
        <w:t xml:space="preserve"> [18]</w:t>
      </w:r>
      <w:r w:rsidR="00B42BEF">
        <w:t>. Ostatni</w:t>
      </w:r>
      <w:r w:rsidR="0042329E">
        <w:t xml:space="preserve">a linia </w:t>
      </w:r>
      <w:r w:rsidR="00B42BEF">
        <w:t>to wspólna z mikrokontrolerem masa GND.</w:t>
      </w:r>
      <w:r w:rsidR="00F715A9">
        <w:t xml:space="preserve"> </w:t>
      </w:r>
    </w:p>
    <w:p w14:paraId="75FF8737" w14:textId="77777777" w:rsidR="00F715A9" w:rsidRDefault="00F715A9" w:rsidP="00F715A9">
      <w:pPr>
        <w:pStyle w:val="Tekstpodstawowyzwciciem"/>
      </w:pPr>
    </w:p>
    <w:p w14:paraId="1D5FAC6E" w14:textId="49D2578E" w:rsidR="00F715A9" w:rsidRDefault="00F715A9" w:rsidP="002B72F0">
      <w:pPr>
        <w:pStyle w:val="Tekstpodstawowyzwciciem"/>
        <w:numPr>
          <w:ilvl w:val="0"/>
          <w:numId w:val="20"/>
        </w:numPr>
      </w:pPr>
      <w:r>
        <w:t>Sekcja przycisków sterujących (RESET / OK / NEXT)</w:t>
      </w:r>
    </w:p>
    <w:p w14:paraId="4FAC1AC8" w14:textId="56D5265C" w:rsidR="00F715A9" w:rsidRDefault="00F715A9" w:rsidP="00F715A9">
      <w:pPr>
        <w:pStyle w:val="Tekstpodstawowyzwciciem"/>
      </w:pPr>
      <w:r>
        <w:t>Interfejs użytkownika ograniczono do trzech przycisków: RESET, OK</w:t>
      </w:r>
      <w:r w:rsidR="00B42BEF">
        <w:t xml:space="preserve"> oraz</w:t>
      </w:r>
      <w:r>
        <w:t xml:space="preserve"> NEXT. Każdy przycisk jest podłączony w konfiguracji do masy (GND), a po stronie mikrokontrolera </w:t>
      </w:r>
      <w:r w:rsidR="00B42BEF">
        <w:t xml:space="preserve">piny GPIO </w:t>
      </w:r>
      <w:r w:rsidR="0042329E">
        <w:t>skonfigurowano z</w:t>
      </w:r>
      <w:r w:rsidR="00B42BEF">
        <w:t xml:space="preserve"> wewnętrzn</w:t>
      </w:r>
      <w:r w:rsidR="0042329E">
        <w:t>ym</w:t>
      </w:r>
      <w:r w:rsidR="00B42BEF">
        <w:t xml:space="preserve"> rezystorem podciągającym do napięcia 3.3 V (</w:t>
      </w:r>
      <w:proofErr w:type="spellStart"/>
      <w:r w:rsidR="00B42BEF">
        <w:t>Internal</w:t>
      </w:r>
      <w:proofErr w:type="spellEnd"/>
      <w:r w:rsidR="00B42BEF">
        <w:t xml:space="preserve"> </w:t>
      </w:r>
      <w:proofErr w:type="spellStart"/>
      <w:r w:rsidR="00B42BEF">
        <w:t>Pull-Up</w:t>
      </w:r>
      <w:proofErr w:type="spellEnd"/>
      <w:r w:rsidR="00B42BEF">
        <w:t xml:space="preserve">) </w:t>
      </w:r>
      <w:r w:rsidR="00F00A50">
        <w:t>[1</w:t>
      </w:r>
      <w:r w:rsidR="00BC1969">
        <w:t>9].</w:t>
      </w:r>
      <w:r w:rsidR="00C8117C">
        <w:t xml:space="preserve"> Oznacza to,</w:t>
      </w:r>
      <w:r w:rsidR="0042329E">
        <w:t xml:space="preserve"> że</w:t>
      </w:r>
      <w:r w:rsidR="00C8117C">
        <w:t xml:space="preserve"> stanem aktywnym jest stan niski – w stanie spoczynku wejście </w:t>
      </w:r>
      <w:proofErr w:type="spellStart"/>
      <w:r w:rsidR="00C8117C">
        <w:t>pinu</w:t>
      </w:r>
      <w:proofErr w:type="spellEnd"/>
      <w:r w:rsidR="00C8117C">
        <w:t xml:space="preserve"> ma stan wysoki. </w:t>
      </w:r>
      <w:r>
        <w:t xml:space="preserve">Na schemacie linie sygnałowe są oznaczone jako BTN_RESET, BTN_OK, BTN_NEXT i prowadzą bezpośrednio do </w:t>
      </w:r>
      <w:proofErr w:type="spellStart"/>
      <w:r>
        <w:t>pinów</w:t>
      </w:r>
      <w:proofErr w:type="spellEnd"/>
      <w:r>
        <w:t xml:space="preserve"> płytki</w:t>
      </w:r>
      <w:r w:rsidR="00C8117C">
        <w:t>.</w:t>
      </w:r>
    </w:p>
    <w:p w14:paraId="46E2E37F" w14:textId="77777777" w:rsidR="002B72F0" w:rsidRDefault="002B72F0" w:rsidP="00F715A9">
      <w:pPr>
        <w:pStyle w:val="Tekstpodstawowyzwciciem"/>
      </w:pPr>
    </w:p>
    <w:p w14:paraId="71565BEC" w14:textId="4AD09B9D" w:rsidR="00F715A9" w:rsidRDefault="00F715A9" w:rsidP="002B72F0">
      <w:pPr>
        <w:pStyle w:val="Tekstpodstawowyzwciciem"/>
        <w:numPr>
          <w:ilvl w:val="0"/>
          <w:numId w:val="20"/>
        </w:numPr>
      </w:pPr>
      <w:r>
        <w:t>Sekcja diod LED – informacja zwrotna (zielona i czerwona)</w:t>
      </w:r>
    </w:p>
    <w:p w14:paraId="3BBED83D" w14:textId="41054670" w:rsidR="002B72F0" w:rsidRDefault="002B72F0" w:rsidP="00F715A9">
      <w:pPr>
        <w:pStyle w:val="Tekstpodstawowyzwciciem"/>
      </w:pPr>
      <w:r>
        <w:lastRenderedPageBreak/>
        <w:t xml:space="preserve">W projekcie zastosowano dwie diody w celu </w:t>
      </w:r>
      <w:r w:rsidR="0042329E">
        <w:t>zapewnienia</w:t>
      </w:r>
      <w:r>
        <w:t xml:space="preserve"> użytkownikowi prostej, natychmiastowej informacji zwrotnej. Przy każdym wciśnięciu klawisza</w:t>
      </w:r>
      <w:r w:rsidR="0042329E">
        <w:t xml:space="preserve"> instrumentu</w:t>
      </w:r>
      <w:r>
        <w:t xml:space="preserve"> zaświeci się jedna z dwóch diod: zielona (poprawna dla danego kroku lekcji nuta) oraz czerwona (niepoprawna).</w:t>
      </w:r>
    </w:p>
    <w:p w14:paraId="26B4A0C4" w14:textId="6E0C596C" w:rsidR="002B72F0" w:rsidRDefault="0042329E" w:rsidP="00F715A9">
      <w:pPr>
        <w:pStyle w:val="Tekstpodstawowyzwciciem"/>
      </w:pPr>
      <w:r>
        <w:t>Diody sterowane są z wyjść mikrokontrolera</w:t>
      </w:r>
      <w:r w:rsidR="002B72F0">
        <w:t xml:space="preserve"> FB_GREEN</w:t>
      </w:r>
      <w:r>
        <w:t xml:space="preserve"> oraz</w:t>
      </w:r>
      <w:r w:rsidR="002B72F0">
        <w:t xml:space="preserve"> FB_RED przez rezystory ograniczające prąd o wartości 330 Ω (R1 oraz R2). Stanem aktywnym jest stan wysoki na linii sterującej.</w:t>
      </w:r>
    </w:p>
    <w:p w14:paraId="56C688E0" w14:textId="77777777" w:rsidR="002B72F0" w:rsidRDefault="002B72F0" w:rsidP="00F715A9">
      <w:pPr>
        <w:pStyle w:val="Tekstpodstawowyzwciciem"/>
      </w:pPr>
    </w:p>
    <w:p w14:paraId="266BB459" w14:textId="3E9C7CEC" w:rsidR="00E13B0D" w:rsidRDefault="00E13B0D" w:rsidP="00E13B0D">
      <w:pPr>
        <w:pStyle w:val="Nagwek2"/>
      </w:pPr>
      <w:bookmarkStart w:id="62" w:name="_Toc218271723"/>
      <w:r>
        <w:t>Część aplikacyjna – architektura i opis oprogramowania</w:t>
      </w:r>
      <w:bookmarkEnd w:id="62"/>
    </w:p>
    <w:p w14:paraId="14562FE8" w14:textId="77777777" w:rsidR="00E13B0D" w:rsidRDefault="00E13B0D" w:rsidP="00E13B0D">
      <w:pPr>
        <w:pStyle w:val="Tekstpodstawowyzwciciem"/>
      </w:pPr>
    </w:p>
    <w:p w14:paraId="48093195" w14:textId="7CEA95CE" w:rsidR="00E13B0D" w:rsidRDefault="00E13B0D" w:rsidP="00E13B0D">
      <w:pPr>
        <w:pStyle w:val="Nagwek3"/>
      </w:pPr>
      <w:bookmarkStart w:id="63" w:name="_Toc218271724"/>
      <w:r>
        <w:t>Ogólny opis działania programu</w:t>
      </w:r>
      <w:bookmarkEnd w:id="63"/>
    </w:p>
    <w:p w14:paraId="1A52ABDC" w14:textId="4FB49FB1" w:rsidR="00B76525" w:rsidRDefault="00B76525" w:rsidP="00B76525">
      <w:pPr>
        <w:pStyle w:val="Tekstpodstawowyzwciciem"/>
      </w:pPr>
      <w:r>
        <w:t xml:space="preserve">Oprogramowanie </w:t>
      </w:r>
      <w:r w:rsidR="00FC4F71">
        <w:t>projektu</w:t>
      </w:r>
      <w:r>
        <w:t xml:space="preserve"> zrealizowano w architekturze modułowej, w której to wyróżniono:</w:t>
      </w:r>
    </w:p>
    <w:p w14:paraId="58AE7B47" w14:textId="098BC178" w:rsidR="00B76525" w:rsidRDefault="00B76525" w:rsidP="00B76525">
      <w:pPr>
        <w:pStyle w:val="Tekstpodstawowyzwciciem"/>
      </w:pPr>
      <w:r>
        <w:t xml:space="preserve">- warstwę inicjalizacji i obsługi </w:t>
      </w:r>
      <w:proofErr w:type="spellStart"/>
      <w:r>
        <w:t>peryferiów</w:t>
      </w:r>
      <w:proofErr w:type="spellEnd"/>
      <w:r>
        <w:t xml:space="preserve"> (HAL + </w:t>
      </w:r>
      <w:proofErr w:type="spellStart"/>
      <w:r>
        <w:t>middleware</w:t>
      </w:r>
      <w:proofErr w:type="spellEnd"/>
      <w:r>
        <w:t>),</w:t>
      </w:r>
    </w:p>
    <w:p w14:paraId="78DA782B" w14:textId="4C35339E" w:rsidR="00B76525" w:rsidRDefault="00B76525" w:rsidP="00B76525">
      <w:pPr>
        <w:pStyle w:val="Tekstpodstawowyzwciciem"/>
      </w:pPr>
      <w:r>
        <w:t>- warstwę sterowników (USB-MIDI, LCD, przyciski),</w:t>
      </w:r>
    </w:p>
    <w:p w14:paraId="1A2404A1" w14:textId="0CF53523" w:rsidR="00B76525" w:rsidRDefault="00B76525" w:rsidP="00B76525">
      <w:pPr>
        <w:pStyle w:val="Tekstpodstawowyzwciciem"/>
      </w:pPr>
      <w:r>
        <w:t>- warstwę logiki aplikacyjnej (menu użytkownika oraz silnik lekcji).</w:t>
      </w:r>
    </w:p>
    <w:p w14:paraId="71300D80" w14:textId="4788B4E9" w:rsidR="00B76525" w:rsidRDefault="00B76525" w:rsidP="00B76525">
      <w:pPr>
        <w:pStyle w:val="Tekstpodstawowyzwciciem"/>
      </w:pPr>
      <w:r>
        <w:t xml:space="preserve">Wszystkie zadania są wykonywane cyklicznie w pętli głównej, a funkcje wymagające odmierzania czasu, takie jak sygnalizacja LED czy </w:t>
      </w:r>
      <w:r w:rsidR="00CC1E4A">
        <w:t>filtracja drgań styków</w:t>
      </w:r>
      <w:r>
        <w:t xml:space="preserve"> przycisków, zrealizowano w sposób nieblokujący z wykorzystaniem licznika systemowego </w:t>
      </w:r>
      <w:proofErr w:type="spellStart"/>
      <w:r>
        <w:rPr>
          <w:i/>
          <w:iCs/>
        </w:rPr>
        <w:t>HAL_GetTick</w:t>
      </w:r>
      <w:proofErr w:type="spellEnd"/>
      <w:r>
        <w:rPr>
          <w:i/>
          <w:iCs/>
        </w:rPr>
        <w:t>()</w:t>
      </w:r>
      <w:r w:rsidR="00CC1E4A">
        <w:rPr>
          <w:i/>
          <w:iCs/>
        </w:rPr>
        <w:t xml:space="preserve"> </w:t>
      </w:r>
      <w:r w:rsidR="00CC1E4A" w:rsidRPr="00CC1E4A">
        <w:t>(czas mierzony w ms)</w:t>
      </w:r>
      <w:r w:rsidRPr="00CC1E4A">
        <w:t>.</w:t>
      </w:r>
    </w:p>
    <w:p w14:paraId="2F5A740E" w14:textId="77777777" w:rsidR="00CC1E4A" w:rsidRPr="00B76525" w:rsidRDefault="00CC1E4A" w:rsidP="00CC1E4A">
      <w:pPr>
        <w:pStyle w:val="Tekstpodstawowyzwciciem"/>
        <w:ind w:firstLine="0"/>
      </w:pPr>
    </w:p>
    <w:p w14:paraId="4CF7002F" w14:textId="23EA178A" w:rsidR="003A542D" w:rsidRDefault="00B76525" w:rsidP="003A542D">
      <w:pPr>
        <w:pStyle w:val="Tekstpodstawowyzwciciem"/>
      </w:pPr>
      <w:r>
        <w:t xml:space="preserve">Po uruchomieniu mikrokontrolera wykonywana jest standardowa inicjalizacja HAL – konfigurowane są zegary oraz peryferia, które zostały skonfigurowane wcześniej w STM32CubeMX: piny GPIO (przyciski oraz diody LED), magistrala I2C (wyświetlacz LCD) oraz USB w trybie Host. W kolejnym kroku inicjalizowany jest wyświetlacz </w:t>
      </w:r>
      <w:proofErr w:type="spellStart"/>
      <w:r>
        <w:t>Grove</w:t>
      </w:r>
      <w:proofErr w:type="spellEnd"/>
      <w:r>
        <w:t xml:space="preserve"> LCD 16x2, a do jego pamięci CGRAM ładowane są własne znaki – utworzone na potrzebę systemu lekcji symbole długości nut oraz znaki chromatyczne (bemol, krzyżyk). Po stronie aplikacyjnej uruchamiana jest maszyna stanów menu użytkownika</w:t>
      </w:r>
      <w:r w:rsidR="003A542D">
        <w:t>, która odpowiada za wybór trybu nauki i uruchomienie lekcji.</w:t>
      </w:r>
    </w:p>
    <w:p w14:paraId="27FB1192" w14:textId="14346E33" w:rsidR="00FC4F71" w:rsidRDefault="00FC4F71" w:rsidP="003A542D">
      <w:pPr>
        <w:pStyle w:val="Tekstpodstawowyzwciciem"/>
      </w:pPr>
      <w:r w:rsidRPr="00FC4F71">
        <w:lastRenderedPageBreak/>
        <w:t>Na rys</w:t>
      </w:r>
      <w:r>
        <w:t>unku poniżej</w:t>
      </w:r>
      <w:r w:rsidRPr="00FC4F71">
        <w:t xml:space="preserve"> pokazano przepływ danych w ujęciu funkcjonalnym</w:t>
      </w:r>
      <w:r w:rsidR="00CC1E4A">
        <w:t xml:space="preserve"> projektu</w:t>
      </w:r>
      <w:r w:rsidRPr="00FC4F71">
        <w:t xml:space="preserve"> (źródło danych, część aplikacyjna, interfejs użytkownika). W obrębie głównej części aplikacyjnej można wyróżnić</w:t>
      </w:r>
      <w:r w:rsidR="00CC1E4A">
        <w:t xml:space="preserve"> wypisane </w:t>
      </w:r>
      <w:r w:rsidR="00C02805">
        <w:t>wcześniej</w:t>
      </w:r>
      <w:r w:rsidRPr="00FC4F71">
        <w:t xml:space="preserve"> warstw</w:t>
      </w:r>
      <w:r w:rsidR="00CC1E4A">
        <w:t>y:</w:t>
      </w:r>
      <w:r w:rsidRPr="00FC4F71">
        <w:t xml:space="preserve"> inicjalizacji (HAL/</w:t>
      </w:r>
      <w:proofErr w:type="spellStart"/>
      <w:r w:rsidRPr="00FC4F71">
        <w:t>middleware</w:t>
      </w:r>
      <w:proofErr w:type="spellEnd"/>
      <w:r w:rsidRPr="00FC4F71">
        <w:t>), sterowników oraz logiki aplikacyjnej.</w:t>
      </w:r>
    </w:p>
    <w:p w14:paraId="45466B26" w14:textId="77777777" w:rsidR="008F06A4" w:rsidRDefault="002F2B2E" w:rsidP="008F06A4">
      <w:pPr>
        <w:pStyle w:val="Tekstpodstawowyzwciciem"/>
        <w:keepNext/>
        <w:ind w:firstLine="0"/>
        <w:jc w:val="center"/>
      </w:pPr>
      <w:r>
        <w:rPr>
          <w:noProof/>
        </w:rPr>
        <w:drawing>
          <wp:inline distT="0" distB="0" distL="0" distR="0" wp14:anchorId="54DA56E4" wp14:editId="601B1FE2">
            <wp:extent cx="5399405" cy="3030855"/>
            <wp:effectExtent l="0" t="0" r="0" b="0"/>
            <wp:docPr id="1126948548" name="Obraz 1" descr="Obraz zawierający tekst, paragon,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8548" name="Obraz 1" descr="Obraz zawierający tekst, paragon, zrzut ekranu, Czcionka&#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030855"/>
                    </a:xfrm>
                    <a:prstGeom prst="rect">
                      <a:avLst/>
                    </a:prstGeom>
                  </pic:spPr>
                </pic:pic>
              </a:graphicData>
            </a:graphic>
          </wp:inline>
        </w:drawing>
      </w:r>
    </w:p>
    <w:p w14:paraId="4C79C280" w14:textId="391BAAA6" w:rsidR="003A559F" w:rsidRPr="003A559F" w:rsidRDefault="008F06A4" w:rsidP="003A559F">
      <w:pPr>
        <w:pStyle w:val="Legenda"/>
        <w:jc w:val="center"/>
      </w:pPr>
      <w:bookmarkStart w:id="64" w:name="_Toc218271614"/>
      <w:r>
        <w:t xml:space="preserve">Rys. </w:t>
      </w:r>
      <w:fldSimple w:instr=" SEQ Rys. \* ARABIC ">
        <w:r w:rsidR="00A6477C">
          <w:rPr>
            <w:noProof/>
          </w:rPr>
          <w:t>16</w:t>
        </w:r>
      </w:fldSimple>
      <w:r>
        <w:t xml:space="preserve">.: Schemat blokowy całego systemu, </w:t>
      </w:r>
      <w:r>
        <w:rPr>
          <w:i/>
          <w:iCs/>
        </w:rPr>
        <w:t>źródło: opracowanie własne</w:t>
      </w:r>
      <w:bookmarkEnd w:id="64"/>
      <w:r w:rsidR="003A559F">
        <w:t xml:space="preserve"> </w:t>
      </w:r>
    </w:p>
    <w:p w14:paraId="128525A2" w14:textId="77777777" w:rsidR="003A559F" w:rsidRDefault="003A559F" w:rsidP="003A542D">
      <w:pPr>
        <w:pStyle w:val="Tekstpodstawowyzwciciem"/>
      </w:pPr>
    </w:p>
    <w:p w14:paraId="46E4B87E" w14:textId="7E1A6E56" w:rsidR="000C20A2" w:rsidRDefault="003A559F" w:rsidP="003A559F">
      <w:pPr>
        <w:pStyle w:val="Tekstpodstawowyzwciciem"/>
      </w:pPr>
      <w:r>
        <w:t>Schemat blokowy przedstawia ogólny przepływ informacji w systemie oraz podział odpowiedzialności pomiędzy</w:t>
      </w:r>
      <w:r w:rsidR="00D4594F">
        <w:t xml:space="preserve"> konkretnymi</w:t>
      </w:r>
      <w:r>
        <w:t xml:space="preserve"> moduł</w:t>
      </w:r>
      <w:r w:rsidR="00D4594F">
        <w:t>ami</w:t>
      </w:r>
      <w:r>
        <w:t xml:space="preserve"> oprogramowania. Dane wejściowe pochodzą z elektronicznego instrumentu klawiszowego USB-MIDI i są przetwarzane przez warstwę USB Host (</w:t>
      </w:r>
      <w:r w:rsidR="00C02805" w:rsidRPr="00C02805">
        <w:t xml:space="preserve">STM32Cube USB Host </w:t>
      </w:r>
      <w:proofErr w:type="spellStart"/>
      <w:r w:rsidR="00C02805" w:rsidRPr="00C02805">
        <w:t>middleware</w:t>
      </w:r>
      <w:proofErr w:type="spellEnd"/>
      <w:r>
        <w:t xml:space="preserve">), która realizuje enumerację urządzenia oraz uruchamia odpowiednią klasę. </w:t>
      </w:r>
    </w:p>
    <w:p w14:paraId="277F0122" w14:textId="605D1F2D" w:rsidR="003A559F" w:rsidRDefault="003A559F" w:rsidP="003A559F">
      <w:pPr>
        <w:pStyle w:val="Tekstpodstawowyzwciciem"/>
      </w:pPr>
      <w:r>
        <w:t xml:space="preserve">Następnie sterownik klasy USB-MIDI odbiera dane z </w:t>
      </w:r>
      <w:proofErr w:type="spellStart"/>
      <w:r>
        <w:t>endpointu</w:t>
      </w:r>
      <w:proofErr w:type="spellEnd"/>
      <w:r>
        <w:t xml:space="preserve"> </w:t>
      </w:r>
      <w:proofErr w:type="spellStart"/>
      <w:r>
        <w:t>Bulk</w:t>
      </w:r>
      <w:proofErr w:type="spellEnd"/>
      <w:r>
        <w:t xml:space="preserve"> IN, </w:t>
      </w:r>
      <w:r w:rsidR="00CC1E4A" w:rsidRPr="00CC1E4A">
        <w:t xml:space="preserve">dzieli odebrany bufor transferu na 4-bajtowe pakiety USB-MIDI Event </w:t>
      </w:r>
      <w:proofErr w:type="spellStart"/>
      <w:r w:rsidR="00CC1E4A" w:rsidRPr="00CC1E4A">
        <w:t>Packet</w:t>
      </w:r>
      <w:proofErr w:type="spellEnd"/>
      <w:r>
        <w:t xml:space="preserve"> oraz buforuje </w:t>
      </w:r>
      <w:r w:rsidR="00C02805">
        <w:t>surowe pakiety</w:t>
      </w:r>
      <w:r>
        <w:t xml:space="preserve"> w kolejce FIFO w celu dalszego przetwarzania.</w:t>
      </w:r>
    </w:p>
    <w:p w14:paraId="7F5B8A3A" w14:textId="696E88F3" w:rsidR="000C20A2" w:rsidRDefault="003A559F" w:rsidP="000C20A2">
      <w:pPr>
        <w:pStyle w:val="Tekstpodstawowyzwciciem"/>
      </w:pPr>
      <w:r>
        <w:t xml:space="preserve">W kolejnych iteracjach pętli głównej programu zdarzenia MIDI są </w:t>
      </w:r>
      <w:r w:rsidR="000C20A2">
        <w:t>pobierane z kolejki FIFO, a następnie</w:t>
      </w:r>
      <w:r>
        <w:t xml:space="preserve"> filtrowane (</w:t>
      </w:r>
      <w:r w:rsidR="00C02805">
        <w:t>wykorzystywane są</w:t>
      </w:r>
      <w:r w:rsidR="000C20A2">
        <w:t xml:space="preserve"> jedynie komunikaty </w:t>
      </w:r>
      <w:proofErr w:type="spellStart"/>
      <w:r w:rsidR="000C20A2">
        <w:t>Note</w:t>
      </w:r>
      <w:proofErr w:type="spellEnd"/>
      <w:r w:rsidR="000C20A2">
        <w:t xml:space="preserve"> On</w:t>
      </w:r>
      <w:r w:rsidR="00CC1E4A">
        <w:t xml:space="preserve"> z niezerową prędkością </w:t>
      </w:r>
      <w:proofErr w:type="spellStart"/>
      <w:r w:rsidR="00CC1E4A">
        <w:t>velocity</w:t>
      </w:r>
      <w:proofErr w:type="spellEnd"/>
      <w:r w:rsidR="000C20A2">
        <w:t>, które odpowiadają za wciśnięcie klawisza na instrumencie</w:t>
      </w:r>
      <w:r>
        <w:t xml:space="preserve">), po czym informacja o zagranej nucie przekazywana jest do silnika lekcji. </w:t>
      </w:r>
    </w:p>
    <w:p w14:paraId="59719C29" w14:textId="18BF8CDB" w:rsidR="00E13B0D" w:rsidRDefault="003A559F" w:rsidP="000C20A2">
      <w:pPr>
        <w:pStyle w:val="Tekstpodstawowyzwciciem"/>
      </w:pPr>
      <w:r>
        <w:t xml:space="preserve">Moduł lekcji </w:t>
      </w:r>
      <w:r w:rsidR="000C20A2">
        <w:t>definiuje</w:t>
      </w:r>
      <w:r>
        <w:t xml:space="preserve"> </w:t>
      </w:r>
      <w:r w:rsidR="000C20A2">
        <w:t xml:space="preserve">dwa tryby nauki: </w:t>
      </w:r>
      <w:r>
        <w:t>tryb utworu</w:t>
      </w:r>
      <w:r w:rsidR="000C20A2">
        <w:t xml:space="preserve"> (SONG)</w:t>
      </w:r>
      <w:r>
        <w:t xml:space="preserve"> lub tryb akordów</w:t>
      </w:r>
      <w:r w:rsidR="000C20A2">
        <w:t xml:space="preserve"> (CHORDS), które lekko różnią się sposobem przetwarzania odczytanych z instrumentu </w:t>
      </w:r>
      <w:r w:rsidR="000C20A2">
        <w:lastRenderedPageBreak/>
        <w:t xml:space="preserve">danych. Tryb nauki składa się z „kroków lekcji”, gdzie jeden krok składa się </w:t>
      </w:r>
      <w:r w:rsidR="00CC1E4A">
        <w:t>z</w:t>
      </w:r>
      <w:r w:rsidR="000C20A2">
        <w:t xml:space="preserve"> jednej do trzech nut. Moduł lekcji weryfikuje i aktualizuje postępy </w:t>
      </w:r>
      <w:r w:rsidR="00C02805">
        <w:t>realizacji</w:t>
      </w:r>
      <w:r w:rsidR="000C20A2">
        <w:t xml:space="preserve"> kolejnych kroków</w:t>
      </w:r>
      <w:r>
        <w:t xml:space="preserve"> oraz</w:t>
      </w:r>
      <w:r w:rsidR="000C20A2">
        <w:t xml:space="preserve"> przekaz</w:t>
      </w:r>
      <w:r w:rsidR="00CC1E4A">
        <w:t>uje</w:t>
      </w:r>
      <w:r w:rsidR="000C20A2">
        <w:t xml:space="preserve"> użytkownikowi</w:t>
      </w:r>
      <w:r>
        <w:t xml:space="preserve"> informacj</w:t>
      </w:r>
      <w:r w:rsidR="00C02805">
        <w:t>ę</w:t>
      </w:r>
      <w:r>
        <w:t xml:space="preserve"> zwrotn</w:t>
      </w:r>
      <w:r w:rsidR="00CC1E4A">
        <w:t>ą</w:t>
      </w:r>
      <w:r>
        <w:t>. Wyniki działania silnika lekcji prezentowane są użytkownikowi w postaci komunikatów na wyświetlaczu LCD oraz sygnalizacji diodami LED. Równolegle obsługiwane są trzy przyciski sterujące, które umożliwiają nawigację po menu oraz sterowanie przebiegiem lekcji, zależnie od aktualnego stanu aplikacji.</w:t>
      </w:r>
    </w:p>
    <w:p w14:paraId="3834BF95" w14:textId="77777777" w:rsidR="000C20A2" w:rsidRDefault="000C20A2" w:rsidP="000C20A2">
      <w:pPr>
        <w:pStyle w:val="Tekstpodstawowyzwciciem"/>
      </w:pPr>
    </w:p>
    <w:p w14:paraId="5D4AC766" w14:textId="590850A4" w:rsidR="00E13B0D" w:rsidRDefault="00E13B0D" w:rsidP="00E13B0D">
      <w:pPr>
        <w:pStyle w:val="Nagwek3"/>
      </w:pPr>
      <w:bookmarkStart w:id="65" w:name="_Toc218271725"/>
      <w:r>
        <w:t>Podział modułów oprogramowania</w:t>
      </w:r>
      <w:bookmarkEnd w:id="65"/>
    </w:p>
    <w:p w14:paraId="52870B8D" w14:textId="77777777" w:rsidR="00F66FFA" w:rsidRDefault="00F66FFA" w:rsidP="005A62AC">
      <w:pPr>
        <w:pStyle w:val="Tekstpodstawowyzwciciem"/>
      </w:pPr>
      <w:r w:rsidRPr="00F66FFA">
        <w:t xml:space="preserve">W celu uporządkowania struktury programu dokonano podziału oprogramowania na moduły odpowiadające wybranym funkcjom systemu. </w:t>
      </w:r>
    </w:p>
    <w:p w14:paraId="053BB162" w14:textId="3770CE3C" w:rsidR="005A62AC" w:rsidRPr="005A62AC" w:rsidRDefault="00F66FFA" w:rsidP="005A62AC">
      <w:pPr>
        <w:pStyle w:val="Tekstpodstawowyzwciciem"/>
      </w:pPr>
      <w:r w:rsidRPr="00F66FFA">
        <w:t xml:space="preserve">Tabela </w:t>
      </w:r>
      <w:r>
        <w:t>poniżej</w:t>
      </w:r>
      <w:r w:rsidRPr="00F66FFA">
        <w:t xml:space="preserve"> przedstawia zestawienie plików źródłowych i nagłówkowych wraz z ich rolą w systemie. Dodatkowo wskazano odniesienie do bloków schematu </w:t>
      </w:r>
      <w:r>
        <w:t>blokowego</w:t>
      </w:r>
      <w:r w:rsidRPr="00F66FFA">
        <w:t xml:space="preserve"> </w:t>
      </w:r>
      <w:r>
        <w:t>systemu</w:t>
      </w:r>
      <w:r w:rsidRPr="00F66FFA">
        <w:t xml:space="preserve"> (</w:t>
      </w:r>
      <w:r>
        <w:t>R</w:t>
      </w:r>
      <w:r w:rsidRPr="00F66FFA">
        <w:t>ys. 16</w:t>
      </w:r>
      <w:r>
        <w:t>.</w:t>
      </w:r>
      <w:r w:rsidRPr="00F66FFA">
        <w:t>), co ułatwia powiązanie struktury kodu z architekturą funkcjonalną aplikacji.</w:t>
      </w:r>
      <w:r>
        <w:br/>
      </w:r>
    </w:p>
    <w:p w14:paraId="1DBB2B9E" w14:textId="71184549" w:rsidR="00CE0574" w:rsidRDefault="00CE0574" w:rsidP="00CE0574">
      <w:pPr>
        <w:pStyle w:val="Legenda"/>
        <w:keepNext/>
      </w:pPr>
      <w:bookmarkStart w:id="66" w:name="_Toc218271634"/>
      <w:r>
        <w:t xml:space="preserve">Tabela </w:t>
      </w:r>
      <w:fldSimple w:instr=" SEQ Tabela \* ARABIC ">
        <w:r w:rsidR="0068132C">
          <w:rPr>
            <w:noProof/>
          </w:rPr>
          <w:t>1</w:t>
        </w:r>
      </w:fldSimple>
      <w:r>
        <w:t xml:space="preserve">.: </w:t>
      </w:r>
      <w:r w:rsidR="00F66FFA" w:rsidRPr="00F66FFA">
        <w:t>Zestawienie modułów oprogramowania, plików projektu oraz ich odniesienia do schematu blokowego (</w:t>
      </w:r>
      <w:r w:rsidR="00F66FFA">
        <w:t>R</w:t>
      </w:r>
      <w:r w:rsidR="00F66FFA" w:rsidRPr="00F66FFA">
        <w:t>ys. 16</w:t>
      </w:r>
      <w:r w:rsidR="00F66FFA">
        <w:t>.</w:t>
      </w:r>
      <w:r w:rsidR="00F66FFA" w:rsidRPr="00F66FFA">
        <w:t>)</w:t>
      </w:r>
      <w:bookmarkEnd w:id="66"/>
    </w:p>
    <w:tbl>
      <w:tblPr>
        <w:tblStyle w:val="Tabelasiatki4"/>
        <w:tblW w:w="10774" w:type="dxa"/>
        <w:tblInd w:w="-1423" w:type="dxa"/>
        <w:tblLayout w:type="fixed"/>
        <w:tblLook w:val="04A0" w:firstRow="1" w:lastRow="0" w:firstColumn="1" w:lastColumn="0" w:noHBand="0" w:noVBand="1"/>
      </w:tblPr>
      <w:tblGrid>
        <w:gridCol w:w="3015"/>
        <w:gridCol w:w="1664"/>
        <w:gridCol w:w="4252"/>
        <w:gridCol w:w="142"/>
        <w:gridCol w:w="1701"/>
      </w:tblGrid>
      <w:tr w:rsidR="009668D0" w14:paraId="72CC967E" w14:textId="77777777" w:rsidTr="0096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00D0205" w14:textId="101960DC" w:rsidR="005A62AC" w:rsidRDefault="005A62AC" w:rsidP="00E13B0D">
            <w:pPr>
              <w:pStyle w:val="Tekstpodstawowyzwciciem"/>
              <w:ind w:firstLine="0"/>
            </w:pPr>
            <w:r>
              <w:t xml:space="preserve">Moduł </w:t>
            </w:r>
          </w:p>
        </w:tc>
        <w:tc>
          <w:tcPr>
            <w:tcW w:w="1664" w:type="dxa"/>
          </w:tcPr>
          <w:p w14:paraId="0E132D4C" w14:textId="49582F6C"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Pliki</w:t>
            </w:r>
          </w:p>
        </w:tc>
        <w:tc>
          <w:tcPr>
            <w:tcW w:w="4252" w:type="dxa"/>
          </w:tcPr>
          <w:p w14:paraId="10BD67EC" w14:textId="77171D96"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Rola w systemie</w:t>
            </w:r>
          </w:p>
        </w:tc>
        <w:tc>
          <w:tcPr>
            <w:tcW w:w="1843" w:type="dxa"/>
            <w:gridSpan w:val="2"/>
          </w:tcPr>
          <w:p w14:paraId="4D48896A" w14:textId="7D797234" w:rsidR="005A62AC" w:rsidRDefault="00F66FFA"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Odniesienie</w:t>
            </w:r>
            <w:r w:rsidR="009668D0">
              <w:t xml:space="preserve"> w schemacie blokowym (Rys. 16.)</w:t>
            </w:r>
          </w:p>
        </w:tc>
      </w:tr>
      <w:tr w:rsidR="005A62AC" w:rsidRPr="005A62AC" w14:paraId="2B8E6F1B"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DB6587C" w14:textId="37259B27" w:rsidR="005A62AC" w:rsidRDefault="009668D0" w:rsidP="00E13B0D">
            <w:pPr>
              <w:pStyle w:val="Tekstpodstawowyzwciciem"/>
              <w:ind w:firstLine="0"/>
            </w:pPr>
            <w:r w:rsidRPr="009668D0">
              <w:t>Inicjalizacja systemu i pętla główna programu</w:t>
            </w:r>
          </w:p>
        </w:tc>
        <w:tc>
          <w:tcPr>
            <w:tcW w:w="1664" w:type="dxa"/>
          </w:tcPr>
          <w:p w14:paraId="476D5880" w14:textId="5C5427D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5A62AC">
              <w:rPr>
                <w:i/>
                <w:iCs/>
              </w:rPr>
              <w:t>main.c</w:t>
            </w:r>
            <w:proofErr w:type="spellEnd"/>
            <w:r w:rsidRPr="005A62AC">
              <w:rPr>
                <w:i/>
                <w:iCs/>
              </w:rPr>
              <w:t>/.h</w:t>
            </w:r>
          </w:p>
        </w:tc>
        <w:tc>
          <w:tcPr>
            <w:tcW w:w="4394" w:type="dxa"/>
            <w:gridSpan w:val="2"/>
          </w:tcPr>
          <w:p w14:paraId="48E8FCF8" w14:textId="0E47CF8D" w:rsid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5A62AC">
              <w:t xml:space="preserve">Inicjalizacja </w:t>
            </w:r>
            <w:proofErr w:type="spellStart"/>
            <w:r w:rsidRPr="005A62AC">
              <w:t>peryferiów</w:t>
            </w:r>
            <w:proofErr w:type="spellEnd"/>
            <w:r w:rsidRPr="005A62AC">
              <w:t xml:space="preserve"> (GPIO/I2C/USB Host), start LCD i </w:t>
            </w:r>
            <w:r>
              <w:t>menu użytkownika</w:t>
            </w:r>
            <w:r w:rsidRPr="005A62AC">
              <w:t xml:space="preserve">, cykliczna obsługa całego systemu </w:t>
            </w:r>
            <w:r>
              <w:t>w pętli</w:t>
            </w:r>
            <w:r w:rsidRPr="005A62AC">
              <w:t xml:space="preserve"> oraz filtracja odebranych komunikatów MIDI</w:t>
            </w:r>
          </w:p>
        </w:tc>
        <w:tc>
          <w:tcPr>
            <w:tcW w:w="1701" w:type="dxa"/>
          </w:tcPr>
          <w:p w14:paraId="2D3D8119" w14:textId="66037B6E" w:rsidR="005A62AC" w:rsidRPr="009668D0" w:rsidRDefault="009668D0" w:rsidP="005A62AC">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 xml:space="preserve">4 </w:t>
            </w:r>
            <w:r w:rsidR="00F66FFA">
              <w:rPr>
                <w:i/>
                <w:iCs/>
              </w:rPr>
              <w:t>oraz etap inicjalizacji</w:t>
            </w:r>
          </w:p>
        </w:tc>
      </w:tr>
      <w:tr w:rsidR="005A62AC" w:rsidRPr="005A62AC" w14:paraId="24E6A801"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12491C2E" w14:textId="44B712A8" w:rsidR="005A62AC" w:rsidRPr="005A62AC" w:rsidRDefault="00C37209" w:rsidP="00E13B0D">
            <w:pPr>
              <w:pStyle w:val="Tekstpodstawowyzwciciem"/>
              <w:ind w:firstLine="0"/>
            </w:pPr>
            <w:r w:rsidRPr="00C37209">
              <w:t xml:space="preserve">Obsługa USB w trybie Host (STM32Cube </w:t>
            </w:r>
            <w:proofErr w:type="spellStart"/>
            <w:r w:rsidRPr="00C37209">
              <w:t>middleware</w:t>
            </w:r>
            <w:proofErr w:type="spellEnd"/>
            <w:r w:rsidRPr="00C37209">
              <w:t>)</w:t>
            </w:r>
          </w:p>
        </w:tc>
        <w:tc>
          <w:tcPr>
            <w:tcW w:w="1664" w:type="dxa"/>
          </w:tcPr>
          <w:p w14:paraId="19CABB1F" w14:textId="420BC10B" w:rsidR="005A62AC" w:rsidRPr="005A62AC" w:rsidRDefault="005A62AC"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5A62AC">
              <w:rPr>
                <w:i/>
                <w:iCs/>
              </w:rPr>
              <w:t>usb_host.c</w:t>
            </w:r>
            <w:proofErr w:type="spellEnd"/>
            <w:r w:rsidRPr="005A62AC">
              <w:rPr>
                <w:i/>
                <w:iCs/>
              </w:rPr>
              <w:t>/.h</w:t>
            </w:r>
          </w:p>
        </w:tc>
        <w:tc>
          <w:tcPr>
            <w:tcW w:w="4394" w:type="dxa"/>
            <w:gridSpan w:val="2"/>
          </w:tcPr>
          <w:p w14:paraId="117966C3" w14:textId="17BF5463" w:rsidR="005A62AC"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 xml:space="preserve">Inicjalizacja </w:t>
            </w:r>
            <w:r w:rsidR="005A62AC" w:rsidRPr="005A62AC">
              <w:t>stosu, enumeracja urządzenia, rejestracja klasy USB-MIDI, cykliczne przetwarzanie zdarzeń hosta</w:t>
            </w:r>
            <w:r>
              <w:t>. U</w:t>
            </w:r>
            <w:r w:rsidR="005A62AC" w:rsidRPr="005A62AC">
              <w:t>dostępnia stan aplikacji USB</w:t>
            </w:r>
            <w:r>
              <w:t xml:space="preserve"> (połączony, odłączony)</w:t>
            </w:r>
          </w:p>
        </w:tc>
        <w:tc>
          <w:tcPr>
            <w:tcW w:w="1701" w:type="dxa"/>
          </w:tcPr>
          <w:p w14:paraId="7967F9CA" w14:textId="29B1486A"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2</w:t>
            </w:r>
          </w:p>
        </w:tc>
      </w:tr>
      <w:tr w:rsidR="005A62AC" w:rsidRPr="005A62AC" w14:paraId="4383C05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3FC7FE50" w14:textId="72C4F359" w:rsidR="005A62AC" w:rsidRPr="005A62AC" w:rsidRDefault="00C37209" w:rsidP="00E13B0D">
            <w:pPr>
              <w:pStyle w:val="Tekstpodstawowyzwciciem"/>
              <w:ind w:firstLine="0"/>
            </w:pPr>
            <w:r>
              <w:lastRenderedPageBreak/>
              <w:t>Sterownik klasy</w:t>
            </w:r>
            <w:r w:rsidRPr="00C37209">
              <w:t xml:space="preserve"> USB-MIDI po stronie </w:t>
            </w:r>
            <w:r>
              <w:t>H</w:t>
            </w:r>
            <w:r w:rsidRPr="00C37209">
              <w:t>osta (klasa własna)</w:t>
            </w:r>
          </w:p>
        </w:tc>
        <w:tc>
          <w:tcPr>
            <w:tcW w:w="1664" w:type="dxa"/>
          </w:tcPr>
          <w:p w14:paraId="767415A1" w14:textId="442E5C2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5A62AC">
              <w:rPr>
                <w:i/>
                <w:iCs/>
              </w:rPr>
              <w:t>usbh_midi.c</w:t>
            </w:r>
            <w:proofErr w:type="spellEnd"/>
            <w:r w:rsidRPr="005A62AC">
              <w:rPr>
                <w:i/>
                <w:iCs/>
              </w:rPr>
              <w:t>/.h</w:t>
            </w:r>
          </w:p>
        </w:tc>
        <w:tc>
          <w:tcPr>
            <w:tcW w:w="4394" w:type="dxa"/>
            <w:gridSpan w:val="2"/>
          </w:tcPr>
          <w:p w14:paraId="5E6EC822" w14:textId="33C107B9"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 xml:space="preserve">Wybór interfejsu MIDI Streaming </w:t>
            </w:r>
            <w:r w:rsidR="00C37209">
              <w:t>oraz</w:t>
            </w:r>
            <w:r w:rsidRPr="009668D0">
              <w:t xml:space="preserve"> </w:t>
            </w:r>
            <w:proofErr w:type="spellStart"/>
            <w:r w:rsidRPr="009668D0">
              <w:t>endpointów</w:t>
            </w:r>
            <w:proofErr w:type="spellEnd"/>
            <w:r w:rsidRPr="009668D0">
              <w:t xml:space="preserve">, otwarcie </w:t>
            </w:r>
            <w:proofErr w:type="spellStart"/>
            <w:r w:rsidRPr="009668D0">
              <w:t>pipe</w:t>
            </w:r>
            <w:proofErr w:type="spellEnd"/>
            <w:r w:rsidRPr="009668D0">
              <w:t xml:space="preserve"> </w:t>
            </w:r>
            <w:proofErr w:type="spellStart"/>
            <w:r w:rsidRPr="009668D0">
              <w:t>Bulk</w:t>
            </w:r>
            <w:proofErr w:type="spellEnd"/>
            <w:r w:rsidRPr="009668D0">
              <w:t xml:space="preserve"> IN, odbiór danych, podział bufora transferu na 4-bajtowe</w:t>
            </w:r>
            <w:r w:rsidR="00F66FFA">
              <w:t xml:space="preserve"> pakiety</w:t>
            </w:r>
            <w:r w:rsidRPr="009668D0">
              <w:t xml:space="preserve"> USB-MIDI Event </w:t>
            </w:r>
            <w:proofErr w:type="spellStart"/>
            <w:r w:rsidRPr="009668D0">
              <w:t>Packet</w:t>
            </w:r>
            <w:proofErr w:type="spellEnd"/>
            <w:r w:rsidRPr="009668D0">
              <w:t xml:space="preserve"> i buforowanie w FIFO</w:t>
            </w:r>
          </w:p>
        </w:tc>
        <w:tc>
          <w:tcPr>
            <w:tcW w:w="1701" w:type="dxa"/>
          </w:tcPr>
          <w:p w14:paraId="5B00A9ED" w14:textId="32E4E954"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3</w:t>
            </w:r>
          </w:p>
        </w:tc>
      </w:tr>
      <w:tr w:rsidR="005A62AC" w:rsidRPr="005A62AC" w14:paraId="2AA48778"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3075A763" w14:textId="15593190" w:rsidR="005A62AC" w:rsidRPr="005A62AC" w:rsidRDefault="00C37209" w:rsidP="00E13B0D">
            <w:pPr>
              <w:pStyle w:val="Tekstpodstawowyzwciciem"/>
              <w:ind w:firstLine="0"/>
            </w:pPr>
            <w:r w:rsidRPr="00C37209">
              <w:t>Silnik lekcji i weryfikacja poprawności (feedback LED/LCD)</w:t>
            </w:r>
          </w:p>
        </w:tc>
        <w:tc>
          <w:tcPr>
            <w:tcW w:w="1664" w:type="dxa"/>
          </w:tcPr>
          <w:p w14:paraId="2CA35124" w14:textId="21F2FFCC"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lesson.c</w:t>
            </w:r>
            <w:proofErr w:type="spellEnd"/>
            <w:r w:rsidRPr="009668D0">
              <w:rPr>
                <w:i/>
                <w:iCs/>
              </w:rPr>
              <w:t>/.h</w:t>
            </w:r>
          </w:p>
        </w:tc>
        <w:tc>
          <w:tcPr>
            <w:tcW w:w="4394" w:type="dxa"/>
            <w:gridSpan w:val="2"/>
          </w:tcPr>
          <w:p w14:paraId="106C9332" w14:textId="36ECC795"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Tryb SONG i CHORDS, </w:t>
            </w:r>
            <w:r w:rsidR="00CE0574">
              <w:t xml:space="preserve">obsługa </w:t>
            </w:r>
            <w:r w:rsidRPr="009668D0">
              <w:t>krok</w:t>
            </w:r>
            <w:r w:rsidR="00CE0574">
              <w:t>ów</w:t>
            </w:r>
            <w:r w:rsidRPr="009668D0">
              <w:t xml:space="preserve"> lekcji, weryfikacja nut (dokładny MIDI lub </w:t>
            </w:r>
            <w:proofErr w:type="spellStart"/>
            <w:r w:rsidRPr="009668D0">
              <w:t>pitch</w:t>
            </w:r>
            <w:proofErr w:type="spellEnd"/>
            <w:r w:rsidRPr="009668D0">
              <w:t xml:space="preserve"> </w:t>
            </w:r>
            <w:proofErr w:type="spellStart"/>
            <w:r w:rsidRPr="009668D0">
              <w:t>class</w:t>
            </w:r>
            <w:proofErr w:type="spellEnd"/>
            <w:r w:rsidRPr="009668D0">
              <w:t>), statystyki i podsumowanie, nieblokujące sterowanie LED (feedback), generowanie treści na LCD w czasie lekcji</w:t>
            </w:r>
          </w:p>
        </w:tc>
        <w:tc>
          <w:tcPr>
            <w:tcW w:w="1701" w:type="dxa"/>
          </w:tcPr>
          <w:p w14:paraId="305792B9" w14:textId="6E1BADCD"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5 + 6b</w:t>
            </w:r>
          </w:p>
        </w:tc>
      </w:tr>
      <w:tr w:rsidR="005A62AC" w:rsidRPr="005A62AC" w14:paraId="1232E41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4EDCC48" w14:textId="50534500" w:rsidR="005A62AC" w:rsidRPr="005A62AC" w:rsidRDefault="00C37209" w:rsidP="00E13B0D">
            <w:pPr>
              <w:pStyle w:val="Tekstpodstawowyzwciciem"/>
              <w:ind w:firstLine="0"/>
            </w:pPr>
            <w:r>
              <w:t>Menu interfejsu użytkownika oraz system nawigacji menu</w:t>
            </w:r>
          </w:p>
        </w:tc>
        <w:tc>
          <w:tcPr>
            <w:tcW w:w="1664" w:type="dxa"/>
          </w:tcPr>
          <w:p w14:paraId="31C296C9" w14:textId="46A17203"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9668D0">
              <w:rPr>
                <w:i/>
                <w:iCs/>
              </w:rPr>
              <w:t>app.c</w:t>
            </w:r>
            <w:proofErr w:type="spellEnd"/>
            <w:r w:rsidRPr="009668D0">
              <w:rPr>
                <w:i/>
                <w:iCs/>
              </w:rPr>
              <w:t>/.h</w:t>
            </w:r>
          </w:p>
        </w:tc>
        <w:tc>
          <w:tcPr>
            <w:tcW w:w="4394" w:type="dxa"/>
            <w:gridSpan w:val="2"/>
          </w:tcPr>
          <w:p w14:paraId="111F7271" w14:textId="17BA4CA1"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Maszyna stanów interfejsu: ekran powitalny, menu główne, listy (utwory/paczki akordów), start lekcji, przekazywanie przycisków do silnika lekcji w trybie nauki</w:t>
            </w:r>
          </w:p>
        </w:tc>
        <w:tc>
          <w:tcPr>
            <w:tcW w:w="1701" w:type="dxa"/>
          </w:tcPr>
          <w:p w14:paraId="7E760F38" w14:textId="2CAC6BA9"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5A62AC" w14:paraId="71C3680E"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7403CF61" w14:textId="7DDE1820" w:rsidR="009668D0" w:rsidRPr="005A62AC" w:rsidRDefault="00C37209" w:rsidP="00E13B0D">
            <w:pPr>
              <w:pStyle w:val="Tekstpodstawowyzwciciem"/>
              <w:ind w:firstLine="0"/>
            </w:pPr>
            <w:r>
              <w:t>Filtracja drgań zestyków oraz obsługa przycisków</w:t>
            </w:r>
          </w:p>
        </w:tc>
        <w:tc>
          <w:tcPr>
            <w:tcW w:w="1664" w:type="dxa"/>
          </w:tcPr>
          <w:p w14:paraId="5137B2ED" w14:textId="16F9613F" w:rsidR="009668D0"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button.c</w:t>
            </w:r>
            <w:proofErr w:type="spellEnd"/>
            <w:r w:rsidRPr="009668D0">
              <w:rPr>
                <w:i/>
                <w:iCs/>
              </w:rPr>
              <w:t>/.h</w:t>
            </w:r>
          </w:p>
        </w:tc>
        <w:tc>
          <w:tcPr>
            <w:tcW w:w="4394" w:type="dxa"/>
            <w:gridSpan w:val="2"/>
          </w:tcPr>
          <w:p w14:paraId="60D7FD25" w14:textId="2BECDFEB" w:rsidR="009668D0"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CE0574">
              <w:t>Odczyt przycisków i detekcja naciśnięć z filtrowaniem drgań styków</w:t>
            </w:r>
          </w:p>
        </w:tc>
        <w:tc>
          <w:tcPr>
            <w:tcW w:w="1701" w:type="dxa"/>
          </w:tcPr>
          <w:p w14:paraId="5917667B" w14:textId="7F326D04"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7</w:t>
            </w:r>
          </w:p>
        </w:tc>
      </w:tr>
      <w:tr w:rsidR="009668D0" w:rsidRPr="009668D0" w14:paraId="0C66FC7F"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3CD2B0F" w14:textId="14254076" w:rsidR="009668D0" w:rsidRPr="009668D0" w:rsidRDefault="009668D0" w:rsidP="00E13B0D">
            <w:pPr>
              <w:pStyle w:val="Tekstpodstawowyzwciciem"/>
              <w:ind w:firstLine="0"/>
            </w:pPr>
            <w:r w:rsidRPr="009668D0">
              <w:t xml:space="preserve">Sterownik LCD </w:t>
            </w:r>
            <w:proofErr w:type="spellStart"/>
            <w:r w:rsidRPr="009668D0">
              <w:t>Grove</w:t>
            </w:r>
            <w:proofErr w:type="spellEnd"/>
            <w:r w:rsidRPr="009668D0">
              <w:t xml:space="preserve"> 16×2 po I2C </w:t>
            </w:r>
          </w:p>
        </w:tc>
        <w:tc>
          <w:tcPr>
            <w:tcW w:w="1664" w:type="dxa"/>
          </w:tcPr>
          <w:p w14:paraId="10F9A94E" w14:textId="7B2FF76E"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lang w:val="en-US"/>
              </w:rPr>
            </w:pPr>
            <w:r w:rsidRPr="009668D0">
              <w:rPr>
                <w:i/>
                <w:iCs/>
                <w:lang w:val="en-US"/>
              </w:rPr>
              <w:t>grove_lcd16x2_i2c.c/.h</w:t>
            </w:r>
          </w:p>
        </w:tc>
        <w:tc>
          <w:tcPr>
            <w:tcW w:w="4394" w:type="dxa"/>
            <w:gridSpan w:val="2"/>
          </w:tcPr>
          <w:p w14:paraId="54E0DA6B" w14:textId="3392CE67"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t>I</w:t>
            </w:r>
            <w:r w:rsidRPr="00CE0574">
              <w:t>nicjalizacja, komendy, wyświetlanie tekstu, pozycjonowanie kursora i znaki własne (CGRAM)</w:t>
            </w:r>
          </w:p>
        </w:tc>
        <w:tc>
          <w:tcPr>
            <w:tcW w:w="1701" w:type="dxa"/>
          </w:tcPr>
          <w:p w14:paraId="512826D8" w14:textId="1034AB6D"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9668D0" w14:paraId="6E424A15"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11CFCD9" w14:textId="351486D4" w:rsidR="009668D0" w:rsidRPr="009668D0" w:rsidRDefault="00C37209" w:rsidP="00E13B0D">
            <w:pPr>
              <w:pStyle w:val="Tekstpodstawowyzwciciem"/>
              <w:ind w:firstLine="0"/>
            </w:pPr>
            <w:r>
              <w:t>Baza danych utworów (kroki lekcji trybu nauki SONG)</w:t>
            </w:r>
          </w:p>
        </w:tc>
        <w:tc>
          <w:tcPr>
            <w:tcW w:w="1664" w:type="dxa"/>
          </w:tcPr>
          <w:p w14:paraId="301CEE0B" w14:textId="37EAB072"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songs.c</w:t>
            </w:r>
            <w:proofErr w:type="spellEnd"/>
            <w:r w:rsidRPr="009668D0">
              <w:rPr>
                <w:i/>
                <w:iCs/>
              </w:rPr>
              <w:t>/.h</w:t>
            </w:r>
          </w:p>
        </w:tc>
        <w:tc>
          <w:tcPr>
            <w:tcW w:w="4394" w:type="dxa"/>
            <w:gridSpan w:val="2"/>
          </w:tcPr>
          <w:p w14:paraId="60E4F456" w14:textId="07FCBBCE" w:rsidR="009668D0" w:rsidRPr="009668D0"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Dane utworów</w:t>
            </w:r>
            <w:r w:rsidR="009668D0" w:rsidRPr="009668D0">
              <w:t xml:space="preserve"> dla trybu SONG: tytuły, kroki</w:t>
            </w:r>
            <w:r>
              <w:t xml:space="preserve"> lekcji</w:t>
            </w:r>
            <w:r w:rsidR="009668D0" w:rsidRPr="009668D0">
              <w:t xml:space="preserve">, nuty </w:t>
            </w:r>
            <w:r>
              <w:t xml:space="preserve">do zagrania </w:t>
            </w:r>
            <w:r w:rsidR="009668D0" w:rsidRPr="009668D0">
              <w:t>(do 3</w:t>
            </w:r>
            <w:r>
              <w:t xml:space="preserve"> w jednym kroku</w:t>
            </w:r>
            <w:r w:rsidR="009668D0" w:rsidRPr="009668D0">
              <w:t>)</w:t>
            </w:r>
            <w:r>
              <w:t>,</w:t>
            </w:r>
            <w:r w:rsidR="009668D0" w:rsidRPr="009668D0">
              <w:t xml:space="preserve"> </w:t>
            </w:r>
            <w:r w:rsidR="00F66FFA">
              <w:t>symbole</w:t>
            </w:r>
            <w:r w:rsidR="009668D0" w:rsidRPr="009668D0">
              <w:t xml:space="preserve"> długości</w:t>
            </w:r>
            <w:r>
              <w:t xml:space="preserve"> nut</w:t>
            </w:r>
          </w:p>
        </w:tc>
        <w:tc>
          <w:tcPr>
            <w:tcW w:w="1701" w:type="dxa"/>
          </w:tcPr>
          <w:p w14:paraId="4A7E6700" w14:textId="22053DDC"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Dane dla 5 i 6a</w:t>
            </w:r>
          </w:p>
        </w:tc>
      </w:tr>
      <w:tr w:rsidR="009668D0" w:rsidRPr="009668D0" w14:paraId="76867E65"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64AA7A6A" w14:textId="39DD9871" w:rsidR="009668D0" w:rsidRPr="009668D0" w:rsidRDefault="00C37209" w:rsidP="00E13B0D">
            <w:pPr>
              <w:pStyle w:val="Tekstpodstawowyzwciciem"/>
              <w:ind w:firstLine="0"/>
            </w:pPr>
            <w:r>
              <w:t>Baza danych akordów (kroki lekcji trybu nauki CHORDS)</w:t>
            </w:r>
          </w:p>
        </w:tc>
        <w:tc>
          <w:tcPr>
            <w:tcW w:w="1664" w:type="dxa"/>
          </w:tcPr>
          <w:p w14:paraId="7B271563" w14:textId="02122A37"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9668D0">
              <w:rPr>
                <w:i/>
                <w:iCs/>
              </w:rPr>
              <w:t>chords.c</w:t>
            </w:r>
            <w:proofErr w:type="spellEnd"/>
            <w:r w:rsidRPr="009668D0">
              <w:rPr>
                <w:i/>
                <w:iCs/>
              </w:rPr>
              <w:t>/.h</w:t>
            </w:r>
          </w:p>
        </w:tc>
        <w:tc>
          <w:tcPr>
            <w:tcW w:w="4394" w:type="dxa"/>
            <w:gridSpan w:val="2"/>
          </w:tcPr>
          <w:p w14:paraId="256C71D9" w14:textId="5AE9E0F8"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CE0574">
              <w:t xml:space="preserve">Dane </w:t>
            </w:r>
            <w:r>
              <w:t>paczek akordów dla trybu</w:t>
            </w:r>
            <w:r w:rsidRPr="00CE0574">
              <w:t xml:space="preserve"> CHORDS: zestawy akordów, nazwy akordów i ich składowe (do 3 nut</w:t>
            </w:r>
            <w:r>
              <w:t xml:space="preserve"> w jednym kroku</w:t>
            </w:r>
            <w:r w:rsidRPr="00CE0574">
              <w:t>)</w:t>
            </w:r>
          </w:p>
        </w:tc>
        <w:tc>
          <w:tcPr>
            <w:tcW w:w="1701" w:type="dxa"/>
          </w:tcPr>
          <w:p w14:paraId="4C58677A" w14:textId="2558A342"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Dane dla 5 i 6a</w:t>
            </w:r>
          </w:p>
        </w:tc>
      </w:tr>
      <w:tr w:rsidR="009668D0" w:rsidRPr="009668D0" w14:paraId="65CB57E3"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28DC987" w14:textId="3C33DCFF" w:rsidR="009668D0" w:rsidRPr="009668D0" w:rsidRDefault="00C37209" w:rsidP="00E13B0D">
            <w:pPr>
              <w:pStyle w:val="Tekstpodstawowyzwciciem"/>
              <w:ind w:firstLine="0"/>
            </w:pPr>
            <w:r w:rsidRPr="00C37209">
              <w:t>Mapowania nut i pomocnicze operacje na MIDI</w:t>
            </w:r>
          </w:p>
        </w:tc>
        <w:tc>
          <w:tcPr>
            <w:tcW w:w="1664" w:type="dxa"/>
          </w:tcPr>
          <w:p w14:paraId="74792FAF" w14:textId="5BACE78E"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notes.c</w:t>
            </w:r>
            <w:proofErr w:type="spellEnd"/>
            <w:r w:rsidRPr="009668D0">
              <w:rPr>
                <w:i/>
                <w:iCs/>
              </w:rPr>
              <w:t>/.h</w:t>
            </w:r>
          </w:p>
        </w:tc>
        <w:tc>
          <w:tcPr>
            <w:tcW w:w="4394" w:type="dxa"/>
            <w:gridSpan w:val="2"/>
          </w:tcPr>
          <w:p w14:paraId="68273F23" w14:textId="2DD6069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Funkcje pomocnicze do </w:t>
            </w:r>
            <w:proofErr w:type="spellStart"/>
            <w:r w:rsidRPr="009668D0">
              <w:t>parsowania</w:t>
            </w:r>
            <w:proofErr w:type="spellEnd"/>
            <w:r w:rsidRPr="009668D0">
              <w:t xml:space="preserve"> nazw nut i konwersji na numer MIDI / z MIDI na nazwę (użyteczne w testach i rozwoju danych)</w:t>
            </w:r>
          </w:p>
        </w:tc>
        <w:tc>
          <w:tcPr>
            <w:tcW w:w="1701" w:type="dxa"/>
          </w:tcPr>
          <w:p w14:paraId="44AE1794" w14:textId="679F3E7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Brak – narzędzie pomocnicze</w:t>
            </w:r>
          </w:p>
        </w:tc>
      </w:tr>
    </w:tbl>
    <w:p w14:paraId="0F4ABCCE" w14:textId="77777777" w:rsidR="00E13B0D" w:rsidRPr="009668D0" w:rsidRDefault="00E13B0D" w:rsidP="00E13B0D">
      <w:pPr>
        <w:pStyle w:val="Tekstpodstawowyzwciciem"/>
      </w:pPr>
    </w:p>
    <w:p w14:paraId="671DA056" w14:textId="77777777" w:rsidR="005A62AC" w:rsidRPr="009668D0" w:rsidRDefault="005A62AC" w:rsidP="00E13B0D">
      <w:pPr>
        <w:pStyle w:val="Tekstpodstawowyzwciciem"/>
      </w:pPr>
    </w:p>
    <w:p w14:paraId="3A6DFA49" w14:textId="0D71A534" w:rsidR="00E13B0D" w:rsidRDefault="005A72E2" w:rsidP="00E13B0D">
      <w:pPr>
        <w:pStyle w:val="Nagwek3"/>
        <w:rPr>
          <w:i/>
          <w:iCs/>
        </w:rPr>
      </w:pPr>
      <w:bookmarkStart w:id="67" w:name="_Toc218271726"/>
      <w:r w:rsidRPr="005A72E2">
        <w:t xml:space="preserve">Inicjalizacja systemu i pętla główna </w:t>
      </w:r>
      <w:r w:rsidRPr="005A72E2">
        <w:rPr>
          <w:i/>
          <w:iCs/>
        </w:rPr>
        <w:t>(</w:t>
      </w:r>
      <w:proofErr w:type="spellStart"/>
      <w:r w:rsidRPr="005A72E2">
        <w:rPr>
          <w:i/>
          <w:iCs/>
        </w:rPr>
        <w:t>main.c</w:t>
      </w:r>
      <w:proofErr w:type="spellEnd"/>
      <w:r w:rsidRPr="005A72E2">
        <w:rPr>
          <w:i/>
          <w:iCs/>
        </w:rPr>
        <w:t>/.h)</w:t>
      </w:r>
      <w:bookmarkEnd w:id="67"/>
    </w:p>
    <w:p w14:paraId="1B826AC5" w14:textId="5564C57A" w:rsidR="002F2B2E" w:rsidRDefault="002F2B2E" w:rsidP="002F2B2E">
      <w:pPr>
        <w:pStyle w:val="Tekstpodstawowyzwciciem"/>
        <w:numPr>
          <w:ilvl w:val="0"/>
          <w:numId w:val="21"/>
        </w:numPr>
      </w:pPr>
      <w:r>
        <w:t>Rola plików</w:t>
      </w:r>
    </w:p>
    <w:p w14:paraId="49267892" w14:textId="77777777" w:rsidR="002F2B2E" w:rsidRDefault="002F2B2E" w:rsidP="002F2B2E">
      <w:pPr>
        <w:pStyle w:val="Tekstpodstawowyzwciciem"/>
      </w:pPr>
      <w:r>
        <w:t xml:space="preserve">Pliki </w:t>
      </w:r>
      <w:proofErr w:type="spellStart"/>
      <w:r w:rsidRPr="002F2B2E">
        <w:rPr>
          <w:i/>
          <w:iCs/>
        </w:rPr>
        <w:t>main.c</w:t>
      </w:r>
      <w:proofErr w:type="spellEnd"/>
      <w:r>
        <w:t xml:space="preserve"> oraz </w:t>
      </w:r>
      <w:proofErr w:type="spellStart"/>
      <w:r w:rsidRPr="002F2B2E">
        <w:rPr>
          <w:i/>
          <w:iCs/>
        </w:rPr>
        <w:t>main.h</w:t>
      </w:r>
      <w:proofErr w:type="spellEnd"/>
      <w:r>
        <w:t xml:space="preserve"> stanowią punkt wejścia programu oraz miejsce inicjalizacji </w:t>
      </w:r>
      <w:proofErr w:type="spellStart"/>
      <w:r>
        <w:t>peryferiów</w:t>
      </w:r>
      <w:proofErr w:type="spellEnd"/>
      <w:r>
        <w:t xml:space="preserve"> skonfigurowanych w STM32CubeMX. </w:t>
      </w:r>
    </w:p>
    <w:p w14:paraId="34F58D02" w14:textId="11FA4DFF" w:rsidR="002F2B2E" w:rsidRDefault="002F2B2E" w:rsidP="002F2B2E">
      <w:pPr>
        <w:pStyle w:val="Tekstpodstawowyzwciciem"/>
      </w:pPr>
      <w:r>
        <w:t xml:space="preserve">Plik źródłowy </w:t>
      </w:r>
      <w:proofErr w:type="spellStart"/>
      <w:r w:rsidRPr="002F2B2E">
        <w:rPr>
          <w:i/>
          <w:iCs/>
        </w:rPr>
        <w:t>main.c</w:t>
      </w:r>
      <w:proofErr w:type="spellEnd"/>
      <w:r>
        <w:t xml:space="preserve"> zawiera wywołania funkcji inicjalizacyjnych wygenerowanych przez </w:t>
      </w:r>
      <w:proofErr w:type="spellStart"/>
      <w:r>
        <w:t>CubeMX</w:t>
      </w:r>
      <w:proofErr w:type="spellEnd"/>
      <w:r>
        <w:t xml:space="preserve"> (HAL, zegary, GPIO, USB Host, I2C), a następnie uruchamia część aplikacyjną projektu (LCD, menu). W pętli głównej realizowane jest cykliczne utrzymanie stosu USB Host, odczyt zdarzeń MIDI, obsługa przycisków oraz aktualizacja interfejsu użytkownika.</w:t>
      </w:r>
    </w:p>
    <w:p w14:paraId="4B2F42F1" w14:textId="36774138" w:rsidR="002F2B2E" w:rsidRDefault="002F2B2E" w:rsidP="002F2B2E">
      <w:pPr>
        <w:pStyle w:val="Tekstpodstawowyzwciciem"/>
      </w:pPr>
      <w:r>
        <w:t xml:space="preserve">Plik nagłówkowy </w:t>
      </w:r>
      <w:proofErr w:type="spellStart"/>
      <w:r w:rsidRPr="002F2B2E">
        <w:rPr>
          <w:i/>
          <w:iCs/>
        </w:rPr>
        <w:t>main.h</w:t>
      </w:r>
      <w:proofErr w:type="spellEnd"/>
      <w:r>
        <w:t xml:space="preserve"> pełni rolę wspólnego nagłówka projektu: dołącza bibliotekę HAL (</w:t>
      </w:r>
      <w:r w:rsidRPr="002F2B2E">
        <w:rPr>
          <w:i/>
          <w:iCs/>
        </w:rPr>
        <w:t>stm32l4xx_hal.h</w:t>
      </w:r>
      <w:r>
        <w:t xml:space="preserve">) oraz zawiera definicje makr </w:t>
      </w:r>
      <w:r w:rsidRPr="00886A58">
        <w:rPr>
          <w:b/>
          <w:bCs/>
        </w:rPr>
        <w:t>sprzętowych</w:t>
      </w:r>
      <w:r>
        <w:t xml:space="preserve"> (m.in. piny LED oraz przycisk</w:t>
      </w:r>
      <w:r w:rsidR="00714C52">
        <w:t>ów</w:t>
      </w:r>
      <w:r>
        <w:t xml:space="preserve"> RESET</w:t>
      </w:r>
      <w:r w:rsidR="00714C52">
        <w:t>, OK, NEXT</w:t>
      </w:r>
      <w:r>
        <w:t xml:space="preserve">). W projekcie zastosowano także </w:t>
      </w:r>
      <w:r w:rsidR="00E61429" w:rsidRPr="00E61429">
        <w:t xml:space="preserve">Dyrektywy preprocesora </w:t>
      </w:r>
      <w:r w:rsidR="00E61429" w:rsidRPr="00E61429">
        <w:rPr>
          <w:i/>
          <w:iCs/>
        </w:rPr>
        <w:t>#error</w:t>
      </w:r>
      <w:r>
        <w:t xml:space="preserve">, które pomagają wykryć brakujące mapowania </w:t>
      </w:r>
      <w:proofErr w:type="spellStart"/>
      <w:r>
        <w:t>pinów</w:t>
      </w:r>
      <w:proofErr w:type="spellEnd"/>
      <w:r>
        <w:t xml:space="preserve"> na etapie budowania programu.</w:t>
      </w:r>
    </w:p>
    <w:p w14:paraId="6F2800BF" w14:textId="77777777" w:rsidR="002F2B2E" w:rsidRDefault="002F2B2E" w:rsidP="002F2B2E">
      <w:pPr>
        <w:pStyle w:val="Tekstpodstawowyzwciciem"/>
      </w:pPr>
    </w:p>
    <w:p w14:paraId="7566B40C" w14:textId="3D9A898B" w:rsidR="002F2B2E" w:rsidRDefault="002F2B2E" w:rsidP="002F2B2E">
      <w:pPr>
        <w:pStyle w:val="Tekstpodstawowyzwciciem"/>
        <w:numPr>
          <w:ilvl w:val="0"/>
          <w:numId w:val="21"/>
        </w:numPr>
      </w:pPr>
      <w:r>
        <w:t>Sekwencja startowa programu</w:t>
      </w:r>
      <w:r w:rsidR="00153CD4">
        <w:t xml:space="preserve"> - inicjalizacja</w:t>
      </w:r>
    </w:p>
    <w:p w14:paraId="2C49F1C3" w14:textId="66AA188F" w:rsidR="00153CD4" w:rsidRDefault="002F2B2E" w:rsidP="002F2B2E">
      <w:pPr>
        <w:pStyle w:val="Tekstpodstawowyzwciciem"/>
      </w:pPr>
      <w:r>
        <w:t xml:space="preserve">W funkcji </w:t>
      </w:r>
      <w:proofErr w:type="spellStart"/>
      <w:r w:rsidRPr="00153CD4">
        <w:rPr>
          <w:i/>
          <w:iCs/>
        </w:rPr>
        <w:t>main</w:t>
      </w:r>
      <w:proofErr w:type="spellEnd"/>
      <w:r w:rsidRPr="00153CD4">
        <w:rPr>
          <w:i/>
          <w:iCs/>
        </w:rPr>
        <w:t>()</w:t>
      </w:r>
      <w:r>
        <w:t xml:space="preserve"> wykonywana jest standardowa sekwencja uruchomieniowa: </w:t>
      </w:r>
      <w:proofErr w:type="spellStart"/>
      <w:r w:rsidRPr="00153CD4">
        <w:rPr>
          <w:i/>
          <w:iCs/>
        </w:rPr>
        <w:t>HAL_Init</w:t>
      </w:r>
      <w:proofErr w:type="spellEnd"/>
      <w:r w:rsidRPr="00153CD4">
        <w:rPr>
          <w:i/>
          <w:iCs/>
        </w:rPr>
        <w:t>()</w:t>
      </w:r>
      <w:r w:rsidR="00153CD4">
        <w:t xml:space="preserve"> – reset </w:t>
      </w:r>
      <w:proofErr w:type="spellStart"/>
      <w:r>
        <w:t>peryferiów</w:t>
      </w:r>
      <w:proofErr w:type="spellEnd"/>
      <w:r>
        <w:t xml:space="preserve"> </w:t>
      </w:r>
      <w:r w:rsidR="00153CD4">
        <w:t>oraz</w:t>
      </w:r>
      <w:r>
        <w:t xml:space="preserve"> </w:t>
      </w:r>
      <w:proofErr w:type="spellStart"/>
      <w:r>
        <w:t>SysTick</w:t>
      </w:r>
      <w:proofErr w:type="spellEnd"/>
      <w:r>
        <w:t xml:space="preserve">, konfiguracja zegarów </w:t>
      </w:r>
      <w:r w:rsidR="00153CD4">
        <w:t xml:space="preserve">poprzez </w:t>
      </w:r>
      <w:proofErr w:type="spellStart"/>
      <w:r w:rsidRPr="00153CD4">
        <w:rPr>
          <w:i/>
          <w:iCs/>
        </w:rPr>
        <w:t>SystemClock_Config</w:t>
      </w:r>
      <w:proofErr w:type="spellEnd"/>
      <w:r w:rsidRPr="00153CD4">
        <w:rPr>
          <w:i/>
          <w:iCs/>
        </w:rPr>
        <w:t>()</w:t>
      </w:r>
      <w:r>
        <w:t xml:space="preserve">, a następnie inicjalizacja </w:t>
      </w:r>
      <w:proofErr w:type="spellStart"/>
      <w:r>
        <w:t>peryferiów</w:t>
      </w:r>
      <w:proofErr w:type="spellEnd"/>
      <w:r>
        <w:t xml:space="preserve"> GPIO, USB Host oraz I2C. </w:t>
      </w:r>
    </w:p>
    <w:p w14:paraId="0112E1CD" w14:textId="77777777" w:rsidR="00153CD4" w:rsidRDefault="002F2B2E" w:rsidP="002F2B2E">
      <w:pPr>
        <w:pStyle w:val="Tekstpodstawowyzwciciem"/>
      </w:pPr>
      <w:r>
        <w:t xml:space="preserve">Po stronie aplikacyjnej wykonywana jest inicjalizacja wyświetlacza </w:t>
      </w:r>
      <w:proofErr w:type="spellStart"/>
      <w:r>
        <w:t>Grove</w:t>
      </w:r>
      <w:proofErr w:type="spellEnd"/>
      <w:r>
        <w:t xml:space="preserve"> LCD 16×2 </w:t>
      </w:r>
      <w:r w:rsidR="00153CD4">
        <w:t xml:space="preserve">funkcją </w:t>
      </w:r>
      <w:proofErr w:type="spellStart"/>
      <w:r w:rsidRPr="00153CD4">
        <w:rPr>
          <w:i/>
          <w:iCs/>
        </w:rPr>
        <w:t>GroveLCD_Init</w:t>
      </w:r>
      <w:proofErr w:type="spellEnd"/>
      <w:r w:rsidRPr="00153CD4">
        <w:rPr>
          <w:i/>
          <w:iCs/>
        </w:rPr>
        <w:t>()</w:t>
      </w:r>
      <w:r>
        <w:t>, a następnie do pamięci CGRAM przesyłane są własne znaki</w:t>
      </w:r>
      <w:r w:rsidR="00153CD4">
        <w:t xml:space="preserve"> – symbole </w:t>
      </w:r>
      <w:r>
        <w:t xml:space="preserve">długości nut oraz znaki chromatyczne. Dzięki temu interfejs użytkownika może prezentować elementy notacji muzycznej mimo ograniczeń tekstowego wyświetlacza 16×2. </w:t>
      </w:r>
    </w:p>
    <w:p w14:paraId="59A92249" w14:textId="77777777" w:rsidR="008F06A4" w:rsidRDefault="00153CD4" w:rsidP="008F06A4">
      <w:pPr>
        <w:pStyle w:val="Tekstpodstawowyzwciciem"/>
        <w:keepNext/>
        <w:ind w:firstLine="0"/>
      </w:pPr>
      <w:r>
        <w:rPr>
          <w:noProof/>
        </w:rPr>
        <w:lastRenderedPageBreak/>
        <w:drawing>
          <wp:inline distT="0" distB="0" distL="0" distR="0" wp14:anchorId="07DDF089" wp14:editId="4CAEDEC5">
            <wp:extent cx="5399405" cy="3855720"/>
            <wp:effectExtent l="0" t="0" r="0" b="0"/>
            <wp:docPr id="1355583159" name="Obraz 2"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3159" name="Obraz 2" descr="Obraz zawierający tekst, zrzut ekranu, oprogramowanie, Czcionka&#10;&#10;Zawartość wygenerowana przez AI może być niepoprawna."/>
                    <pic:cNvPicPr/>
                  </pic:nvPicPr>
                  <pic:blipFill>
                    <a:blip r:embed="rId33">
                      <a:extLst>
                        <a:ext uri="{28A0092B-C50C-407E-A947-70E740481C1C}">
                          <a14:useLocalDpi xmlns:a14="http://schemas.microsoft.com/office/drawing/2010/main" val="0"/>
                        </a:ext>
                      </a:extLst>
                    </a:blip>
                    <a:stretch>
                      <a:fillRect/>
                    </a:stretch>
                  </pic:blipFill>
                  <pic:spPr>
                    <a:xfrm>
                      <a:off x="0" y="0"/>
                      <a:ext cx="5399405" cy="3855720"/>
                    </a:xfrm>
                    <a:prstGeom prst="rect">
                      <a:avLst/>
                    </a:prstGeom>
                  </pic:spPr>
                </pic:pic>
              </a:graphicData>
            </a:graphic>
          </wp:inline>
        </w:drawing>
      </w:r>
    </w:p>
    <w:p w14:paraId="5234FB84" w14:textId="51922BB1" w:rsidR="00153CD4" w:rsidRPr="00153CD4" w:rsidRDefault="008F06A4" w:rsidP="00153CD4">
      <w:pPr>
        <w:pStyle w:val="Legenda"/>
        <w:jc w:val="center"/>
        <w:rPr>
          <w:i/>
          <w:iCs/>
        </w:rPr>
      </w:pPr>
      <w:bookmarkStart w:id="68" w:name="_Toc218271615"/>
      <w:r>
        <w:t xml:space="preserve">Rys. </w:t>
      </w:r>
      <w:fldSimple w:instr=" SEQ Rys. \* ARABIC ">
        <w:r w:rsidR="00A6477C">
          <w:rPr>
            <w:noProof/>
          </w:rPr>
          <w:t>17</w:t>
        </w:r>
      </w:fldSimple>
      <w:r>
        <w:t xml:space="preserve">.: Inicjalizacja startowa w projekcie, </w:t>
      </w:r>
      <w:r>
        <w:rPr>
          <w:i/>
          <w:iCs/>
        </w:rPr>
        <w:t>źródło: opracowanie własne</w:t>
      </w:r>
      <w:bookmarkEnd w:id="68"/>
    </w:p>
    <w:p w14:paraId="590309AA" w14:textId="77777777" w:rsidR="00153CD4" w:rsidRDefault="00153CD4" w:rsidP="002F2B2E">
      <w:pPr>
        <w:pStyle w:val="Tekstpodstawowyzwciciem"/>
      </w:pPr>
    </w:p>
    <w:p w14:paraId="00162C12" w14:textId="04628E1F" w:rsidR="002F2B2E" w:rsidRDefault="002F2B2E" w:rsidP="002F2B2E">
      <w:pPr>
        <w:pStyle w:val="Tekstpodstawowyzwciciem"/>
      </w:pPr>
      <w:r>
        <w:t>Na końcu inicjalizacji uruchamiana jest maszyna stanów menu</w:t>
      </w:r>
      <w:r w:rsidR="00153CD4">
        <w:t xml:space="preserve"> użytkownika funkcją</w:t>
      </w:r>
      <w:r>
        <w:t xml:space="preserve"> </w:t>
      </w:r>
      <w:proofErr w:type="spellStart"/>
      <w:r w:rsidRPr="00153CD4">
        <w:rPr>
          <w:i/>
          <w:iCs/>
        </w:rPr>
        <w:t>App_Init</w:t>
      </w:r>
      <w:proofErr w:type="spellEnd"/>
      <w:r w:rsidRPr="00153CD4">
        <w:rPr>
          <w:i/>
          <w:iCs/>
        </w:rPr>
        <w:t>()</w:t>
      </w:r>
      <w:r>
        <w:t xml:space="preserve">, </w:t>
      </w:r>
      <w:r w:rsidR="00153CD4" w:rsidRPr="00153CD4">
        <w:t>która odpowiada za ekran powitalny, przejście do menu głównego oraz nawigację po listach i uruchamianie lekcji</w:t>
      </w:r>
      <w:r w:rsidR="00153CD4">
        <w:t>.</w:t>
      </w:r>
    </w:p>
    <w:p w14:paraId="6DA55DD1" w14:textId="77777777" w:rsidR="002F2B2E" w:rsidRDefault="002F2B2E" w:rsidP="002F2B2E">
      <w:pPr>
        <w:pStyle w:val="Tekstpodstawowyzwciciem"/>
      </w:pPr>
    </w:p>
    <w:p w14:paraId="0E577495" w14:textId="7EA8E6AA" w:rsidR="00153CD4" w:rsidRDefault="002F2B2E" w:rsidP="00153CD4">
      <w:pPr>
        <w:pStyle w:val="Tekstpodstawowyzwciciem"/>
        <w:numPr>
          <w:ilvl w:val="0"/>
          <w:numId w:val="21"/>
        </w:numPr>
      </w:pPr>
      <w:r>
        <w:t>Pętla główna – koordynacja pracy modułów</w:t>
      </w:r>
    </w:p>
    <w:p w14:paraId="20B8CF0E" w14:textId="5496F4F9" w:rsidR="002F2B2E" w:rsidRDefault="00153CD4" w:rsidP="00E92FF8">
      <w:pPr>
        <w:pStyle w:val="Tekstpodstawowyzwciciem"/>
      </w:pPr>
      <w:r>
        <w:t>Następnie program przechodzi do wykonywania pętli głównej, gdzie cyklicznie są wykonywane 4 główne kroki:</w:t>
      </w:r>
    </w:p>
    <w:p w14:paraId="370DEE16" w14:textId="3DBF97EE" w:rsidR="002F2B2E" w:rsidRDefault="002F2B2E" w:rsidP="002F2B2E">
      <w:pPr>
        <w:pStyle w:val="Tekstpodstawowyzwciciem"/>
        <w:numPr>
          <w:ilvl w:val="0"/>
          <w:numId w:val="22"/>
        </w:numPr>
      </w:pPr>
      <w:r>
        <w:t>Obsługa USB</w:t>
      </w:r>
      <w:r w:rsidR="00E92FF8">
        <w:t xml:space="preserve"> w trybie</w:t>
      </w:r>
      <w:r>
        <w:t xml:space="preserve"> Host – wywołanie </w:t>
      </w:r>
      <w:proofErr w:type="spellStart"/>
      <w:r w:rsidRPr="00E92FF8">
        <w:rPr>
          <w:i/>
          <w:iCs/>
        </w:rPr>
        <w:t>MX_USB_HOST_Process</w:t>
      </w:r>
      <w:proofErr w:type="spellEnd"/>
      <w:r w:rsidRPr="00E92FF8">
        <w:rPr>
          <w:i/>
          <w:iCs/>
        </w:rPr>
        <w:t>()</w:t>
      </w:r>
      <w:r w:rsidR="00E61429">
        <w:t xml:space="preserve"> </w:t>
      </w:r>
      <w:r w:rsidR="00E61429" w:rsidRPr="00E61429">
        <w:t xml:space="preserve">obsługuje zdarzenia stosu USB Host </w:t>
      </w:r>
      <w:r w:rsidR="00E61429">
        <w:t xml:space="preserve">- </w:t>
      </w:r>
      <w:r w:rsidR="00E61429" w:rsidRPr="00E61429">
        <w:t>enumerację, transfery i pracę klas</w:t>
      </w:r>
      <w:r>
        <w:t>.</w:t>
      </w:r>
    </w:p>
    <w:p w14:paraId="6828A354" w14:textId="48FAE3CA" w:rsidR="002F2B2E" w:rsidRDefault="002F2B2E" w:rsidP="002F2B2E">
      <w:pPr>
        <w:pStyle w:val="Tekstpodstawowyzwciciem"/>
        <w:numPr>
          <w:ilvl w:val="0"/>
          <w:numId w:val="22"/>
        </w:numPr>
      </w:pPr>
      <w:r>
        <w:t xml:space="preserve">Diagnostyka stanu USB – stan </w:t>
      </w:r>
      <w:proofErr w:type="spellStart"/>
      <w:r w:rsidRPr="00E92FF8">
        <w:rPr>
          <w:i/>
          <w:iCs/>
        </w:rPr>
        <w:t>Appli_state</w:t>
      </w:r>
      <w:proofErr w:type="spellEnd"/>
      <w:r>
        <w:t xml:space="preserve"> (ustawiany w </w:t>
      </w:r>
      <w:proofErr w:type="spellStart"/>
      <w:r>
        <w:t>usb_host.c</w:t>
      </w:r>
      <w:proofErr w:type="spellEnd"/>
      <w:r>
        <w:t xml:space="preserve">) jest porównywany z poprzednim stanem, aby wypisywać komunikaty </w:t>
      </w:r>
      <w:proofErr w:type="spellStart"/>
      <w:r>
        <w:t>debugujące</w:t>
      </w:r>
      <w:proofErr w:type="spellEnd"/>
      <w:r>
        <w:t xml:space="preserve"> tylko przy zmianie stanu</w:t>
      </w:r>
      <w:r w:rsidR="00E92FF8">
        <w:t>.</w:t>
      </w:r>
    </w:p>
    <w:p w14:paraId="21144A44" w14:textId="47DEE2AC" w:rsidR="002F2B2E" w:rsidRDefault="002F2B2E" w:rsidP="002F2B2E">
      <w:pPr>
        <w:pStyle w:val="Tekstpodstawowyzwciciem"/>
        <w:numPr>
          <w:ilvl w:val="0"/>
          <w:numId w:val="22"/>
        </w:numPr>
      </w:pPr>
      <w:r>
        <w:t xml:space="preserve">Odbiór i filtracja MIDI – aplikacja pobiera zdarzenia 4-bajtowe przez </w:t>
      </w:r>
      <w:r w:rsidR="00E92FF8">
        <w:t xml:space="preserve">funkcję </w:t>
      </w:r>
      <w:proofErr w:type="spellStart"/>
      <w:r w:rsidRPr="00E92FF8">
        <w:rPr>
          <w:i/>
          <w:iCs/>
        </w:rPr>
        <w:t>USBH_MIDI_GetEvent</w:t>
      </w:r>
      <w:proofErr w:type="spellEnd"/>
      <w:r w:rsidRPr="00E92FF8">
        <w:rPr>
          <w:i/>
          <w:iCs/>
        </w:rPr>
        <w:t>()</w:t>
      </w:r>
      <w:r>
        <w:t>, filtruje komunikaty</w:t>
      </w:r>
      <w:r w:rsidR="00E92FF8">
        <w:t xml:space="preserve"> tylko</w:t>
      </w:r>
      <w:r>
        <w:t xml:space="preserve"> do </w:t>
      </w:r>
      <w:proofErr w:type="spellStart"/>
      <w:r>
        <w:t>Note</w:t>
      </w:r>
      <w:proofErr w:type="spellEnd"/>
      <w:r>
        <w:t xml:space="preserve"> On z niezerową </w:t>
      </w:r>
      <w:r>
        <w:lastRenderedPageBreak/>
        <w:t xml:space="preserve">wartością </w:t>
      </w:r>
      <w:proofErr w:type="spellStart"/>
      <w:r>
        <w:t>velocity</w:t>
      </w:r>
      <w:proofErr w:type="spellEnd"/>
      <w:r w:rsidR="00E92FF8">
        <w:t xml:space="preserve"> (reszta jest odrzucana)</w:t>
      </w:r>
      <w:r>
        <w:t xml:space="preserve"> i </w:t>
      </w:r>
      <w:r w:rsidR="00E92FF8">
        <w:t>jeśli</w:t>
      </w:r>
      <w:r w:rsidR="00E61429">
        <w:t xml:space="preserve"> użytkownik jest</w:t>
      </w:r>
      <w:r w:rsidR="00E92FF8">
        <w:t xml:space="preserve"> w trybie nauki to </w:t>
      </w:r>
      <w:r>
        <w:t xml:space="preserve">przekazuje numer nuty do silnika lekcji </w:t>
      </w:r>
      <w:r w:rsidR="00E92FF8">
        <w:t xml:space="preserve">funkcją </w:t>
      </w:r>
      <w:proofErr w:type="spellStart"/>
      <w:r w:rsidRPr="00E92FF8">
        <w:rPr>
          <w:i/>
          <w:iCs/>
        </w:rPr>
        <w:t>Lesson_HandleInput</w:t>
      </w:r>
      <w:proofErr w:type="spellEnd"/>
      <w:r w:rsidRPr="00E92FF8">
        <w:rPr>
          <w:i/>
          <w:iCs/>
        </w:rPr>
        <w:t>().</w:t>
      </w:r>
    </w:p>
    <w:p w14:paraId="2271CC2D" w14:textId="6B06381A" w:rsidR="002F2B2E" w:rsidRDefault="002F2B2E" w:rsidP="00E92FF8">
      <w:pPr>
        <w:pStyle w:val="Tekstpodstawowyzwciciem"/>
        <w:numPr>
          <w:ilvl w:val="0"/>
          <w:numId w:val="22"/>
        </w:numPr>
      </w:pPr>
      <w:r>
        <w:t xml:space="preserve">Obsługa </w:t>
      </w:r>
      <w:r w:rsidR="00E92FF8">
        <w:t>menu interfejsu użytkownika</w:t>
      </w:r>
      <w:r>
        <w:t xml:space="preserve"> –</w:t>
      </w:r>
      <w:r w:rsidR="00E92FF8">
        <w:t xml:space="preserve"> na samym końcu</w:t>
      </w:r>
      <w:r>
        <w:t xml:space="preserve"> następuje aktualizacja modułu przycisków </w:t>
      </w:r>
      <w:proofErr w:type="spellStart"/>
      <w:r w:rsidRPr="00E92FF8">
        <w:rPr>
          <w:i/>
          <w:iCs/>
        </w:rPr>
        <w:t>Button_Update</w:t>
      </w:r>
      <w:proofErr w:type="spellEnd"/>
      <w:r w:rsidRPr="00E92FF8">
        <w:rPr>
          <w:i/>
          <w:iCs/>
        </w:rPr>
        <w:t>()</w:t>
      </w:r>
      <w:r>
        <w:t xml:space="preserve"> oraz maszyny stanów UI</w:t>
      </w:r>
      <w:r w:rsidR="00E92FF8">
        <w:t xml:space="preserve"> (interfejsu użytkownika)</w:t>
      </w:r>
      <w:r>
        <w:t xml:space="preserve"> </w:t>
      </w:r>
      <w:r w:rsidR="00E92FF8">
        <w:t xml:space="preserve">funkcją </w:t>
      </w:r>
      <w:proofErr w:type="spellStart"/>
      <w:r w:rsidRPr="00E92FF8">
        <w:rPr>
          <w:i/>
          <w:iCs/>
        </w:rPr>
        <w:t>App_Update</w:t>
      </w:r>
      <w:proofErr w:type="spellEnd"/>
      <w:r w:rsidRPr="00E92FF8">
        <w:rPr>
          <w:i/>
          <w:iCs/>
        </w:rPr>
        <w:t>()</w:t>
      </w:r>
      <w:r>
        <w:t>.</w:t>
      </w:r>
    </w:p>
    <w:p w14:paraId="3943FB9B" w14:textId="77777777" w:rsidR="008F06A4" w:rsidRDefault="008F06A4" w:rsidP="008F06A4">
      <w:pPr>
        <w:pStyle w:val="Tekstpodstawowyzwciciem"/>
        <w:keepNext/>
        <w:ind w:firstLine="0"/>
      </w:pPr>
      <w:r>
        <w:rPr>
          <w:noProof/>
        </w:rPr>
        <w:lastRenderedPageBreak/>
        <w:drawing>
          <wp:inline distT="0" distB="0" distL="0" distR="0" wp14:anchorId="3C08C9CD" wp14:editId="7D33B81A">
            <wp:extent cx="5399405" cy="7520940"/>
            <wp:effectExtent l="0" t="0" r="0" b="3810"/>
            <wp:docPr id="1450712110" name="Obraz 8"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10" name="Obraz 8" descr="Obraz zawierający tekst, zrzut ekranu, oprogramowanie&#10;&#10;Zawartość wygenerowana przez AI może być niepoprawna."/>
                    <pic:cNvPicPr/>
                  </pic:nvPicPr>
                  <pic:blipFill>
                    <a:blip r:embed="rId34">
                      <a:extLst>
                        <a:ext uri="{28A0092B-C50C-407E-A947-70E740481C1C}">
                          <a14:useLocalDpi xmlns:a14="http://schemas.microsoft.com/office/drawing/2010/main" val="0"/>
                        </a:ext>
                      </a:extLst>
                    </a:blip>
                    <a:stretch>
                      <a:fillRect/>
                    </a:stretch>
                  </pic:blipFill>
                  <pic:spPr>
                    <a:xfrm>
                      <a:off x="0" y="0"/>
                      <a:ext cx="5399405" cy="7520940"/>
                    </a:xfrm>
                    <a:prstGeom prst="rect">
                      <a:avLst/>
                    </a:prstGeom>
                  </pic:spPr>
                </pic:pic>
              </a:graphicData>
            </a:graphic>
          </wp:inline>
        </w:drawing>
      </w:r>
    </w:p>
    <w:p w14:paraId="720FF736" w14:textId="60E17FD1" w:rsidR="00E61429" w:rsidRDefault="008F06A4" w:rsidP="008F06A4">
      <w:pPr>
        <w:pStyle w:val="Legenda"/>
        <w:jc w:val="center"/>
        <w:rPr>
          <w:i/>
          <w:iCs/>
        </w:rPr>
      </w:pPr>
      <w:bookmarkStart w:id="69" w:name="_Toc218271616"/>
      <w:r>
        <w:t xml:space="preserve">Rys. </w:t>
      </w:r>
      <w:fldSimple w:instr=" SEQ Rys. \* ARABIC ">
        <w:r w:rsidR="00A6477C">
          <w:rPr>
            <w:noProof/>
          </w:rPr>
          <w:t>18</w:t>
        </w:r>
      </w:fldSimple>
      <w:r>
        <w:t xml:space="preserve">.: Pętla główna pliku </w:t>
      </w:r>
      <w:proofErr w:type="spellStart"/>
      <w:r w:rsidRPr="00E61429">
        <w:rPr>
          <w:i/>
          <w:iCs/>
        </w:rPr>
        <w:t>main.c</w:t>
      </w:r>
      <w:proofErr w:type="spellEnd"/>
      <w:r>
        <w:t xml:space="preserve">, </w:t>
      </w:r>
      <w:r w:rsidRPr="00E61429">
        <w:rPr>
          <w:i/>
          <w:iCs/>
        </w:rPr>
        <w:t>źródło: opracowanie własne</w:t>
      </w:r>
      <w:bookmarkEnd w:id="69"/>
    </w:p>
    <w:p w14:paraId="5C2F0362" w14:textId="77777777" w:rsidR="008F06A4" w:rsidRPr="008F06A4" w:rsidRDefault="008F06A4" w:rsidP="008F06A4"/>
    <w:p w14:paraId="65A70499" w14:textId="436FC99D" w:rsidR="002F2B2E" w:rsidRPr="002F2B2E" w:rsidRDefault="002F2B2E" w:rsidP="002F2B2E">
      <w:pPr>
        <w:pStyle w:val="Tekstpodstawowyzwciciem"/>
      </w:pPr>
      <w:r>
        <w:t xml:space="preserve">Taki podział sprawia, że </w:t>
      </w:r>
      <w:proofErr w:type="spellStart"/>
      <w:r w:rsidRPr="00E61429">
        <w:rPr>
          <w:i/>
          <w:iCs/>
        </w:rPr>
        <w:t>main.c</w:t>
      </w:r>
      <w:proofErr w:type="spellEnd"/>
      <w:r>
        <w:t xml:space="preserve"> nie implementuje szczegółowej logiki lekcji ani obsługi USB-MIDI, a jedynie koordynuje pracę modułów i przekazuje dane między </w:t>
      </w:r>
      <w:r>
        <w:lastRenderedPageBreak/>
        <w:t>warstwą sterowników</w:t>
      </w:r>
      <w:r w:rsidR="00E61429">
        <w:t>,</w:t>
      </w:r>
      <w:r>
        <w:t xml:space="preserve"> a logiką aplikacyjną</w:t>
      </w:r>
      <w:r w:rsidR="00E61429">
        <w:t>. Rozwiązanie to zwiększa przejrzystość działania programu, oraz ułatwia modyfikację oraz rozszerzanie jego struktury funkcjonalnej.</w:t>
      </w:r>
    </w:p>
    <w:p w14:paraId="68BB0576" w14:textId="77777777" w:rsidR="00E13B0D" w:rsidRDefault="00E13B0D" w:rsidP="00E13B0D">
      <w:pPr>
        <w:pStyle w:val="Tekstpodstawowyzwciciem"/>
      </w:pPr>
    </w:p>
    <w:p w14:paraId="39089435" w14:textId="6B219FE9" w:rsidR="00E13B0D" w:rsidRDefault="005A72E2" w:rsidP="00E13B0D">
      <w:pPr>
        <w:pStyle w:val="Nagwek3"/>
        <w:rPr>
          <w:i/>
          <w:iCs/>
        </w:rPr>
      </w:pPr>
      <w:bookmarkStart w:id="70" w:name="_Toc218271727"/>
      <w:r w:rsidRPr="005A72E2">
        <w:t xml:space="preserve">Warstwa USB Host i zarządzanie stanem połączenia </w:t>
      </w:r>
      <w:r w:rsidRPr="005A72E2">
        <w:rPr>
          <w:i/>
          <w:iCs/>
        </w:rPr>
        <w:t>(</w:t>
      </w:r>
      <w:proofErr w:type="spellStart"/>
      <w:r w:rsidRPr="005A72E2">
        <w:rPr>
          <w:i/>
          <w:iCs/>
        </w:rPr>
        <w:t>usb_host.c</w:t>
      </w:r>
      <w:proofErr w:type="spellEnd"/>
      <w:r w:rsidRPr="005A72E2">
        <w:rPr>
          <w:i/>
          <w:iCs/>
        </w:rPr>
        <w:t>/.h)</w:t>
      </w:r>
      <w:bookmarkEnd w:id="70"/>
    </w:p>
    <w:p w14:paraId="29A4D447" w14:textId="0E4697E5" w:rsidR="00C60C81" w:rsidRDefault="00C60C81" w:rsidP="00C60C81">
      <w:pPr>
        <w:pStyle w:val="Tekstpodstawowyzwciciem"/>
        <w:numPr>
          <w:ilvl w:val="0"/>
          <w:numId w:val="23"/>
        </w:numPr>
      </w:pPr>
      <w:r>
        <w:t xml:space="preserve"> Rola plików</w:t>
      </w:r>
    </w:p>
    <w:p w14:paraId="7D1601EF" w14:textId="57523F87" w:rsidR="00C60C81" w:rsidRDefault="00C60C81" w:rsidP="00C60C81">
      <w:pPr>
        <w:pStyle w:val="Tekstpodstawowyzwciciem"/>
      </w:pPr>
      <w:r>
        <w:t xml:space="preserve">Pliki </w:t>
      </w:r>
      <w:proofErr w:type="spellStart"/>
      <w:r w:rsidRPr="00C60C81">
        <w:rPr>
          <w:i/>
          <w:iCs/>
        </w:rPr>
        <w:t>usb_host.c</w:t>
      </w:r>
      <w:proofErr w:type="spellEnd"/>
      <w:r>
        <w:t xml:space="preserve"> oraz </w:t>
      </w:r>
      <w:proofErr w:type="spellStart"/>
      <w:r w:rsidRPr="00C60C81">
        <w:rPr>
          <w:i/>
          <w:iCs/>
        </w:rPr>
        <w:t>usb_host.h</w:t>
      </w:r>
      <w:proofErr w:type="spellEnd"/>
      <w:r>
        <w:t xml:space="preserve"> stanowią warstwę integracyjną wygenerowaną przez STM32CubeMX, której zadaniem jest uruchomienie mikrokontrolera jako urządzenie USB w trybie Host oraz powiązanie biblioteki STM32Cube USB Host z częścią aplikacyjną projektu. Moduł inicjalizuje </w:t>
      </w:r>
      <w:r w:rsidR="001B0813">
        <w:t>H</w:t>
      </w:r>
      <w:r>
        <w:t>osta USB, rejestruje obsługiwane klasy USB oraz zapewnia cykliczne przetwarzanie zdarzeń stosu, czyli enumeracj</w:t>
      </w:r>
      <w:r w:rsidR="001B0813">
        <w:t>ę</w:t>
      </w:r>
      <w:r>
        <w:t xml:space="preserve"> urządzenia, obsług</w:t>
      </w:r>
      <w:r w:rsidR="001B0813">
        <w:t>ę</w:t>
      </w:r>
      <w:r>
        <w:t xml:space="preserve"> transferów i wywoływanie funkcji klas [13].</w:t>
      </w:r>
    </w:p>
    <w:p w14:paraId="0A165984" w14:textId="324BB2A7" w:rsidR="001B0813" w:rsidRDefault="00C60C81" w:rsidP="00C60C81">
      <w:pPr>
        <w:pStyle w:val="Tekstpodstawowyzwciciem"/>
      </w:pPr>
      <w:r>
        <w:t xml:space="preserve">Dodatkowo moduł udostępnia uproszczony mechanizm informowania aplikacji o stanie połączenia w postaci zmiennej globalnej </w:t>
      </w:r>
      <w:proofErr w:type="spellStart"/>
      <w:r w:rsidRPr="00C60C81">
        <w:rPr>
          <w:i/>
          <w:iCs/>
        </w:rPr>
        <w:t>Appli_state</w:t>
      </w:r>
      <w:proofErr w:type="spellEnd"/>
      <w:r>
        <w:t xml:space="preserve"> typu </w:t>
      </w:r>
      <w:proofErr w:type="spellStart"/>
      <w:r w:rsidRPr="00C60C81">
        <w:rPr>
          <w:i/>
          <w:iCs/>
        </w:rPr>
        <w:t>ApplicationTypeDef</w:t>
      </w:r>
      <w:proofErr w:type="spellEnd"/>
      <w:r>
        <w:t>. Jest ona aktualizowana</w:t>
      </w:r>
      <w:r w:rsidR="001B0813" w:rsidRPr="001B0813">
        <w:t xml:space="preserve"> w funkcji zwrotnej</w:t>
      </w:r>
      <w:r w:rsidR="001B0813">
        <w:t xml:space="preserve"> (tzw. </w:t>
      </w:r>
      <w:proofErr w:type="spellStart"/>
      <w:r w:rsidR="001B0813">
        <w:t>callback</w:t>
      </w:r>
      <w:proofErr w:type="spellEnd"/>
      <w:r w:rsidR="001B0813">
        <w:t xml:space="preserve">) </w:t>
      </w:r>
      <w:proofErr w:type="spellStart"/>
      <w:r w:rsidR="001B0813" w:rsidRPr="001B0813">
        <w:rPr>
          <w:i/>
          <w:iCs/>
        </w:rPr>
        <w:t>USBH_UserProcess</w:t>
      </w:r>
      <w:proofErr w:type="spellEnd"/>
      <w:r w:rsidR="001B0813" w:rsidRPr="001B0813">
        <w:rPr>
          <w:i/>
          <w:iCs/>
        </w:rPr>
        <w:t>()</w:t>
      </w:r>
      <w:r w:rsidR="001B0813" w:rsidRPr="001B0813">
        <w:t>,</w:t>
      </w:r>
      <w:r w:rsidR="001B0813">
        <w:t xml:space="preserve"> która jest wywoływana</w:t>
      </w:r>
      <w:r w:rsidR="001B0813" w:rsidRPr="001B0813">
        <w:t xml:space="preserve"> automatycznie przez stos </w:t>
      </w:r>
      <w:r w:rsidR="001B0813">
        <w:t>H</w:t>
      </w:r>
      <w:r w:rsidR="001B0813" w:rsidRPr="001B0813">
        <w:t>osta w reakcji na zdarzenia takie jak podłączenie, odłączenie oraz aktywacja klasy urządzenia [13].</w:t>
      </w:r>
    </w:p>
    <w:p w14:paraId="1C486E68" w14:textId="4BCBE0BE" w:rsidR="00C60C81" w:rsidRDefault="00C60C81" w:rsidP="00C60C81">
      <w:pPr>
        <w:pStyle w:val="Tekstpodstawowyzwciciem"/>
      </w:pPr>
      <w:r>
        <w:t xml:space="preserve">W ramach projektu modyfikacje pliku </w:t>
      </w:r>
      <w:proofErr w:type="spellStart"/>
      <w:r w:rsidRPr="00C60C81">
        <w:rPr>
          <w:i/>
          <w:iCs/>
        </w:rPr>
        <w:t>usb_host.c</w:t>
      </w:r>
      <w:proofErr w:type="spellEnd"/>
      <w:r>
        <w:t xml:space="preserve"> ograniczono do rejestracji własnej klasy USB-MIDI oraz utrzymania prostego mechanizmu stanów połączenia </w:t>
      </w:r>
      <w:proofErr w:type="spellStart"/>
      <w:r w:rsidRPr="00C60C81">
        <w:rPr>
          <w:i/>
          <w:iCs/>
        </w:rPr>
        <w:t>Appli_state</w:t>
      </w:r>
      <w:proofErr w:type="spellEnd"/>
      <w:r>
        <w:t xml:space="preserve">. Pozostała część modułu wynika bezpośrednio z kodu generowanego przez STM32CubeMX i udostępnianej przez </w:t>
      </w:r>
      <w:proofErr w:type="spellStart"/>
      <w:r>
        <w:t>STMicroelectronics</w:t>
      </w:r>
      <w:proofErr w:type="spellEnd"/>
      <w:r>
        <w:t xml:space="preserve"> biblioteki USB Host.</w:t>
      </w:r>
    </w:p>
    <w:p w14:paraId="21C042DB" w14:textId="77777777" w:rsidR="00C60C81" w:rsidRDefault="00C60C81" w:rsidP="00C60C81">
      <w:pPr>
        <w:pStyle w:val="Tekstpodstawowyzwciciem"/>
      </w:pPr>
    </w:p>
    <w:p w14:paraId="2AC44CD5" w14:textId="77777777" w:rsidR="00C60C81" w:rsidRDefault="00C60C81" w:rsidP="00C60C81">
      <w:pPr>
        <w:pStyle w:val="Tekstpodstawowyzwciciem"/>
        <w:numPr>
          <w:ilvl w:val="0"/>
          <w:numId w:val="23"/>
        </w:numPr>
      </w:pPr>
      <w:r>
        <w:t>Inicjalizacja stosu USB Host</w:t>
      </w:r>
    </w:p>
    <w:p w14:paraId="63A0C5F3" w14:textId="77777777" w:rsidR="008E5E38" w:rsidRDefault="00C60C81" w:rsidP="007100E7">
      <w:pPr>
        <w:pStyle w:val="Tekstpodstawowyzwciciem"/>
      </w:pPr>
      <w:r>
        <w:t xml:space="preserve">Funkcja </w:t>
      </w:r>
      <w:proofErr w:type="spellStart"/>
      <w:r w:rsidRPr="00C60C81">
        <w:rPr>
          <w:i/>
          <w:iCs/>
        </w:rPr>
        <w:t>MX_USB_HOST_Init</w:t>
      </w:r>
      <w:proofErr w:type="spellEnd"/>
      <w:r w:rsidRPr="00C60C81">
        <w:rPr>
          <w:i/>
          <w:iCs/>
        </w:rPr>
        <w:t>()</w:t>
      </w:r>
      <w:r>
        <w:t xml:space="preserve"> realizuje standardową sekwencję uruchomienia hosta USB</w:t>
      </w:r>
      <w:r w:rsidR="008E5E38">
        <w:t xml:space="preserve"> i składa się z następujących kroków:</w:t>
      </w:r>
    </w:p>
    <w:p w14:paraId="22568F5A" w14:textId="178DB2DD" w:rsidR="007100E7" w:rsidRDefault="008E5E38" w:rsidP="008E5E38">
      <w:pPr>
        <w:pStyle w:val="Tekstpodstawowyzwciciem"/>
        <w:numPr>
          <w:ilvl w:val="0"/>
          <w:numId w:val="27"/>
        </w:numPr>
      </w:pPr>
      <w:r>
        <w:t>Inicjalizacja</w:t>
      </w:r>
      <w:r w:rsidR="00C60C81">
        <w:t xml:space="preserve"> bibliotek</w:t>
      </w:r>
      <w:r>
        <w:t>i</w:t>
      </w:r>
      <w:r w:rsidR="00C60C81">
        <w:t xml:space="preserve"> </w:t>
      </w:r>
      <w:r>
        <w:t>H</w:t>
      </w:r>
      <w:r w:rsidR="00C60C81">
        <w:t xml:space="preserve">osta </w:t>
      </w:r>
      <w:proofErr w:type="spellStart"/>
      <w:r w:rsidR="00C60C81" w:rsidRPr="00C60C81">
        <w:rPr>
          <w:i/>
          <w:iCs/>
        </w:rPr>
        <w:t>USBH_Init</w:t>
      </w:r>
      <w:proofErr w:type="spellEnd"/>
      <w:r w:rsidR="00C60C81" w:rsidRPr="00C60C81">
        <w:rPr>
          <w:i/>
          <w:iCs/>
        </w:rPr>
        <w:t>()</w:t>
      </w:r>
      <w:r w:rsidR="00C60C81">
        <w:t xml:space="preserve">, </w:t>
      </w:r>
      <w:r>
        <w:t>w którym przekazywany jest</w:t>
      </w:r>
      <w:r w:rsidR="00C60C81">
        <w:t xml:space="preserve"> uchwyt (czyli referencję do jego struktury) oraz funkcj</w:t>
      </w:r>
      <w:r>
        <w:t>a</w:t>
      </w:r>
      <w:r w:rsidR="00C60C81">
        <w:t xml:space="preserve"> </w:t>
      </w:r>
      <w:proofErr w:type="spellStart"/>
      <w:r w:rsidR="00C60C81">
        <w:t>callback</w:t>
      </w:r>
      <w:proofErr w:type="spellEnd"/>
      <w:r w:rsidR="00C60C81">
        <w:t xml:space="preserve"> </w:t>
      </w:r>
      <w:proofErr w:type="spellStart"/>
      <w:r w:rsidR="00C60C81" w:rsidRPr="00C60C81">
        <w:rPr>
          <w:i/>
          <w:iCs/>
        </w:rPr>
        <w:t>USBH_UserProcess</w:t>
      </w:r>
      <w:proofErr w:type="spellEnd"/>
      <w:r w:rsidR="00C60C81" w:rsidRPr="00C60C81">
        <w:rPr>
          <w:i/>
          <w:iCs/>
        </w:rPr>
        <w:t>()</w:t>
      </w:r>
      <w:r w:rsidR="00C60C81">
        <w:t xml:space="preserve">, </w:t>
      </w:r>
      <w:r w:rsidR="007100E7" w:rsidRPr="007100E7">
        <w:t>która służy do informowania aplikacji o zdarzeniach połączenia</w:t>
      </w:r>
      <w:r>
        <w:t xml:space="preserve">, </w:t>
      </w:r>
      <w:r w:rsidRPr="008E5E38">
        <w:t>takich jak podłączenie, odłączenie oraz aktywacja klasy urządzenia [13].</w:t>
      </w:r>
    </w:p>
    <w:p w14:paraId="12DF66F9" w14:textId="4F1150F2" w:rsidR="001B0813" w:rsidRDefault="008E5E38" w:rsidP="008E5E38">
      <w:pPr>
        <w:pStyle w:val="Tekstpodstawowyzwciciem"/>
        <w:numPr>
          <w:ilvl w:val="0"/>
          <w:numId w:val="27"/>
        </w:numPr>
      </w:pPr>
      <w:r>
        <w:lastRenderedPageBreak/>
        <w:t>R</w:t>
      </w:r>
      <w:r w:rsidR="00C60C81">
        <w:t>ejestr</w:t>
      </w:r>
      <w:r>
        <w:t>acja</w:t>
      </w:r>
      <w:r w:rsidR="00C60C81">
        <w:t xml:space="preserve"> sterownik</w:t>
      </w:r>
      <w:r>
        <w:t>a</w:t>
      </w:r>
      <w:r w:rsidR="00C60C81">
        <w:t xml:space="preserve"> klasy USB poprzez funkcję </w:t>
      </w:r>
      <w:proofErr w:type="spellStart"/>
      <w:r w:rsidR="00C60C81" w:rsidRPr="00C60C81">
        <w:rPr>
          <w:i/>
          <w:iCs/>
        </w:rPr>
        <w:t>USBH_RegisterClass</w:t>
      </w:r>
      <w:proofErr w:type="spellEnd"/>
      <w:r w:rsidR="00C60C81" w:rsidRPr="00C60C81">
        <w:rPr>
          <w:i/>
          <w:iCs/>
        </w:rPr>
        <w:t>()</w:t>
      </w:r>
      <w:r w:rsidR="00C60C81">
        <w:t xml:space="preserve">. </w:t>
      </w:r>
      <w:r w:rsidR="007100E7" w:rsidRPr="007100E7">
        <w:t>W standardowej konfiguracji użytej w projekcie STM32Cube USB Host nie udostępnia gotowej klasy USB-MIDI</w:t>
      </w:r>
      <w:r w:rsidR="001B0813" w:rsidRPr="001B0813">
        <w:t xml:space="preserve">, dlatego zaimplementowano własny sterownik klasy MIDI po stronie </w:t>
      </w:r>
      <w:r w:rsidR="001B0813">
        <w:t>H</w:t>
      </w:r>
      <w:r w:rsidR="001B0813" w:rsidRPr="001B0813">
        <w:t xml:space="preserve">osta (opisany w </w:t>
      </w:r>
      <w:r w:rsidR="001B0813">
        <w:t>podnagłówku</w:t>
      </w:r>
      <w:r w:rsidR="001B0813" w:rsidRPr="001B0813">
        <w:t>. 5.3.5) na podstawie specyfikacji USB-MIDI [14].</w:t>
      </w:r>
      <w:r w:rsidR="001B0813">
        <w:t xml:space="preserve"> </w:t>
      </w:r>
    </w:p>
    <w:p w14:paraId="549B41F0" w14:textId="6BB625E8" w:rsidR="00C60C81" w:rsidRDefault="008E5E38" w:rsidP="008E5E38">
      <w:pPr>
        <w:pStyle w:val="Tekstpodstawowyzwciciem"/>
        <w:numPr>
          <w:ilvl w:val="0"/>
          <w:numId w:val="27"/>
        </w:numPr>
      </w:pPr>
      <w:r>
        <w:t>U</w:t>
      </w:r>
      <w:r w:rsidR="00A71459">
        <w:t xml:space="preserve">ruchamiana jest funkcja </w:t>
      </w:r>
      <w:proofErr w:type="spellStart"/>
      <w:r w:rsidR="00A71459">
        <w:rPr>
          <w:i/>
          <w:iCs/>
        </w:rPr>
        <w:t>USBH_Start</w:t>
      </w:r>
      <w:proofErr w:type="spellEnd"/>
      <w:r w:rsidR="00A71459">
        <w:rPr>
          <w:i/>
          <w:iCs/>
        </w:rPr>
        <w:t>()</w:t>
      </w:r>
      <w:r w:rsidR="00A71459">
        <w:t xml:space="preserve">, która </w:t>
      </w:r>
      <w:r>
        <w:t>aktywuje</w:t>
      </w:r>
      <w:r w:rsidR="00A71459">
        <w:t xml:space="preserve"> stos Hosta, tym samym aktywując obsługę urządzeń USB typu Device</w:t>
      </w:r>
      <w:r>
        <w:t xml:space="preserve"> podłączonych do mikrokontrolera.</w:t>
      </w:r>
      <w:r>
        <w:br/>
      </w:r>
    </w:p>
    <w:p w14:paraId="1E80F202" w14:textId="12578451" w:rsidR="00A71459" w:rsidRPr="00A71459" w:rsidRDefault="00A71459" w:rsidP="007100E7">
      <w:pPr>
        <w:pStyle w:val="Tekstpodstawowyzwciciem"/>
      </w:pPr>
      <w:r>
        <w:t xml:space="preserve">Opisany powyżej proces oraz funkcję są typowym interfejsem biblioteki STM32Cube USB Host [13]. </w:t>
      </w:r>
      <w:r w:rsidR="001B0813" w:rsidRPr="001B0813">
        <w:t>Funkcje biblioteki zwracają kod statusu (</w:t>
      </w:r>
      <w:r w:rsidR="000B08B4">
        <w:t xml:space="preserve">np. </w:t>
      </w:r>
      <w:r w:rsidR="001B0813" w:rsidRPr="001B0813">
        <w:rPr>
          <w:i/>
          <w:iCs/>
        </w:rPr>
        <w:t>USBH_OK</w:t>
      </w:r>
      <w:r w:rsidR="001B0813" w:rsidRPr="001B0813">
        <w:t>)</w:t>
      </w:r>
      <w:r w:rsidR="001B0813">
        <w:t>,</w:t>
      </w:r>
      <w:r w:rsidR="001B0813" w:rsidRPr="001B0813">
        <w:t xml:space="preserve"> w przypadku błędu wykonywana jest funkcja </w:t>
      </w:r>
      <w:proofErr w:type="spellStart"/>
      <w:r w:rsidR="001B0813" w:rsidRPr="001B0813">
        <w:rPr>
          <w:i/>
          <w:iCs/>
        </w:rPr>
        <w:t>Error_Handler</w:t>
      </w:r>
      <w:proofErr w:type="spellEnd"/>
      <w:r w:rsidR="001B0813" w:rsidRPr="001B0813">
        <w:rPr>
          <w:i/>
          <w:iCs/>
        </w:rPr>
        <w:t>()</w:t>
      </w:r>
      <w:r w:rsidR="001B0813">
        <w:t xml:space="preserve">, </w:t>
      </w:r>
      <w:r w:rsidR="007100E7" w:rsidRPr="007100E7">
        <w:t>która wyłącza przerwania i zatrzymuje program w pętli nieskończonej</w:t>
      </w:r>
      <w:r w:rsidR="007100E7">
        <w:t>.</w:t>
      </w:r>
    </w:p>
    <w:p w14:paraId="629AE1E7" w14:textId="77777777" w:rsidR="005728B4" w:rsidRDefault="00A71459" w:rsidP="005728B4">
      <w:pPr>
        <w:pStyle w:val="Tekstpodstawowyzwciciem"/>
        <w:keepNext/>
        <w:ind w:firstLine="0"/>
      </w:pPr>
      <w:r>
        <w:rPr>
          <w:noProof/>
        </w:rPr>
        <w:drawing>
          <wp:inline distT="0" distB="0" distL="0" distR="0" wp14:anchorId="187EFED7" wp14:editId="163DB075">
            <wp:extent cx="5399405" cy="3308985"/>
            <wp:effectExtent l="0" t="0" r="0" b="5715"/>
            <wp:docPr id="53897788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7887" name="Obraz 1" descr="Obraz zawierający tekst, zrzut ekranu, oprogramowanie, Czcionka&#10;&#10;Zawartość wygenerowana przez AI może być niepoprawna."/>
                    <pic:cNvPicPr/>
                  </pic:nvPicPr>
                  <pic:blipFill>
                    <a:blip r:embed="rId35">
                      <a:extLst>
                        <a:ext uri="{28A0092B-C50C-407E-A947-70E740481C1C}">
                          <a14:useLocalDpi xmlns:a14="http://schemas.microsoft.com/office/drawing/2010/main" val="0"/>
                        </a:ext>
                      </a:extLst>
                    </a:blip>
                    <a:stretch>
                      <a:fillRect/>
                    </a:stretch>
                  </pic:blipFill>
                  <pic:spPr>
                    <a:xfrm>
                      <a:off x="0" y="0"/>
                      <a:ext cx="5399405" cy="3308985"/>
                    </a:xfrm>
                    <a:prstGeom prst="rect">
                      <a:avLst/>
                    </a:prstGeom>
                  </pic:spPr>
                </pic:pic>
              </a:graphicData>
            </a:graphic>
          </wp:inline>
        </w:drawing>
      </w:r>
    </w:p>
    <w:p w14:paraId="55B74550" w14:textId="7C363688" w:rsidR="00A71459" w:rsidRDefault="005728B4" w:rsidP="005728B4">
      <w:pPr>
        <w:pStyle w:val="Legenda"/>
        <w:jc w:val="center"/>
      </w:pPr>
      <w:bookmarkStart w:id="71" w:name="_Toc218271617"/>
      <w:r>
        <w:t xml:space="preserve">Rys. </w:t>
      </w:r>
      <w:fldSimple w:instr=" SEQ Rys. \* ARABIC ">
        <w:r w:rsidR="00A6477C">
          <w:rPr>
            <w:noProof/>
          </w:rPr>
          <w:t>19</w:t>
        </w:r>
      </w:fldSimple>
      <w:r>
        <w:t xml:space="preserve">.: Inicjalizacja mikrokontrolera w pliku </w:t>
      </w:r>
      <w:proofErr w:type="spellStart"/>
      <w:r w:rsidRPr="00A71459">
        <w:rPr>
          <w:i/>
          <w:iCs/>
        </w:rPr>
        <w:t>usb_host.c</w:t>
      </w:r>
      <w:proofErr w:type="spellEnd"/>
      <w:r>
        <w:t xml:space="preserve"> jako urządzenia USB w trybie Host, </w:t>
      </w:r>
      <w:r>
        <w:rPr>
          <w:i/>
          <w:iCs/>
        </w:rPr>
        <w:t>źródło: opracowanie własne</w:t>
      </w:r>
      <w:bookmarkEnd w:id="71"/>
    </w:p>
    <w:p w14:paraId="01455F73" w14:textId="77777777" w:rsidR="0088719D" w:rsidRPr="0088719D" w:rsidRDefault="0088719D" w:rsidP="0088719D"/>
    <w:p w14:paraId="40086C26" w14:textId="10088201" w:rsidR="0088719D" w:rsidRPr="0088719D" w:rsidRDefault="0088719D" w:rsidP="007100E7">
      <w:pPr>
        <w:ind w:firstLine="284"/>
      </w:pPr>
      <w:r w:rsidRPr="0088719D">
        <w:rPr>
          <w:b/>
          <w:bCs/>
        </w:rPr>
        <w:t>Kluczowa uwaga dla działania programu:</w:t>
      </w:r>
      <w:r>
        <w:rPr>
          <w:b/>
          <w:bCs/>
        </w:rPr>
        <w:t xml:space="preserve"> </w:t>
      </w:r>
      <w:r>
        <w:t xml:space="preserve">rejestracja klasy odbywa się w miejscu, które STM32CubeMX modyfikuje do stanu domyślnego (rejestracji klasy HID) przy każdej ponownej generacji kodu – oznacza to, że przy modyfikacji ustawień mikrokontrolera i regeneracji kodu należy zmienić typ rejestrowanej klasy na </w:t>
      </w:r>
      <w:r>
        <w:rPr>
          <w:i/>
          <w:iCs/>
        </w:rPr>
        <w:lastRenderedPageBreak/>
        <w:t>USBH_MIDI_CLASS</w:t>
      </w:r>
      <w:r>
        <w:t>, dzięki czemu program zarejestruje sterownik klasy obsługujący USB-MIDI.</w:t>
      </w:r>
    </w:p>
    <w:p w14:paraId="6046424F" w14:textId="77777777" w:rsidR="00C60C81" w:rsidRDefault="00C60C81" w:rsidP="00C60C81">
      <w:pPr>
        <w:pStyle w:val="Tekstpodstawowyzwciciem"/>
      </w:pPr>
    </w:p>
    <w:p w14:paraId="4911ABBD" w14:textId="7A8AAAE0" w:rsidR="002B3DC2" w:rsidRDefault="00C60C81" w:rsidP="002B3DC2">
      <w:pPr>
        <w:pStyle w:val="Tekstpodstawowyzwciciem"/>
        <w:numPr>
          <w:ilvl w:val="0"/>
          <w:numId w:val="23"/>
        </w:numPr>
      </w:pPr>
      <w:r>
        <w:t>Przetwarzanie zdarzeń i stany aplikacji (</w:t>
      </w:r>
      <w:proofErr w:type="spellStart"/>
      <w:r>
        <w:t>Appli_state</w:t>
      </w:r>
      <w:proofErr w:type="spellEnd"/>
      <w:r>
        <w:t>)</w:t>
      </w:r>
    </w:p>
    <w:p w14:paraId="2DBA1D15" w14:textId="77777777" w:rsidR="00A71459" w:rsidRDefault="00C60C81" w:rsidP="007100E7">
      <w:pPr>
        <w:pStyle w:val="Tekstpodstawowyzwciciem"/>
      </w:pPr>
      <w:r>
        <w:t xml:space="preserve">Właściwe przetwarzanie zdarzeń </w:t>
      </w:r>
      <w:r w:rsidR="00A71459">
        <w:t>H</w:t>
      </w:r>
      <w:r>
        <w:t>osta</w:t>
      </w:r>
      <w:r w:rsidR="00A71459">
        <w:t xml:space="preserve">, takich jak podłączenie czy odłączanie urządzeń, jest </w:t>
      </w:r>
      <w:r>
        <w:t xml:space="preserve">realizowane w funkcji </w:t>
      </w:r>
      <w:proofErr w:type="spellStart"/>
      <w:r w:rsidRPr="00A71459">
        <w:rPr>
          <w:i/>
          <w:iCs/>
        </w:rPr>
        <w:t>MX_USB_HOST_Process</w:t>
      </w:r>
      <w:proofErr w:type="spellEnd"/>
      <w:r w:rsidRPr="00A71459">
        <w:rPr>
          <w:i/>
          <w:iCs/>
        </w:rPr>
        <w:t>()</w:t>
      </w:r>
      <w:r>
        <w:t xml:space="preserve">, która jest wywoływana cyklicznie z pętli głównej programu. </w:t>
      </w:r>
    </w:p>
    <w:p w14:paraId="6383E987" w14:textId="1775B3E2" w:rsidR="00C60C81" w:rsidRDefault="00C60C81" w:rsidP="00C60C81">
      <w:pPr>
        <w:pStyle w:val="Tekstpodstawowyzwciciem"/>
      </w:pPr>
      <w:r>
        <w:t xml:space="preserve">Funkcja ta przekazuje sterowanie do </w:t>
      </w:r>
      <w:proofErr w:type="spellStart"/>
      <w:r w:rsidRPr="00A71459">
        <w:rPr>
          <w:i/>
          <w:iCs/>
        </w:rPr>
        <w:t>USBH_Process</w:t>
      </w:r>
      <w:proofErr w:type="spellEnd"/>
      <w:r w:rsidRPr="00A71459">
        <w:rPr>
          <w:i/>
          <w:iCs/>
        </w:rPr>
        <w:t>()</w:t>
      </w:r>
      <w:r>
        <w:t xml:space="preserve">, </w:t>
      </w:r>
      <w:r w:rsidR="001B0813">
        <w:t xml:space="preserve">która </w:t>
      </w:r>
      <w:r w:rsidR="002B3DC2">
        <w:t xml:space="preserve">utrzymuje pracę stosu Hosta USB, czyli </w:t>
      </w:r>
      <w:r w:rsidR="001B0813" w:rsidRPr="001B0813">
        <w:t>obsługuje wykrywanie urządzenia, enumerację oraz wywołuje procedury zarejestrowanej klasy</w:t>
      </w:r>
      <w:r w:rsidR="002B3DC2">
        <w:t xml:space="preserve"> [13], w tym przypadku USB-MIDI</w:t>
      </w:r>
      <w:r w:rsidR="001B0813" w:rsidRPr="001B0813">
        <w:t>.</w:t>
      </w:r>
    </w:p>
    <w:p w14:paraId="3DFB0B2B" w14:textId="4EFBF06C" w:rsidR="00C60C81" w:rsidRDefault="00C60C81" w:rsidP="00C60C81">
      <w:pPr>
        <w:pStyle w:val="Tekstpodstawowyzwciciem"/>
      </w:pPr>
      <w:r>
        <w:t xml:space="preserve">Zdarzenia takie jak podłączenie urządzenia, aktywacja klasy lub rozłączenie sygnalizowane są aplikacji przez </w:t>
      </w:r>
      <w:proofErr w:type="spellStart"/>
      <w:r w:rsidRPr="0088719D">
        <w:rPr>
          <w:i/>
          <w:iCs/>
        </w:rPr>
        <w:t>USBH_UserProcess</w:t>
      </w:r>
      <w:proofErr w:type="spellEnd"/>
      <w:r w:rsidRPr="0088719D">
        <w:rPr>
          <w:i/>
          <w:iCs/>
        </w:rPr>
        <w:t>()</w:t>
      </w:r>
      <w:r w:rsidR="002B3DC2">
        <w:t>, w</w:t>
      </w:r>
      <w:r w:rsidR="002B3DC2" w:rsidRPr="002B3DC2">
        <w:t xml:space="preserve"> której aktualizowana jest zmienna </w:t>
      </w:r>
      <w:proofErr w:type="spellStart"/>
      <w:r w:rsidR="002B3DC2" w:rsidRPr="002B3DC2">
        <w:rPr>
          <w:i/>
          <w:iCs/>
        </w:rPr>
        <w:t>Appli_state</w:t>
      </w:r>
      <w:proofErr w:type="spellEnd"/>
      <w:r w:rsidR="002B3DC2">
        <w:t>. Zmienna ta sygnalizuje warstwie aplikacyjnej stan połączenia:</w:t>
      </w:r>
    </w:p>
    <w:p w14:paraId="02DF752A" w14:textId="4A7FE26E" w:rsidR="00C60C81" w:rsidRPr="00C60C81" w:rsidRDefault="00C60C81" w:rsidP="0088719D">
      <w:pPr>
        <w:pStyle w:val="Tekstpodstawowyzwciciem"/>
        <w:numPr>
          <w:ilvl w:val="0"/>
          <w:numId w:val="24"/>
        </w:numPr>
        <w:rPr>
          <w:lang w:val="en-US"/>
        </w:rPr>
      </w:pPr>
      <w:r w:rsidRPr="007A0BC1">
        <w:rPr>
          <w:i/>
          <w:iCs/>
          <w:lang w:val="en-US"/>
        </w:rPr>
        <w:t>APPLICATION_START</w:t>
      </w:r>
      <w:r w:rsidRPr="00C60C81">
        <w:rPr>
          <w:lang w:val="en-US"/>
        </w:rPr>
        <w:t xml:space="preserve"> (</w:t>
      </w:r>
      <w:proofErr w:type="spellStart"/>
      <w:r w:rsidRPr="00C60C81">
        <w:rPr>
          <w:lang w:val="en-US"/>
        </w:rPr>
        <w:t>urządzenie</w:t>
      </w:r>
      <w:proofErr w:type="spellEnd"/>
      <w:r w:rsidRPr="00C60C81">
        <w:rPr>
          <w:lang w:val="en-US"/>
        </w:rPr>
        <w:t xml:space="preserve"> </w:t>
      </w:r>
      <w:proofErr w:type="spellStart"/>
      <w:r w:rsidRPr="00C60C81">
        <w:rPr>
          <w:lang w:val="en-US"/>
        </w:rPr>
        <w:t>podłączone</w:t>
      </w:r>
      <w:proofErr w:type="spellEnd"/>
      <w:r w:rsidRPr="00C60C81">
        <w:rPr>
          <w:lang w:val="en-US"/>
        </w:rPr>
        <w:t>),</w:t>
      </w:r>
    </w:p>
    <w:p w14:paraId="4B37C2B5" w14:textId="32DF777B" w:rsidR="00C60C81" w:rsidRPr="00C60C81" w:rsidRDefault="00C60C81" w:rsidP="0088719D">
      <w:pPr>
        <w:pStyle w:val="Tekstpodstawowyzwciciem"/>
        <w:numPr>
          <w:ilvl w:val="0"/>
          <w:numId w:val="24"/>
        </w:numPr>
        <w:rPr>
          <w:lang w:val="en-US"/>
        </w:rPr>
      </w:pPr>
      <w:r w:rsidRPr="007A0BC1">
        <w:rPr>
          <w:i/>
          <w:iCs/>
          <w:lang w:val="en-US"/>
        </w:rPr>
        <w:t>APPLICATION_READY</w:t>
      </w:r>
      <w:r w:rsidRPr="00C60C81">
        <w:rPr>
          <w:lang w:val="en-US"/>
        </w:rPr>
        <w:t xml:space="preserve"> (</w:t>
      </w:r>
      <w:proofErr w:type="spellStart"/>
      <w:r w:rsidRPr="00C60C81">
        <w:rPr>
          <w:lang w:val="en-US"/>
        </w:rPr>
        <w:t>klasa</w:t>
      </w:r>
      <w:proofErr w:type="spellEnd"/>
      <w:r w:rsidRPr="00C60C81">
        <w:rPr>
          <w:lang w:val="en-US"/>
        </w:rPr>
        <w:t xml:space="preserve"> </w:t>
      </w:r>
      <w:proofErr w:type="spellStart"/>
      <w:r w:rsidRPr="00C60C81">
        <w:rPr>
          <w:lang w:val="en-US"/>
        </w:rPr>
        <w:t>aktywna</w:t>
      </w:r>
      <w:proofErr w:type="spellEnd"/>
      <w:r w:rsidRPr="00C60C81">
        <w:rPr>
          <w:lang w:val="en-US"/>
        </w:rPr>
        <w:t>),</w:t>
      </w:r>
    </w:p>
    <w:p w14:paraId="61386204" w14:textId="6CB7B031" w:rsidR="00C60C81" w:rsidRPr="0088719D" w:rsidRDefault="00C60C81" w:rsidP="00C60C81">
      <w:pPr>
        <w:pStyle w:val="Tekstpodstawowyzwciciem"/>
        <w:numPr>
          <w:ilvl w:val="0"/>
          <w:numId w:val="24"/>
        </w:numPr>
        <w:rPr>
          <w:lang w:val="en-US"/>
        </w:rPr>
      </w:pPr>
      <w:r w:rsidRPr="007A0BC1">
        <w:rPr>
          <w:i/>
          <w:iCs/>
          <w:lang w:val="en-US"/>
        </w:rPr>
        <w:t>APPLICATION_DISCONNECT</w:t>
      </w:r>
      <w:r w:rsidRPr="0088719D">
        <w:rPr>
          <w:lang w:val="en-US"/>
        </w:rPr>
        <w:t xml:space="preserve"> (</w:t>
      </w:r>
      <w:proofErr w:type="spellStart"/>
      <w:r w:rsidRPr="0088719D">
        <w:rPr>
          <w:lang w:val="en-US"/>
        </w:rPr>
        <w:t>urządzenie</w:t>
      </w:r>
      <w:proofErr w:type="spellEnd"/>
      <w:r w:rsidRPr="0088719D">
        <w:rPr>
          <w:lang w:val="en-US"/>
        </w:rPr>
        <w:t xml:space="preserve"> </w:t>
      </w:r>
      <w:proofErr w:type="spellStart"/>
      <w:r w:rsidRPr="0088719D">
        <w:rPr>
          <w:lang w:val="en-US"/>
        </w:rPr>
        <w:t>odłączone</w:t>
      </w:r>
      <w:proofErr w:type="spellEnd"/>
      <w:r w:rsidRPr="0088719D">
        <w:rPr>
          <w:lang w:val="en-US"/>
        </w:rPr>
        <w:t>)</w:t>
      </w:r>
    </w:p>
    <w:p w14:paraId="798DEDF8" w14:textId="77777777" w:rsidR="005728B4" w:rsidRDefault="0088719D" w:rsidP="005728B4">
      <w:pPr>
        <w:pStyle w:val="Tekstpodstawowyzwciciem"/>
        <w:keepNext/>
        <w:ind w:firstLine="0"/>
      </w:pPr>
      <w:r>
        <w:rPr>
          <w:noProof/>
        </w:rPr>
        <w:lastRenderedPageBreak/>
        <w:drawing>
          <wp:inline distT="0" distB="0" distL="0" distR="0" wp14:anchorId="29FC0855" wp14:editId="24310AA6">
            <wp:extent cx="5399405" cy="3939540"/>
            <wp:effectExtent l="0" t="0" r="0" b="3810"/>
            <wp:docPr id="756469915"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9915" name="Obraz 2" descr="Obraz zawierający tekst, zrzut ekranu, oprogramowanie&#10;&#10;Zawartość wygenerowana przez AI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5399405" cy="3939540"/>
                    </a:xfrm>
                    <a:prstGeom prst="rect">
                      <a:avLst/>
                    </a:prstGeom>
                  </pic:spPr>
                </pic:pic>
              </a:graphicData>
            </a:graphic>
          </wp:inline>
        </w:drawing>
      </w:r>
    </w:p>
    <w:p w14:paraId="0CBFAA99" w14:textId="0ACEBA9F" w:rsidR="002B3DC2" w:rsidRDefault="005728B4" w:rsidP="005728B4">
      <w:pPr>
        <w:pStyle w:val="Legenda"/>
        <w:jc w:val="center"/>
        <w:rPr>
          <w:i/>
          <w:iCs/>
        </w:rPr>
      </w:pPr>
      <w:bookmarkStart w:id="72" w:name="_Toc218271618"/>
      <w:r>
        <w:t xml:space="preserve">Rys. </w:t>
      </w:r>
      <w:fldSimple w:instr=" SEQ Rys. \* ARABIC ">
        <w:r w:rsidR="00A6477C">
          <w:rPr>
            <w:noProof/>
          </w:rPr>
          <w:t>20</w:t>
        </w:r>
      </w:fldSimple>
      <w:r>
        <w:t xml:space="preserve">.: Obsługa zdarzeń Hosta oraz aktualizacja </w:t>
      </w:r>
      <w:proofErr w:type="spellStart"/>
      <w:r>
        <w:rPr>
          <w:i/>
          <w:iCs/>
        </w:rPr>
        <w:t>Appli_state</w:t>
      </w:r>
      <w:proofErr w:type="spellEnd"/>
      <w:r>
        <w:rPr>
          <w:i/>
          <w:iCs/>
        </w:rPr>
        <w:t xml:space="preserve"> </w:t>
      </w:r>
      <w:r>
        <w:t xml:space="preserve">w funkcji </w:t>
      </w:r>
      <w:proofErr w:type="spellStart"/>
      <w:r>
        <w:rPr>
          <w:i/>
          <w:iCs/>
        </w:rPr>
        <w:t>USBH_UserProcess</w:t>
      </w:r>
      <w:proofErr w:type="spellEnd"/>
      <w:r>
        <w:rPr>
          <w:i/>
          <w:iCs/>
        </w:rPr>
        <w:t>()</w:t>
      </w:r>
      <w:r>
        <w:t xml:space="preserve">, </w:t>
      </w:r>
      <w:r>
        <w:rPr>
          <w:i/>
          <w:iCs/>
        </w:rPr>
        <w:t>źródło: opracowanie własne</w:t>
      </w:r>
      <w:bookmarkEnd w:id="72"/>
    </w:p>
    <w:p w14:paraId="79C17285" w14:textId="77777777" w:rsidR="005728B4" w:rsidRPr="005728B4" w:rsidRDefault="005728B4" w:rsidP="005728B4"/>
    <w:p w14:paraId="697752A3" w14:textId="26BB472F" w:rsidR="0088719D" w:rsidRDefault="002B3DC2" w:rsidP="00C60C81">
      <w:pPr>
        <w:pStyle w:val="Tekstpodstawowyzwciciem"/>
      </w:pPr>
      <w:r>
        <w:t xml:space="preserve">Warto podkreślić, że opisany tutaj moduł </w:t>
      </w:r>
      <w:r w:rsidR="007100E7">
        <w:t>n</w:t>
      </w:r>
      <w:r w:rsidR="007100E7" w:rsidRPr="007100E7">
        <w:t xml:space="preserve">ie otwiera </w:t>
      </w:r>
      <w:proofErr w:type="spellStart"/>
      <w:r w:rsidR="007100E7" w:rsidRPr="007100E7">
        <w:t>pipe’ów</w:t>
      </w:r>
      <w:proofErr w:type="spellEnd"/>
      <w:r w:rsidR="007100E7" w:rsidRPr="007100E7">
        <w:t xml:space="preserve"> dla </w:t>
      </w:r>
      <w:proofErr w:type="spellStart"/>
      <w:r w:rsidR="007100E7" w:rsidRPr="007100E7">
        <w:t>endpointów</w:t>
      </w:r>
      <w:proofErr w:type="spellEnd"/>
      <w:r w:rsidR="007100E7" w:rsidRPr="007100E7">
        <w:t xml:space="preserve"> interfejsu MIDI Streaming (</w:t>
      </w:r>
      <w:proofErr w:type="spellStart"/>
      <w:r w:rsidR="007100E7" w:rsidRPr="007100E7">
        <w:t>Bulk</w:t>
      </w:r>
      <w:proofErr w:type="spellEnd"/>
      <w:r w:rsidR="007100E7" w:rsidRPr="007100E7">
        <w:t xml:space="preserve"> IN).</w:t>
      </w:r>
      <w:r>
        <w:t xml:space="preserve"> </w:t>
      </w:r>
      <w:r w:rsidRPr="002B3DC2">
        <w:t xml:space="preserve">Otwarcie </w:t>
      </w:r>
      <w:proofErr w:type="spellStart"/>
      <w:r w:rsidRPr="002B3DC2">
        <w:t>pipe’a</w:t>
      </w:r>
      <w:proofErr w:type="spellEnd"/>
      <w:r w:rsidRPr="002B3DC2">
        <w:t xml:space="preserve"> </w:t>
      </w:r>
      <w:proofErr w:type="spellStart"/>
      <w:r w:rsidRPr="002B3DC2">
        <w:t>Bulk</w:t>
      </w:r>
      <w:proofErr w:type="spellEnd"/>
      <w:r w:rsidRPr="002B3DC2">
        <w:t xml:space="preserve"> IN oraz uruchomienie odbioru danych realizowane jest w sterowniku klasy USB-MIDI</w:t>
      </w:r>
      <w:r>
        <w:t xml:space="preserve"> (</w:t>
      </w:r>
      <w:proofErr w:type="spellStart"/>
      <w:r w:rsidRPr="002B3DC2">
        <w:rPr>
          <w:i/>
          <w:iCs/>
        </w:rPr>
        <w:t>usbh_midi.c</w:t>
      </w:r>
      <w:proofErr w:type="spellEnd"/>
      <w:r>
        <w:t>) podczas inicjalizacji klasy.</w:t>
      </w:r>
    </w:p>
    <w:p w14:paraId="590FD87D" w14:textId="77777777" w:rsidR="00E13B0D" w:rsidRDefault="00E13B0D" w:rsidP="00E13B0D">
      <w:pPr>
        <w:pStyle w:val="Tekstpodstawowyzwciciem"/>
      </w:pPr>
    </w:p>
    <w:p w14:paraId="3E38ABF2" w14:textId="3567C320" w:rsidR="00E13B0D" w:rsidRDefault="005A62AC" w:rsidP="00E13B0D">
      <w:pPr>
        <w:pStyle w:val="Nagwek3"/>
        <w:rPr>
          <w:i/>
          <w:iCs/>
        </w:rPr>
      </w:pPr>
      <w:bookmarkStart w:id="73" w:name="_Toc218271728"/>
      <w:r>
        <w:t>Własna</w:t>
      </w:r>
      <w:r w:rsidR="005A72E2" w:rsidRPr="005A72E2">
        <w:t xml:space="preserve"> implementacja</w:t>
      </w:r>
      <w:r w:rsidR="005A72E2">
        <w:t xml:space="preserve"> obsługi</w:t>
      </w:r>
      <w:r w:rsidR="005A72E2" w:rsidRPr="005A72E2">
        <w:t xml:space="preserve"> klasy USB-MIDI</w:t>
      </w:r>
      <w:r w:rsidR="005A72E2" w:rsidRPr="005A72E2">
        <w:rPr>
          <w:i/>
          <w:iCs/>
        </w:rPr>
        <w:t xml:space="preserve"> (</w:t>
      </w:r>
      <w:proofErr w:type="spellStart"/>
      <w:r w:rsidR="005A72E2" w:rsidRPr="005A72E2">
        <w:rPr>
          <w:i/>
          <w:iCs/>
        </w:rPr>
        <w:t>usbh_midi.c</w:t>
      </w:r>
      <w:proofErr w:type="spellEnd"/>
      <w:r w:rsidR="005A72E2" w:rsidRPr="005A72E2">
        <w:rPr>
          <w:i/>
          <w:iCs/>
        </w:rPr>
        <w:t>/.h)</w:t>
      </w:r>
      <w:bookmarkEnd w:id="73"/>
    </w:p>
    <w:p w14:paraId="5CA4D192" w14:textId="20BE2A68" w:rsidR="0026449E" w:rsidRDefault="0026449E" w:rsidP="0026449E">
      <w:pPr>
        <w:pStyle w:val="Tekstpodstawowyzwciciem"/>
        <w:numPr>
          <w:ilvl w:val="0"/>
          <w:numId w:val="25"/>
        </w:numPr>
        <w:ind w:left="284" w:firstLine="0"/>
      </w:pPr>
      <w:r>
        <w:t>Rola plików</w:t>
      </w:r>
    </w:p>
    <w:p w14:paraId="7F5B0BA2" w14:textId="77777777" w:rsidR="0031639B" w:rsidRDefault="0026449E" w:rsidP="0026449E">
      <w:pPr>
        <w:pStyle w:val="Tekstpodstawowyzwciciem"/>
      </w:pPr>
      <w:r>
        <w:t xml:space="preserve">Pliki </w:t>
      </w:r>
      <w:proofErr w:type="spellStart"/>
      <w:r w:rsidRPr="000B08B4">
        <w:rPr>
          <w:i/>
          <w:iCs/>
        </w:rPr>
        <w:t>usbh_midi.c</w:t>
      </w:r>
      <w:proofErr w:type="spellEnd"/>
      <w:r>
        <w:t xml:space="preserve"> oraz </w:t>
      </w:r>
      <w:proofErr w:type="spellStart"/>
      <w:r w:rsidRPr="000B08B4">
        <w:rPr>
          <w:i/>
          <w:iCs/>
        </w:rPr>
        <w:t>usbh_midi.h</w:t>
      </w:r>
      <w:proofErr w:type="spellEnd"/>
      <w:r w:rsidRPr="000B08B4">
        <w:rPr>
          <w:i/>
          <w:iCs/>
        </w:rPr>
        <w:t xml:space="preserve"> </w:t>
      </w:r>
      <w:r>
        <w:t>implementują autorski sterownik klasy USB Host dla urządzeń USB-MIDI (interfejs MIDI Streaming). Moduł działa jako klasa rejestrowana w bibliotece STM32Cube USB Host i jest uruchamiany automatycznie po</w:t>
      </w:r>
      <w:r w:rsidR="0031639B" w:rsidRPr="0031639B">
        <w:t xml:space="preserve"> aktywacji klasy, </w:t>
      </w:r>
      <w:r w:rsidR="0031639B">
        <w:t>czyli</w:t>
      </w:r>
      <w:r w:rsidR="0031639B" w:rsidRPr="0031639B">
        <w:t xml:space="preserve"> gdy w deskryptorach urządzenia zostanie znaleziony interfejs MIDI Streaming (Audio 0x01, MIDI Streaming 0x03) [14]</w:t>
      </w:r>
      <w:r>
        <w:t xml:space="preserve">. W odróżnieniu od pliku </w:t>
      </w:r>
      <w:proofErr w:type="spellStart"/>
      <w:r w:rsidRPr="000B08B4">
        <w:rPr>
          <w:i/>
          <w:iCs/>
        </w:rPr>
        <w:t>usb_host.c</w:t>
      </w:r>
      <w:proofErr w:type="spellEnd"/>
      <w:r>
        <w:t xml:space="preserve">, który jedynie inicjalizuje stos </w:t>
      </w:r>
      <w:r w:rsidR="003D467A">
        <w:t>H</w:t>
      </w:r>
      <w:r>
        <w:t>osta i rejestruje klasę, właściwa obsługa interfejsu MIDI</w:t>
      </w:r>
      <w:r w:rsidR="003D467A">
        <w:t xml:space="preserve">, </w:t>
      </w:r>
      <w:r w:rsidR="0031639B" w:rsidRPr="0031639B">
        <w:t xml:space="preserve">taka jak identyfikacja interfejsu MIDI Streaming w deskryptorach </w:t>
      </w:r>
      <w:r w:rsidR="0031639B" w:rsidRPr="0031639B">
        <w:lastRenderedPageBreak/>
        <w:t xml:space="preserve">konfiguracji, wybór </w:t>
      </w:r>
      <w:proofErr w:type="spellStart"/>
      <w:r w:rsidR="0031639B" w:rsidRPr="0031639B">
        <w:t>endpointów</w:t>
      </w:r>
      <w:proofErr w:type="spellEnd"/>
      <w:r w:rsidR="0031639B" w:rsidRPr="0031639B">
        <w:t xml:space="preserve"> oraz otwarcie </w:t>
      </w:r>
      <w:proofErr w:type="spellStart"/>
      <w:r w:rsidR="0031639B" w:rsidRPr="0031639B">
        <w:t>pipe</w:t>
      </w:r>
      <w:proofErr w:type="spellEnd"/>
      <w:r w:rsidR="0031639B" w:rsidRPr="0031639B">
        <w:t xml:space="preserve"> </w:t>
      </w:r>
      <w:proofErr w:type="spellStart"/>
      <w:r w:rsidR="0031639B" w:rsidRPr="0031639B">
        <w:t>Bulk</w:t>
      </w:r>
      <w:proofErr w:type="spellEnd"/>
      <w:r w:rsidR="0031639B" w:rsidRPr="0031639B">
        <w:t xml:space="preserve"> IN, jest realizowana właśnie w tym module.</w:t>
      </w:r>
    </w:p>
    <w:p w14:paraId="75EB690D" w14:textId="7F036615" w:rsidR="0026449E" w:rsidRDefault="0026449E" w:rsidP="0026449E">
      <w:pPr>
        <w:pStyle w:val="Tekstpodstawowyzwciciem"/>
      </w:pPr>
      <w:r>
        <w:t xml:space="preserve">Sterownik został zaprojektowany jako minimalna implementacja trybu MIDI IN (odbiór danych z instrumentu). Odbierane dane są interpretowane jako sekwencja 4-bajtowych pakietów USB-MIDI Event </w:t>
      </w:r>
      <w:proofErr w:type="spellStart"/>
      <w:r>
        <w:t>Packet</w:t>
      </w:r>
      <w:proofErr w:type="spellEnd"/>
      <w:r>
        <w:t xml:space="preserve"> zgodnie ze specyfikacją USB-MIDI [14], a następnie buforowane w kolejce FIFO, </w:t>
      </w:r>
      <w:r w:rsidR="0031639B" w:rsidRPr="0031639B">
        <w:t>aby tempo przetwarzania danych przez logikę aplikacyjną nie ograniczało obsługi transferów USB.</w:t>
      </w:r>
    </w:p>
    <w:p w14:paraId="632A14ED" w14:textId="77777777" w:rsidR="0026449E" w:rsidRDefault="0026449E" w:rsidP="0026449E">
      <w:pPr>
        <w:pStyle w:val="Tekstpodstawowyzwciciem"/>
      </w:pPr>
    </w:p>
    <w:p w14:paraId="0560A334" w14:textId="10243B6A" w:rsidR="0026449E" w:rsidRDefault="0026449E" w:rsidP="0026449E">
      <w:pPr>
        <w:pStyle w:val="Tekstpodstawowyzwciciem"/>
        <w:numPr>
          <w:ilvl w:val="0"/>
          <w:numId w:val="25"/>
        </w:numPr>
      </w:pPr>
      <w:r>
        <w:t>Struktury danych i interfejs modułu (</w:t>
      </w:r>
      <w:proofErr w:type="spellStart"/>
      <w:r w:rsidRPr="003D467A">
        <w:rPr>
          <w:i/>
          <w:iCs/>
        </w:rPr>
        <w:t>usbh_midi.h</w:t>
      </w:r>
      <w:proofErr w:type="spellEnd"/>
      <w:r>
        <w:t>)</w:t>
      </w:r>
    </w:p>
    <w:p w14:paraId="2B9CDBA1" w14:textId="1C957672" w:rsidR="0026449E" w:rsidRDefault="003D467A" w:rsidP="0026449E">
      <w:pPr>
        <w:pStyle w:val="Tekstpodstawowyzwciciem"/>
      </w:pPr>
      <w:r>
        <w:t>Opis całej struktury sterownika klasy znajduje się w p</w:t>
      </w:r>
      <w:r w:rsidR="0026449E">
        <w:t>lik</w:t>
      </w:r>
      <w:r>
        <w:t>u</w:t>
      </w:r>
      <w:r w:rsidR="0026449E">
        <w:t xml:space="preserve"> nagłówkowy</w:t>
      </w:r>
      <w:r>
        <w:t>m, który</w:t>
      </w:r>
      <w:r w:rsidR="0026449E">
        <w:t xml:space="preserve"> definiuje:</w:t>
      </w:r>
    </w:p>
    <w:p w14:paraId="3BA28A87" w14:textId="1AC19A48" w:rsidR="0026449E" w:rsidRDefault="003D467A" w:rsidP="0026449E">
      <w:pPr>
        <w:pStyle w:val="Tekstpodstawowyzwciciem"/>
      </w:pPr>
      <w:r>
        <w:t xml:space="preserve">- </w:t>
      </w:r>
      <w:r w:rsidR="0026449E">
        <w:t>stałe opisujące klasę i podklasę USB (Audio / MIDI Streaming),</w:t>
      </w:r>
    </w:p>
    <w:p w14:paraId="50A48D7C" w14:textId="4A57272F" w:rsidR="0026449E" w:rsidRDefault="003D467A" w:rsidP="003D467A">
      <w:pPr>
        <w:pStyle w:val="Tekstpodstawowyzwciciem"/>
      </w:pPr>
      <w:r>
        <w:t xml:space="preserve">- </w:t>
      </w:r>
      <w:r w:rsidR="0026449E">
        <w:t>rozmiary buforów (</w:t>
      </w:r>
      <w:r w:rsidR="0026449E" w:rsidRPr="003D467A">
        <w:rPr>
          <w:i/>
          <w:iCs/>
        </w:rPr>
        <w:t>USBH_MIDI_MAX_PACKET_SIZE = 64</w:t>
      </w:r>
      <w:r w:rsidR="0026449E">
        <w:t xml:space="preserve"> dla</w:t>
      </w:r>
      <w:r>
        <w:t xml:space="preserve"> transmisji</w:t>
      </w:r>
      <w:r w:rsidR="0026449E">
        <w:t xml:space="preserve"> Full </w:t>
      </w:r>
      <w:proofErr w:type="spellStart"/>
      <w:r w:rsidR="0026449E">
        <w:t>Speed</w:t>
      </w:r>
      <w:proofErr w:type="spellEnd"/>
      <w:r w:rsidR="0026449E">
        <w:t xml:space="preserve"> oraz </w:t>
      </w:r>
      <w:r w:rsidR="0026449E" w:rsidRPr="003D467A">
        <w:rPr>
          <w:i/>
          <w:iCs/>
        </w:rPr>
        <w:t>USBH_MIDI_EVENT_FIFO_SIZE</w:t>
      </w:r>
      <w:r w:rsidR="0026449E">
        <w:t xml:space="preserve"> jako rozmiar kolejki FIFO),</w:t>
      </w:r>
    </w:p>
    <w:p w14:paraId="212AF647" w14:textId="0BDE88FE" w:rsidR="0026449E" w:rsidRDefault="003D467A" w:rsidP="0026449E">
      <w:pPr>
        <w:pStyle w:val="Tekstpodstawowyzwciciem"/>
      </w:pPr>
      <w:r>
        <w:t xml:space="preserve">- </w:t>
      </w:r>
      <w:r w:rsidR="0026449E">
        <w:t>typ stanu wewnętrznego</w:t>
      </w:r>
      <w:r>
        <w:t xml:space="preserve"> w jakim znajduje się sterownik klasy</w:t>
      </w:r>
      <w:r w:rsidR="0026449E">
        <w:t xml:space="preserve"> </w:t>
      </w:r>
      <w:proofErr w:type="spellStart"/>
      <w:r w:rsidR="0026449E" w:rsidRPr="003D467A">
        <w:rPr>
          <w:i/>
          <w:iCs/>
        </w:rPr>
        <w:t>MIDI_StateTypeDef</w:t>
      </w:r>
      <w:proofErr w:type="spellEnd"/>
      <w:r w:rsidR="0026449E">
        <w:t xml:space="preserve"> (</w:t>
      </w:r>
      <w:r w:rsidR="0026449E" w:rsidRPr="003D467A">
        <w:rPr>
          <w:i/>
          <w:iCs/>
        </w:rPr>
        <w:t>MIDI_IDLE</w:t>
      </w:r>
      <w:r w:rsidR="0026449E">
        <w:t xml:space="preserve">, </w:t>
      </w:r>
      <w:r w:rsidR="0026449E" w:rsidRPr="003D467A">
        <w:rPr>
          <w:i/>
          <w:iCs/>
        </w:rPr>
        <w:t>MIDI_TRANSFER</w:t>
      </w:r>
      <w:r w:rsidR="0026449E">
        <w:t xml:space="preserve">, </w:t>
      </w:r>
      <w:r w:rsidR="0026449E" w:rsidRPr="003D467A">
        <w:rPr>
          <w:i/>
          <w:iCs/>
        </w:rPr>
        <w:t>MIDI_ERROR</w:t>
      </w:r>
      <w:r w:rsidR="0026449E">
        <w:t>),</w:t>
      </w:r>
    </w:p>
    <w:p w14:paraId="0836B3EC" w14:textId="5ACA471D" w:rsidR="0026449E" w:rsidRDefault="003D467A" w:rsidP="0026449E">
      <w:pPr>
        <w:pStyle w:val="Tekstpodstawowyzwciciem"/>
      </w:pPr>
      <w:r>
        <w:t xml:space="preserve">- </w:t>
      </w:r>
      <w:r w:rsidR="0026449E">
        <w:t xml:space="preserve">strukturę </w:t>
      </w:r>
      <w:proofErr w:type="spellStart"/>
      <w:r w:rsidR="0026449E" w:rsidRPr="003D467A">
        <w:rPr>
          <w:i/>
          <w:iCs/>
        </w:rPr>
        <w:t>MIDI_HandleTypeDef</w:t>
      </w:r>
      <w:proofErr w:type="spellEnd"/>
      <w:r w:rsidR="0026449E">
        <w:t>, która przechowuje</w:t>
      </w:r>
      <w:r>
        <w:t xml:space="preserve">: </w:t>
      </w:r>
      <w:r w:rsidR="0026449E">
        <w:t xml:space="preserve">identyfikatory </w:t>
      </w:r>
      <w:proofErr w:type="spellStart"/>
      <w:r w:rsidR="0026449E">
        <w:t>pipe’ów</w:t>
      </w:r>
      <w:proofErr w:type="spellEnd"/>
      <w:r w:rsidR="0026449E">
        <w:t xml:space="preserve">, adresy </w:t>
      </w:r>
      <w:proofErr w:type="spellStart"/>
      <w:r w:rsidR="0026449E">
        <w:t>endpointów</w:t>
      </w:r>
      <w:proofErr w:type="spellEnd"/>
      <w:r w:rsidR="0026449E">
        <w:t>, bufor odbioru jednego pakietu USB oraz kolejkę FIFO dla zdarzeń MIDI.</w:t>
      </w:r>
    </w:p>
    <w:p w14:paraId="35A12C11" w14:textId="77777777" w:rsidR="0026449E" w:rsidRDefault="0026449E" w:rsidP="0026449E">
      <w:pPr>
        <w:pStyle w:val="Tekstpodstawowyzwciciem"/>
      </w:pPr>
    </w:p>
    <w:p w14:paraId="03245F06" w14:textId="2123EBAF" w:rsidR="0026449E" w:rsidRDefault="0026449E" w:rsidP="0026449E">
      <w:pPr>
        <w:pStyle w:val="Tekstpodstawowyzwciciem"/>
      </w:pPr>
      <w:r>
        <w:t xml:space="preserve">Warstwa aplikacyjna </w:t>
      </w:r>
      <w:r w:rsidR="007A0BC1">
        <w:t>ma dostęp</w:t>
      </w:r>
      <w:r w:rsidR="003D467A">
        <w:t xml:space="preserve"> </w:t>
      </w:r>
      <w:r w:rsidR="007A0BC1">
        <w:t>tylko do</w:t>
      </w:r>
      <w:r w:rsidR="003D467A">
        <w:t xml:space="preserve"> funkcji</w:t>
      </w:r>
      <w:r w:rsidR="003D467A" w:rsidRPr="003D467A">
        <w:t xml:space="preserve"> </w:t>
      </w:r>
      <w:proofErr w:type="spellStart"/>
      <w:r w:rsidR="003D467A" w:rsidRPr="003D467A">
        <w:rPr>
          <w:i/>
          <w:iCs/>
        </w:rPr>
        <w:t>USBH_MIDI_GetEvent</w:t>
      </w:r>
      <w:proofErr w:type="spellEnd"/>
      <w:r w:rsidR="003D467A" w:rsidRPr="003D467A">
        <w:rPr>
          <w:i/>
          <w:iCs/>
        </w:rPr>
        <w:t>()</w:t>
      </w:r>
      <w:r w:rsidR="003D467A">
        <w:t xml:space="preserve">, która pobiera pojedyncze zdarzenie (4 bajty) z kolejki FIFO. </w:t>
      </w:r>
    </w:p>
    <w:p w14:paraId="47D5D492" w14:textId="77777777" w:rsidR="0026449E" w:rsidRDefault="0026449E" w:rsidP="0026449E">
      <w:pPr>
        <w:pStyle w:val="Tekstpodstawowyzwciciem"/>
      </w:pPr>
    </w:p>
    <w:p w14:paraId="0F342AE3" w14:textId="458544EE" w:rsidR="0026449E" w:rsidRDefault="0026449E" w:rsidP="007A0BC1">
      <w:pPr>
        <w:pStyle w:val="Tekstpodstawowyzwciciem"/>
        <w:numPr>
          <w:ilvl w:val="0"/>
          <w:numId w:val="25"/>
        </w:numPr>
      </w:pPr>
      <w:r>
        <w:t xml:space="preserve">Inicjalizacja klasy </w:t>
      </w:r>
      <w:r w:rsidR="007A0BC1">
        <w:t xml:space="preserve">– wybór </w:t>
      </w:r>
      <w:r>
        <w:t xml:space="preserve">interfejsu i </w:t>
      </w:r>
      <w:proofErr w:type="spellStart"/>
      <w:r>
        <w:t>endpointów</w:t>
      </w:r>
      <w:proofErr w:type="spellEnd"/>
      <w:r>
        <w:t xml:space="preserve"> (</w:t>
      </w:r>
      <w:proofErr w:type="spellStart"/>
      <w:r w:rsidRPr="007A0BC1">
        <w:rPr>
          <w:i/>
          <w:iCs/>
        </w:rPr>
        <w:t>USBH_MIDI_Init</w:t>
      </w:r>
      <w:proofErr w:type="spellEnd"/>
      <w:r>
        <w:t>)</w:t>
      </w:r>
    </w:p>
    <w:p w14:paraId="349D94F7" w14:textId="26EFC11A" w:rsidR="0026449E" w:rsidRDefault="0026449E" w:rsidP="0026449E">
      <w:pPr>
        <w:pStyle w:val="Tekstpodstawowyzwciciem"/>
      </w:pPr>
      <w:r>
        <w:t xml:space="preserve">Funkcja </w:t>
      </w:r>
      <w:proofErr w:type="spellStart"/>
      <w:r w:rsidRPr="007A0BC1">
        <w:rPr>
          <w:i/>
          <w:iCs/>
        </w:rPr>
        <w:t>USBH_MIDI_Init</w:t>
      </w:r>
      <w:proofErr w:type="spellEnd"/>
      <w:r w:rsidRPr="007A0BC1">
        <w:rPr>
          <w:i/>
          <w:iCs/>
        </w:rPr>
        <w:t>()</w:t>
      </w:r>
      <w:r>
        <w:t xml:space="preserve"> jest wywoływana przez bibliotekę hosta w momencie aktywacji klasy. </w:t>
      </w:r>
      <w:r w:rsidR="007A0BC1">
        <w:t>Do jej zadań należą:</w:t>
      </w:r>
    </w:p>
    <w:p w14:paraId="24CB27DC" w14:textId="6101B375" w:rsidR="0031639B" w:rsidRDefault="0026449E" w:rsidP="0026449E">
      <w:pPr>
        <w:pStyle w:val="Tekstpodstawowyzwciciem"/>
        <w:numPr>
          <w:ilvl w:val="0"/>
          <w:numId w:val="26"/>
        </w:numPr>
      </w:pPr>
      <w:r>
        <w:t>Utworzenie uchwytu klasy (</w:t>
      </w:r>
      <w:proofErr w:type="spellStart"/>
      <w:r w:rsidRPr="0031639B">
        <w:rPr>
          <w:i/>
          <w:iCs/>
        </w:rPr>
        <w:t>MIDI_HandleTypeDef</w:t>
      </w:r>
      <w:proofErr w:type="spellEnd"/>
      <w:r>
        <w:t xml:space="preserve">) i podpięcie go pod </w:t>
      </w:r>
      <w:r w:rsidR="007A0BC1">
        <w:br/>
      </w:r>
      <w:proofErr w:type="spellStart"/>
      <w:r w:rsidRPr="0031639B">
        <w:rPr>
          <w:i/>
          <w:iCs/>
        </w:rPr>
        <w:t>phost</w:t>
      </w:r>
      <w:proofErr w:type="spellEnd"/>
      <w:r w:rsidRPr="0031639B">
        <w:rPr>
          <w:i/>
          <w:iCs/>
        </w:rPr>
        <w:t>-&gt;</w:t>
      </w:r>
      <w:proofErr w:type="spellStart"/>
      <w:r w:rsidRPr="0031639B">
        <w:rPr>
          <w:i/>
          <w:iCs/>
        </w:rPr>
        <w:t>pActiveClass</w:t>
      </w:r>
      <w:proofErr w:type="spellEnd"/>
      <w:r w:rsidRPr="0031639B">
        <w:rPr>
          <w:i/>
          <w:iCs/>
        </w:rPr>
        <w:t>-&gt;</w:t>
      </w:r>
      <w:proofErr w:type="spellStart"/>
      <w:r w:rsidRPr="0031639B">
        <w:rPr>
          <w:i/>
          <w:iCs/>
        </w:rPr>
        <w:t>pData</w:t>
      </w:r>
      <w:proofErr w:type="spellEnd"/>
      <w:r>
        <w:t>,</w:t>
      </w:r>
      <w:r w:rsidR="0031639B">
        <w:t xml:space="preserve"> </w:t>
      </w:r>
      <w:r w:rsidR="0031639B" w:rsidRPr="0031639B">
        <w:t>czyli pola przeznaczonego na dane prywatne aktualnie aktywnej klasy</w:t>
      </w:r>
      <w:r w:rsidR="0031639B">
        <w:t xml:space="preserve">. </w:t>
      </w:r>
      <w:r w:rsidR="0031639B" w:rsidRPr="0031639B">
        <w:t>Dzięki temu kolejne wywołania funkcji klasy</w:t>
      </w:r>
      <w:r w:rsidR="0031639B">
        <w:t xml:space="preserve">, </w:t>
      </w:r>
      <w:r w:rsidR="0031639B" w:rsidRPr="0031639B">
        <w:t xml:space="preserve">np. </w:t>
      </w:r>
      <w:proofErr w:type="spellStart"/>
      <w:r w:rsidR="0031639B" w:rsidRPr="0031639B">
        <w:rPr>
          <w:i/>
          <w:iCs/>
        </w:rPr>
        <w:t>USBH_MIDI_Process</w:t>
      </w:r>
      <w:proofErr w:type="spellEnd"/>
      <w:r w:rsidR="0031639B" w:rsidRPr="0031639B">
        <w:rPr>
          <w:i/>
          <w:iCs/>
        </w:rPr>
        <w:t>()</w:t>
      </w:r>
      <w:r w:rsidR="0031639B">
        <w:t>,</w:t>
      </w:r>
      <w:r w:rsidR="0031639B" w:rsidRPr="0031639B">
        <w:t xml:space="preserve"> mają dostęp do tego samego kontekstu: </w:t>
      </w:r>
      <w:proofErr w:type="spellStart"/>
      <w:r w:rsidR="0031639B" w:rsidRPr="0031639B">
        <w:t>endpointów</w:t>
      </w:r>
      <w:proofErr w:type="spellEnd"/>
      <w:r w:rsidR="0031639B" w:rsidRPr="0031639B">
        <w:t xml:space="preserve">, </w:t>
      </w:r>
      <w:proofErr w:type="spellStart"/>
      <w:r w:rsidR="0031639B" w:rsidRPr="0031639B">
        <w:t>pipe’ów</w:t>
      </w:r>
      <w:proofErr w:type="spellEnd"/>
      <w:r w:rsidR="0031639B" w:rsidRPr="0031639B">
        <w:t>, buforów oraz wskaźników FIFO.</w:t>
      </w:r>
    </w:p>
    <w:p w14:paraId="1CDA2C28" w14:textId="5C2D0828" w:rsidR="0026449E" w:rsidRDefault="0026449E" w:rsidP="0026449E">
      <w:pPr>
        <w:pStyle w:val="Tekstpodstawowyzwciciem"/>
        <w:numPr>
          <w:ilvl w:val="0"/>
          <w:numId w:val="26"/>
        </w:numPr>
      </w:pPr>
      <w:r>
        <w:lastRenderedPageBreak/>
        <w:t>Wybór interfejsu MIDI Streaming</w:t>
      </w:r>
      <w:r w:rsidR="007A0BC1">
        <w:t xml:space="preserve"> – sterownik </w:t>
      </w:r>
      <w:r>
        <w:t>przeszukuje deskryptory konfiguracji urządzenia i wybiera interfejs</w:t>
      </w:r>
      <w:r w:rsidR="007A0BC1">
        <w:t>, który spełnia warunki zgodne ze standardem USB-MIDI:</w:t>
      </w:r>
      <w:r>
        <w:t xml:space="preserve"> klasa Audio (0x01) oraz podklasa MIDI Streaming (0x03) [14].</w:t>
      </w:r>
    </w:p>
    <w:p w14:paraId="45C72BFE" w14:textId="6BE7DE6F" w:rsidR="0026449E" w:rsidRDefault="0026449E" w:rsidP="007A0BC1">
      <w:pPr>
        <w:pStyle w:val="Tekstpodstawowyzwciciem"/>
        <w:numPr>
          <w:ilvl w:val="0"/>
          <w:numId w:val="26"/>
        </w:numPr>
      </w:pPr>
      <w:r>
        <w:t xml:space="preserve">Wybór </w:t>
      </w:r>
      <w:proofErr w:type="spellStart"/>
      <w:r>
        <w:t>endpointów</w:t>
      </w:r>
      <w:proofErr w:type="spellEnd"/>
      <w:r>
        <w:t xml:space="preserve"> oraz otwarcie </w:t>
      </w:r>
      <w:proofErr w:type="spellStart"/>
      <w:r>
        <w:t>pipe</w:t>
      </w:r>
      <w:r w:rsidR="007A0BC1">
        <w:t>’ów</w:t>
      </w:r>
      <w:proofErr w:type="spellEnd"/>
      <w:r w:rsidR="007A0BC1">
        <w:t xml:space="preserve"> – sterownik </w:t>
      </w:r>
      <w:r>
        <w:t xml:space="preserve">analizuje </w:t>
      </w:r>
      <w:proofErr w:type="spellStart"/>
      <w:r>
        <w:t>endpointy</w:t>
      </w:r>
      <w:proofErr w:type="spellEnd"/>
      <w:r w:rsidR="007A0BC1">
        <w:t xml:space="preserve"> jakie posiada</w:t>
      </w:r>
      <w:r>
        <w:t xml:space="preserve"> interfejs i wyszukuje </w:t>
      </w:r>
      <w:proofErr w:type="spellStart"/>
      <w:r>
        <w:t>endpoint</w:t>
      </w:r>
      <w:proofErr w:type="spellEnd"/>
      <w:r>
        <w:t xml:space="preserve"> </w:t>
      </w:r>
      <w:proofErr w:type="spellStart"/>
      <w:r>
        <w:t>Bulk</w:t>
      </w:r>
      <w:proofErr w:type="spellEnd"/>
      <w:r>
        <w:t xml:space="preserve"> IN (kierunek IN + typ </w:t>
      </w:r>
      <w:proofErr w:type="spellStart"/>
      <w:r>
        <w:t>Bulk</w:t>
      </w:r>
      <w:proofErr w:type="spellEnd"/>
      <w:r>
        <w:t xml:space="preserve">). Dla znalezionego </w:t>
      </w:r>
      <w:proofErr w:type="spellStart"/>
      <w:r>
        <w:t>endpointu</w:t>
      </w:r>
      <w:proofErr w:type="spellEnd"/>
      <w:r>
        <w:t xml:space="preserve"> otwierany jest </w:t>
      </w:r>
      <w:proofErr w:type="spellStart"/>
      <w:r>
        <w:t>pipe</w:t>
      </w:r>
      <w:proofErr w:type="spellEnd"/>
      <w:r>
        <w:t xml:space="preserve"> funkcjami</w:t>
      </w:r>
      <w:r w:rsidR="007A0BC1">
        <w:t xml:space="preserve"> biblioteki </w:t>
      </w:r>
      <w:r w:rsidR="007A0BC1" w:rsidRPr="007A0BC1">
        <w:t>STM32Cube USB Host</w:t>
      </w:r>
      <w:r w:rsidR="007A0BC1">
        <w:t>:</w:t>
      </w:r>
      <w:r>
        <w:t xml:space="preserve"> </w:t>
      </w:r>
      <w:proofErr w:type="spellStart"/>
      <w:r w:rsidRPr="007A0BC1">
        <w:rPr>
          <w:i/>
          <w:iCs/>
        </w:rPr>
        <w:t>USBH_AllocPipe</w:t>
      </w:r>
      <w:proofErr w:type="spellEnd"/>
      <w:r w:rsidRPr="007A0BC1">
        <w:rPr>
          <w:i/>
          <w:iCs/>
        </w:rPr>
        <w:t>()</w:t>
      </w:r>
      <w:r>
        <w:t xml:space="preserve"> i </w:t>
      </w:r>
      <w:proofErr w:type="spellStart"/>
      <w:r w:rsidRPr="007A0BC1">
        <w:rPr>
          <w:i/>
          <w:iCs/>
        </w:rPr>
        <w:t>USBH_OpenPipe</w:t>
      </w:r>
      <w:proofErr w:type="spellEnd"/>
      <w:r w:rsidRPr="007A0BC1">
        <w:rPr>
          <w:i/>
          <w:iCs/>
        </w:rPr>
        <w:t>()</w:t>
      </w:r>
      <w:r>
        <w:t xml:space="preserve">. </w:t>
      </w:r>
      <w:r w:rsidR="007A0BC1">
        <w:br/>
      </w:r>
      <w:proofErr w:type="spellStart"/>
      <w:r>
        <w:t>Endpoint</w:t>
      </w:r>
      <w:proofErr w:type="spellEnd"/>
      <w:r>
        <w:t xml:space="preserve"> </w:t>
      </w:r>
      <w:proofErr w:type="spellStart"/>
      <w:r>
        <w:t>Bulk</w:t>
      </w:r>
      <w:proofErr w:type="spellEnd"/>
      <w:r>
        <w:t xml:space="preserve"> OUT</w:t>
      </w:r>
      <w:r w:rsidR="007A0BC1">
        <w:t xml:space="preserve"> zostaje</w:t>
      </w:r>
      <w:r>
        <w:t xml:space="preserve"> wykryty i otwarty pomocniczo, ale w tej pracy nie jest używany</w:t>
      </w:r>
      <w:r w:rsidR="007A0BC1">
        <w:t xml:space="preserve">. </w:t>
      </w:r>
    </w:p>
    <w:p w14:paraId="04EF896B" w14:textId="71FB2A59" w:rsidR="0026449E" w:rsidRDefault="0026449E" w:rsidP="007A0BC1">
      <w:pPr>
        <w:pStyle w:val="Tekstpodstawowyzwciciem"/>
        <w:numPr>
          <w:ilvl w:val="0"/>
          <w:numId w:val="26"/>
        </w:numPr>
      </w:pPr>
      <w:r>
        <w:t xml:space="preserve">Na końcu inicjalizowana jest kolejka FIFO (wskaźniki </w:t>
      </w:r>
      <w:proofErr w:type="spellStart"/>
      <w:r w:rsidRPr="007A0BC1">
        <w:rPr>
          <w:i/>
          <w:iCs/>
        </w:rPr>
        <w:t>head</w:t>
      </w:r>
      <w:proofErr w:type="spellEnd"/>
      <w:r>
        <w:t>/</w:t>
      </w:r>
      <w:proofErr w:type="spellStart"/>
      <w:r w:rsidRPr="007A0BC1">
        <w:rPr>
          <w:i/>
          <w:iCs/>
        </w:rPr>
        <w:t>tail</w:t>
      </w:r>
      <w:proofErr w:type="spellEnd"/>
      <w:r>
        <w:t xml:space="preserve">) oraz stan klasy ustawiany jest na </w:t>
      </w:r>
      <w:r w:rsidRPr="007A0BC1">
        <w:rPr>
          <w:i/>
          <w:iCs/>
        </w:rPr>
        <w:t>MIDI_IDLE</w:t>
      </w:r>
      <w:r>
        <w:t>.</w:t>
      </w:r>
    </w:p>
    <w:p w14:paraId="4A8523CC" w14:textId="77777777" w:rsidR="005728B4" w:rsidRDefault="00515180" w:rsidP="005728B4">
      <w:pPr>
        <w:pStyle w:val="Tekstpodstawowyzwciciem"/>
        <w:keepNext/>
        <w:ind w:firstLine="0"/>
        <w:jc w:val="center"/>
      </w:pPr>
      <w:r>
        <w:rPr>
          <w:noProof/>
        </w:rPr>
        <w:lastRenderedPageBreak/>
        <w:drawing>
          <wp:inline distT="0" distB="0" distL="0" distR="0" wp14:anchorId="01964379" wp14:editId="4013729D">
            <wp:extent cx="5399405" cy="7800975"/>
            <wp:effectExtent l="0" t="0" r="0" b="9525"/>
            <wp:docPr id="831392732" name="Obraz 3"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2732" name="Obraz 3" descr="Obraz zawierający tekst, zrzut ekranu&#10;&#10;Zawartość wygenerowana przez AI może być niepoprawna."/>
                    <pic:cNvPicPr/>
                  </pic:nvPicPr>
                  <pic:blipFill>
                    <a:blip r:embed="rId37">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4776EB0" w14:textId="6423A0F1" w:rsidR="0026449E" w:rsidRDefault="005728B4" w:rsidP="005728B4">
      <w:pPr>
        <w:pStyle w:val="Legenda"/>
        <w:jc w:val="center"/>
        <w:rPr>
          <w:i/>
          <w:iCs/>
        </w:rPr>
      </w:pPr>
      <w:bookmarkStart w:id="74" w:name="_Toc218271619"/>
      <w:r>
        <w:t xml:space="preserve">Rys. </w:t>
      </w:r>
      <w:fldSimple w:instr=" SEQ Rys. \* ARABIC ">
        <w:r w:rsidR="00A6477C">
          <w:rPr>
            <w:noProof/>
          </w:rPr>
          <w:t>21</w:t>
        </w:r>
      </w:fldSimple>
      <w:r>
        <w:t xml:space="preserve">.: </w:t>
      </w:r>
      <w:r w:rsidR="001F2CB6">
        <w:t>N</w:t>
      </w:r>
      <w:r>
        <w:t xml:space="preserve">ajważniejsze fragmenty funkcji </w:t>
      </w:r>
      <w:proofErr w:type="spellStart"/>
      <w:r w:rsidRPr="007A0BC1">
        <w:rPr>
          <w:i/>
          <w:iCs/>
        </w:rPr>
        <w:t>USBH_MIDI_Init</w:t>
      </w:r>
      <w:proofErr w:type="spellEnd"/>
      <w:r>
        <w:rPr>
          <w:i/>
          <w:iCs/>
        </w:rPr>
        <w:t>()</w:t>
      </w:r>
      <w:r>
        <w:t xml:space="preserve"> – inicjalizacja klasy, otwarcie </w:t>
      </w:r>
      <w:proofErr w:type="spellStart"/>
      <w:r>
        <w:t>pipe’a</w:t>
      </w:r>
      <w:proofErr w:type="spellEnd"/>
      <w:r>
        <w:t xml:space="preserve"> </w:t>
      </w:r>
      <w:proofErr w:type="spellStart"/>
      <w:r>
        <w:t>Bulk</w:t>
      </w:r>
      <w:proofErr w:type="spellEnd"/>
      <w:r>
        <w:t xml:space="preserve"> IN oraz inicjalizacja bufora FIFO, </w:t>
      </w:r>
      <w:r>
        <w:rPr>
          <w:i/>
          <w:iCs/>
        </w:rPr>
        <w:t>źródło: opracowanie własne</w:t>
      </w:r>
      <w:bookmarkEnd w:id="74"/>
    </w:p>
    <w:p w14:paraId="6DED82F3" w14:textId="77777777" w:rsidR="005728B4" w:rsidRPr="005728B4" w:rsidRDefault="005728B4" w:rsidP="005728B4"/>
    <w:p w14:paraId="7E11D20D" w14:textId="2E3EAD8C" w:rsidR="0026449E" w:rsidRDefault="0026449E" w:rsidP="0026449E">
      <w:pPr>
        <w:pStyle w:val="Tekstpodstawowyzwciciem"/>
        <w:numPr>
          <w:ilvl w:val="0"/>
          <w:numId w:val="25"/>
        </w:numPr>
      </w:pPr>
      <w:r>
        <w:lastRenderedPageBreak/>
        <w:t xml:space="preserve">Odbiór danych – maszyna stanów </w:t>
      </w:r>
      <w:r w:rsidR="007A0BC1">
        <w:t>oraz</w:t>
      </w:r>
      <w:r>
        <w:t xml:space="preserve"> buforowanie FIFO (</w:t>
      </w:r>
      <w:proofErr w:type="spellStart"/>
      <w:r w:rsidRPr="007A0BC1">
        <w:rPr>
          <w:i/>
          <w:iCs/>
          <w:u w:val="single"/>
        </w:rPr>
        <w:t>USBH_MIDI_Process</w:t>
      </w:r>
      <w:proofErr w:type="spellEnd"/>
      <w:r>
        <w:t>)</w:t>
      </w:r>
    </w:p>
    <w:p w14:paraId="1F7BA59B" w14:textId="2AFC7CBA" w:rsidR="007A0BC1" w:rsidRDefault="0026449E" w:rsidP="0026449E">
      <w:pPr>
        <w:pStyle w:val="Tekstpodstawowyzwciciem"/>
      </w:pPr>
      <w:r>
        <w:t xml:space="preserve">Funkcja </w:t>
      </w:r>
      <w:proofErr w:type="spellStart"/>
      <w:r w:rsidRPr="007A0BC1">
        <w:rPr>
          <w:i/>
          <w:iCs/>
        </w:rPr>
        <w:t>USBH_MIDI_Process</w:t>
      </w:r>
      <w:proofErr w:type="spellEnd"/>
      <w:r w:rsidRPr="007A0BC1">
        <w:rPr>
          <w:i/>
          <w:iCs/>
        </w:rPr>
        <w:t>()</w:t>
      </w:r>
      <w:r>
        <w:t xml:space="preserve"> jest cyklicznie wywoływana przez </w:t>
      </w:r>
      <w:r w:rsidR="007A0BC1">
        <w:t>stos</w:t>
      </w:r>
      <w:r>
        <w:t xml:space="preserve"> USB Host</w:t>
      </w:r>
      <w:r w:rsidR="007A0BC1">
        <w:t xml:space="preserve">, </w:t>
      </w:r>
      <w:r>
        <w:t>w ramach</w:t>
      </w:r>
      <w:r w:rsidR="007A0BC1">
        <w:t xml:space="preserve"> funkcji</w:t>
      </w:r>
      <w:r>
        <w:t xml:space="preserve"> </w:t>
      </w:r>
      <w:proofErr w:type="spellStart"/>
      <w:r w:rsidRPr="007A0BC1">
        <w:rPr>
          <w:i/>
          <w:iCs/>
        </w:rPr>
        <w:t>USBH_Process</w:t>
      </w:r>
      <w:proofErr w:type="spellEnd"/>
      <w:r w:rsidRPr="007A0BC1">
        <w:rPr>
          <w:i/>
          <w:iCs/>
        </w:rPr>
        <w:t>()</w:t>
      </w:r>
      <w:r w:rsidR="007A0BC1">
        <w:t xml:space="preserve">, która jest wywoływana w głównej pętli programu z poziomu </w:t>
      </w:r>
      <w:proofErr w:type="spellStart"/>
      <w:r w:rsidR="007A0BC1" w:rsidRPr="007A0BC1">
        <w:rPr>
          <w:i/>
          <w:iCs/>
        </w:rPr>
        <w:t>MX_USB_HOST_Process</w:t>
      </w:r>
      <w:proofErr w:type="spellEnd"/>
      <w:r w:rsidR="007A0BC1" w:rsidRPr="007A0BC1">
        <w:rPr>
          <w:i/>
          <w:iCs/>
        </w:rPr>
        <w:t>()</w:t>
      </w:r>
      <w:r w:rsidR="007A0BC1">
        <w:t>.</w:t>
      </w:r>
    </w:p>
    <w:p w14:paraId="7664A65E" w14:textId="15511003" w:rsidR="0026449E" w:rsidRDefault="0026449E" w:rsidP="0026449E">
      <w:pPr>
        <w:pStyle w:val="Tekstpodstawowyzwciciem"/>
      </w:pPr>
      <w:r>
        <w:t>Moduł realizuje prostą maszynę stanów:</w:t>
      </w:r>
    </w:p>
    <w:p w14:paraId="0E4F4CE7" w14:textId="74EEDD52" w:rsidR="0026449E" w:rsidRDefault="007A0BC1" w:rsidP="0026449E">
      <w:pPr>
        <w:pStyle w:val="Tekstpodstawowyzwciciem"/>
      </w:pPr>
      <w:r>
        <w:t xml:space="preserve">- </w:t>
      </w:r>
      <w:r w:rsidR="0026449E" w:rsidRPr="007A0BC1">
        <w:rPr>
          <w:i/>
          <w:iCs/>
        </w:rPr>
        <w:t>MIDI_IDLE</w:t>
      </w:r>
      <w:r>
        <w:t xml:space="preserve"> – zgłaszany </w:t>
      </w:r>
      <w:r w:rsidR="0026449E">
        <w:t xml:space="preserve">jest nowy transfer IN przez </w:t>
      </w:r>
      <w:proofErr w:type="spellStart"/>
      <w:r w:rsidR="0026449E" w:rsidRPr="007A0BC1">
        <w:rPr>
          <w:i/>
          <w:iCs/>
        </w:rPr>
        <w:t>USBH_BulkReceiveData</w:t>
      </w:r>
      <w:proofErr w:type="spellEnd"/>
      <w:r w:rsidR="0026449E" w:rsidRPr="007A0BC1">
        <w:rPr>
          <w:i/>
          <w:iCs/>
        </w:rPr>
        <w:t>()</w:t>
      </w:r>
      <w:r w:rsidR="0026449E">
        <w:t xml:space="preserve">, a stan przechodzi do </w:t>
      </w:r>
      <w:r w:rsidR="0026449E" w:rsidRPr="007A0BC1">
        <w:rPr>
          <w:i/>
          <w:iCs/>
        </w:rPr>
        <w:t>MIDI_TRANSFER</w:t>
      </w:r>
      <w:r w:rsidR="0026449E">
        <w:t>,</w:t>
      </w:r>
    </w:p>
    <w:p w14:paraId="668D45AC" w14:textId="5DAD58A2" w:rsidR="0026449E" w:rsidRDefault="007A0BC1" w:rsidP="0026449E">
      <w:pPr>
        <w:pStyle w:val="Tekstpodstawowyzwciciem"/>
      </w:pPr>
      <w:r>
        <w:t xml:space="preserve">- </w:t>
      </w:r>
      <w:r w:rsidR="0026449E" w:rsidRPr="007A0BC1">
        <w:rPr>
          <w:i/>
          <w:iCs/>
        </w:rPr>
        <w:t>MIDI_TRANSFER</w:t>
      </w:r>
      <w:r w:rsidR="0026449E">
        <w:t xml:space="preserve"> –</w:t>
      </w:r>
      <w:r>
        <w:t xml:space="preserve"> </w:t>
      </w:r>
      <w:r w:rsidR="0026449E">
        <w:t xml:space="preserve">sterownik </w:t>
      </w:r>
      <w:r w:rsidR="0031639B" w:rsidRPr="0031639B">
        <w:t>sprawdza stan ostatniego transferu USB (URB)</w:t>
      </w:r>
      <w:r>
        <w:t xml:space="preserve">, wykorzystując z biblioteki funkcję </w:t>
      </w:r>
      <w:proofErr w:type="spellStart"/>
      <w:r w:rsidR="0026449E" w:rsidRPr="007A0BC1">
        <w:rPr>
          <w:i/>
          <w:iCs/>
        </w:rPr>
        <w:t>USBH_LL_GetURBState</w:t>
      </w:r>
      <w:proofErr w:type="spellEnd"/>
      <w:r w:rsidR="0026449E" w:rsidRPr="007A0BC1">
        <w:rPr>
          <w:i/>
          <w:iCs/>
        </w:rPr>
        <w:t>()</w:t>
      </w:r>
      <w:r>
        <w:t xml:space="preserve"> i w zależności od odczytanego stanu wykonuje konkretne kroki</w:t>
      </w:r>
      <w:r w:rsidR="0026449E">
        <w:t>:</w:t>
      </w:r>
    </w:p>
    <w:p w14:paraId="01F6B539" w14:textId="707679A8" w:rsidR="0026449E" w:rsidRDefault="007A0BC1" w:rsidP="008F06A4">
      <w:pPr>
        <w:pStyle w:val="Tekstpodstawowyzwciciem"/>
        <w:ind w:left="709" w:firstLine="0"/>
      </w:pPr>
      <w:r>
        <w:t xml:space="preserve">- </w:t>
      </w:r>
      <w:r w:rsidR="0026449E" w:rsidRPr="007A0BC1">
        <w:rPr>
          <w:i/>
          <w:iCs/>
        </w:rPr>
        <w:t>USBH_URB_DONE</w:t>
      </w:r>
      <w:r>
        <w:t xml:space="preserve"> – odczytywana </w:t>
      </w:r>
      <w:r w:rsidR="0026449E">
        <w:t xml:space="preserve">jest liczba odebranych bajtów, a bufor jest dzielony na kolejne 4-bajtowe pakiety USB-MIDI Event </w:t>
      </w:r>
      <w:proofErr w:type="spellStart"/>
      <w:r w:rsidR="0026449E">
        <w:t>Packet</w:t>
      </w:r>
      <w:proofErr w:type="spellEnd"/>
      <w:r w:rsidR="0026449E">
        <w:t xml:space="preserve">. Każde zdarzenie jest dopisywane do FIFO (krok indeksów wynosi 4 bajty). Następnie natychmiast zgłaszany jest kolejny transfer IN, aby utrzymać ciągłe odpytywanie </w:t>
      </w:r>
      <w:proofErr w:type="spellStart"/>
      <w:r w:rsidR="0026449E">
        <w:t>endpointu</w:t>
      </w:r>
      <w:proofErr w:type="spellEnd"/>
      <w:r w:rsidR="0026449E">
        <w:t>,</w:t>
      </w:r>
    </w:p>
    <w:p w14:paraId="50B6925F" w14:textId="5ACB1899" w:rsidR="0026449E" w:rsidRDefault="007A0BC1" w:rsidP="007A0BC1">
      <w:pPr>
        <w:pStyle w:val="Tekstpodstawowyzwciciem"/>
        <w:ind w:left="709" w:firstLine="0"/>
      </w:pPr>
      <w:r>
        <w:t xml:space="preserve">- </w:t>
      </w:r>
      <w:r w:rsidR="0026449E" w:rsidRPr="007A0BC1">
        <w:rPr>
          <w:i/>
          <w:iCs/>
        </w:rPr>
        <w:t>USBH_URB_STALL</w:t>
      </w:r>
      <w:r>
        <w:t xml:space="preserve"> – wykonywane </w:t>
      </w:r>
      <w:r w:rsidR="0026449E">
        <w:t xml:space="preserve">jest skasowanie warunku STALL </w:t>
      </w:r>
      <w:r>
        <w:t xml:space="preserve">z wykorzystaniem funkcji </w:t>
      </w:r>
      <w:proofErr w:type="spellStart"/>
      <w:r w:rsidR="0026449E" w:rsidRPr="007A0BC1">
        <w:rPr>
          <w:i/>
          <w:iCs/>
        </w:rPr>
        <w:t>USBH_ClrFeature</w:t>
      </w:r>
      <w:proofErr w:type="spellEnd"/>
      <w:r w:rsidR="0026449E" w:rsidRPr="007A0BC1">
        <w:rPr>
          <w:i/>
          <w:iCs/>
        </w:rPr>
        <w:t>()</w:t>
      </w:r>
      <w:r w:rsidR="0026449E">
        <w:t xml:space="preserve"> i ponowienie transferu,</w:t>
      </w:r>
    </w:p>
    <w:p w14:paraId="10AE2A7E" w14:textId="3831DEA9" w:rsidR="0026449E" w:rsidRDefault="007A0BC1" w:rsidP="007A0BC1">
      <w:pPr>
        <w:pStyle w:val="Tekstpodstawowyzwciciem"/>
        <w:ind w:left="709" w:firstLine="0"/>
      </w:pPr>
      <w:r>
        <w:t xml:space="preserve">- </w:t>
      </w:r>
      <w:r w:rsidR="0026449E">
        <w:t>USBH_URB_ERROR</w:t>
      </w:r>
      <w:r>
        <w:t xml:space="preserve"> – sterownik </w:t>
      </w:r>
      <w:r w:rsidR="0026449E">
        <w:t xml:space="preserve">przechodzi do </w:t>
      </w:r>
      <w:r>
        <w:t xml:space="preserve">stanu </w:t>
      </w:r>
      <w:r w:rsidR="0026449E" w:rsidRPr="007A0BC1">
        <w:rPr>
          <w:i/>
          <w:iCs/>
        </w:rPr>
        <w:t>MIDI_ERROR</w:t>
      </w:r>
      <w:r w:rsidR="0031639B">
        <w:t>.</w:t>
      </w:r>
    </w:p>
    <w:p w14:paraId="462A6C6B" w14:textId="77777777" w:rsidR="005728B4" w:rsidRDefault="008F06A4" w:rsidP="005728B4">
      <w:pPr>
        <w:pStyle w:val="Tekstpodstawowyzwciciem"/>
        <w:keepNext/>
        <w:ind w:firstLine="0"/>
      </w:pPr>
      <w:r>
        <w:rPr>
          <w:noProof/>
        </w:rPr>
        <w:lastRenderedPageBreak/>
        <w:drawing>
          <wp:inline distT="0" distB="0" distL="0" distR="0" wp14:anchorId="74100612" wp14:editId="16760E90">
            <wp:extent cx="5399405" cy="6478270"/>
            <wp:effectExtent l="0" t="0" r="0" b="0"/>
            <wp:docPr id="820597915" name="Obraz 4"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7915" name="Obraz 4" descr="Obraz zawierający tekst, zrzut ekranu&#10;&#10;Zawartość wygenerowana przez AI może być niepoprawna."/>
                    <pic:cNvPicPr/>
                  </pic:nvPicPr>
                  <pic:blipFill>
                    <a:blip r:embed="rId38">
                      <a:extLst>
                        <a:ext uri="{28A0092B-C50C-407E-A947-70E740481C1C}">
                          <a14:useLocalDpi xmlns:a14="http://schemas.microsoft.com/office/drawing/2010/main" val="0"/>
                        </a:ext>
                      </a:extLst>
                    </a:blip>
                    <a:stretch>
                      <a:fillRect/>
                    </a:stretch>
                  </pic:blipFill>
                  <pic:spPr>
                    <a:xfrm>
                      <a:off x="0" y="0"/>
                      <a:ext cx="5399405" cy="6478270"/>
                    </a:xfrm>
                    <a:prstGeom prst="rect">
                      <a:avLst/>
                    </a:prstGeom>
                  </pic:spPr>
                </pic:pic>
              </a:graphicData>
            </a:graphic>
          </wp:inline>
        </w:drawing>
      </w:r>
    </w:p>
    <w:p w14:paraId="49491B11" w14:textId="26CB4546" w:rsidR="008F06A4" w:rsidRDefault="005728B4" w:rsidP="005728B4">
      <w:pPr>
        <w:pStyle w:val="Legenda"/>
        <w:jc w:val="center"/>
      </w:pPr>
      <w:bookmarkStart w:id="75" w:name="_Toc218271620"/>
      <w:r>
        <w:t xml:space="preserve">Rys. </w:t>
      </w:r>
      <w:fldSimple w:instr=" SEQ Rys. \* ARABIC ">
        <w:r w:rsidR="00A6477C">
          <w:rPr>
            <w:noProof/>
          </w:rPr>
          <w:t>22</w:t>
        </w:r>
      </w:fldSimple>
      <w:r>
        <w:t xml:space="preserve">.: </w:t>
      </w:r>
      <w:r w:rsidR="001F2CB6">
        <w:t>F</w:t>
      </w:r>
      <w:r>
        <w:t xml:space="preserve">ragment funkcji </w:t>
      </w:r>
      <w:proofErr w:type="spellStart"/>
      <w:r w:rsidRPr="008F06A4">
        <w:rPr>
          <w:i/>
          <w:iCs/>
        </w:rPr>
        <w:t>USBH_MIDI_Process</w:t>
      </w:r>
      <w:proofErr w:type="spellEnd"/>
      <w:r w:rsidRPr="008F06A4">
        <w:rPr>
          <w:i/>
          <w:iCs/>
        </w:rPr>
        <w:t>()</w:t>
      </w:r>
      <w:r>
        <w:t xml:space="preserve"> – przejście stanów oraz dzielenie bufora na 4-bajtowe zdarzenia, </w:t>
      </w:r>
      <w:r>
        <w:rPr>
          <w:i/>
          <w:iCs/>
        </w:rPr>
        <w:t>źródło: opracowanie własne</w:t>
      </w:r>
      <w:bookmarkEnd w:id="75"/>
    </w:p>
    <w:p w14:paraId="11B1BD14" w14:textId="77777777" w:rsidR="007A0BC1" w:rsidRDefault="007A0BC1" w:rsidP="005728B4">
      <w:pPr>
        <w:pStyle w:val="Tekstpodstawowyzwciciem"/>
      </w:pPr>
    </w:p>
    <w:p w14:paraId="04A0CE43" w14:textId="3355BB1D" w:rsidR="0026449E" w:rsidRDefault="0026449E" w:rsidP="0026449E">
      <w:pPr>
        <w:pStyle w:val="Tekstpodstawowyzwciciem"/>
      </w:pPr>
      <w:r>
        <w:t>Zastosowanie</w:t>
      </w:r>
      <w:r w:rsidR="007A0BC1">
        <w:t xml:space="preserve"> bufora</w:t>
      </w:r>
      <w:r>
        <w:t xml:space="preserve"> FIFO powoduje, że logika aplikacyjna nie musi przetwarzać danych </w:t>
      </w:r>
      <w:r w:rsidR="007A0BC1">
        <w:t xml:space="preserve">natychmiastowo po otrzymaniu </w:t>
      </w:r>
      <w:r>
        <w:t>pakiet</w:t>
      </w:r>
      <w:r w:rsidR="007A0BC1">
        <w:t>u</w:t>
      </w:r>
      <w:r>
        <w:t xml:space="preserve"> USB</w:t>
      </w:r>
      <w:r w:rsidR="007A0BC1">
        <w:t>, tym samym nie blokując przesyłania danych po magistrali USB.</w:t>
      </w:r>
    </w:p>
    <w:p w14:paraId="28159371" w14:textId="77777777" w:rsidR="0026449E" w:rsidRDefault="0026449E" w:rsidP="0026449E">
      <w:pPr>
        <w:pStyle w:val="Tekstpodstawowyzwciciem"/>
      </w:pPr>
    </w:p>
    <w:p w14:paraId="7375D784" w14:textId="7A41B17C" w:rsidR="0026449E" w:rsidRDefault="0026449E" w:rsidP="007A0BC1">
      <w:pPr>
        <w:pStyle w:val="Tekstpodstawowyzwciciem"/>
        <w:numPr>
          <w:ilvl w:val="0"/>
          <w:numId w:val="25"/>
        </w:numPr>
      </w:pPr>
      <w:r>
        <w:t>Pobieranie zdarzeń przez</w:t>
      </w:r>
      <w:r w:rsidR="007A0BC1">
        <w:t xml:space="preserve"> logikę</w:t>
      </w:r>
      <w:r>
        <w:t xml:space="preserve"> </w:t>
      </w:r>
      <w:r w:rsidR="007A0BC1">
        <w:t xml:space="preserve">aplikacyjną </w:t>
      </w:r>
      <w:r>
        <w:t>(</w:t>
      </w:r>
      <w:proofErr w:type="spellStart"/>
      <w:r w:rsidRPr="007A0BC1">
        <w:rPr>
          <w:i/>
          <w:iCs/>
        </w:rPr>
        <w:t>USBH_MIDI_GetEvent</w:t>
      </w:r>
      <w:proofErr w:type="spellEnd"/>
      <w:r>
        <w:t>)</w:t>
      </w:r>
    </w:p>
    <w:p w14:paraId="7F5FBAFA" w14:textId="13677FE2" w:rsidR="0026449E" w:rsidRPr="0026449E" w:rsidRDefault="0026449E" w:rsidP="0026449E">
      <w:pPr>
        <w:pStyle w:val="Tekstpodstawowyzwciciem"/>
      </w:pPr>
      <w:r>
        <w:lastRenderedPageBreak/>
        <w:t xml:space="preserve">Funkcja </w:t>
      </w:r>
      <w:proofErr w:type="spellStart"/>
      <w:r w:rsidRPr="007A0BC1">
        <w:rPr>
          <w:i/>
          <w:iCs/>
        </w:rPr>
        <w:t>USBH_MIDI_GetEvent</w:t>
      </w:r>
      <w:proofErr w:type="spellEnd"/>
      <w:r w:rsidRPr="007A0BC1">
        <w:rPr>
          <w:i/>
          <w:iCs/>
        </w:rPr>
        <w:t>()</w:t>
      </w:r>
      <w:r>
        <w:t xml:space="preserve"> udostępnia aplikacji kolejne zdarzenia MIDI w postaci 4-bajtowych pakietów. </w:t>
      </w:r>
      <w:r w:rsidR="002B1FAF" w:rsidRPr="002B1FAF">
        <w:t xml:space="preserve">Jeśli FIFO jest puste, funkcja natychmiast zwraca kod </w:t>
      </w:r>
      <w:r w:rsidR="002B1FAF" w:rsidRPr="002B1FAF">
        <w:rPr>
          <w:i/>
          <w:iCs/>
        </w:rPr>
        <w:t>USBH_FAIL</w:t>
      </w:r>
      <w:r w:rsidR="002B1FAF" w:rsidRPr="002B1FAF">
        <w:t xml:space="preserve">, co oznacza brak nowych zdarzeń do odczytu. Dzięki temu odczyt jest nieblokujący – pętla główna nie oczekuje na dane USB, ponieważ ich odbiór realizowany jest niezależnie w </w:t>
      </w:r>
      <w:proofErr w:type="spellStart"/>
      <w:r w:rsidR="002B1FAF" w:rsidRPr="002B1FAF">
        <w:rPr>
          <w:i/>
          <w:iCs/>
        </w:rPr>
        <w:t>USBH_MIDI_Process</w:t>
      </w:r>
      <w:proofErr w:type="spellEnd"/>
      <w:r w:rsidR="002B1FAF" w:rsidRPr="002B1FAF">
        <w:rPr>
          <w:i/>
          <w:iCs/>
        </w:rPr>
        <w:t>()</w:t>
      </w:r>
      <w:r w:rsidR="002B1FAF" w:rsidRPr="002B1FAF">
        <w:t>, która dopisuje odebrane pakiety do FIFO.</w:t>
      </w:r>
      <w:r>
        <w:t xml:space="preserve"> Po pobraniu zdarzenia wskaźnik ogona </w:t>
      </w:r>
      <w:r w:rsidR="009D28C4">
        <w:t xml:space="preserve">bufora </w:t>
      </w:r>
      <w:r>
        <w:t>FIFO (</w:t>
      </w:r>
      <w:proofErr w:type="spellStart"/>
      <w:r w:rsidRPr="009D28C4">
        <w:rPr>
          <w:i/>
          <w:iCs/>
        </w:rPr>
        <w:t>tail</w:t>
      </w:r>
      <w:proofErr w:type="spellEnd"/>
      <w:r>
        <w:t>) jest przesuwany o 4 bajty.</w:t>
      </w:r>
    </w:p>
    <w:p w14:paraId="5E6BFE56" w14:textId="77777777" w:rsidR="005728B4" w:rsidRDefault="008F06A4" w:rsidP="00AC79A8">
      <w:pPr>
        <w:pStyle w:val="Tekstpodstawowyzwciciem"/>
        <w:keepNext/>
        <w:ind w:firstLine="0"/>
        <w:jc w:val="center"/>
      </w:pPr>
      <w:r>
        <w:rPr>
          <w:noProof/>
        </w:rPr>
        <w:drawing>
          <wp:inline distT="0" distB="0" distL="0" distR="0" wp14:anchorId="539C59B7" wp14:editId="13F278D1">
            <wp:extent cx="5399405" cy="2654935"/>
            <wp:effectExtent l="0" t="0" r="0" b="0"/>
            <wp:docPr id="712865175" name="Obraz 7"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5175" name="Obraz 7" descr="Obraz zawierający tekst, zrzut ekranu, oprogramowanie, System operacyjny&#10;&#10;Zawartość wygenerowana przez AI może być niepoprawna."/>
                    <pic:cNvPicPr/>
                  </pic:nvPicPr>
                  <pic:blipFill>
                    <a:blip r:embed="rId39">
                      <a:extLst>
                        <a:ext uri="{28A0092B-C50C-407E-A947-70E740481C1C}">
                          <a14:useLocalDpi xmlns:a14="http://schemas.microsoft.com/office/drawing/2010/main" val="0"/>
                        </a:ext>
                      </a:extLst>
                    </a:blip>
                    <a:stretch>
                      <a:fillRect/>
                    </a:stretch>
                  </pic:blipFill>
                  <pic:spPr>
                    <a:xfrm>
                      <a:off x="0" y="0"/>
                      <a:ext cx="5399405" cy="2654935"/>
                    </a:xfrm>
                    <a:prstGeom prst="rect">
                      <a:avLst/>
                    </a:prstGeom>
                  </pic:spPr>
                </pic:pic>
              </a:graphicData>
            </a:graphic>
          </wp:inline>
        </w:drawing>
      </w:r>
    </w:p>
    <w:p w14:paraId="48BFA7FD" w14:textId="4C9F949E" w:rsidR="00E13B0D" w:rsidRDefault="005728B4" w:rsidP="00AC79A8">
      <w:pPr>
        <w:pStyle w:val="Legenda"/>
        <w:jc w:val="center"/>
      </w:pPr>
      <w:bookmarkStart w:id="76" w:name="_Toc218271621"/>
      <w:r>
        <w:t xml:space="preserve">Rys. </w:t>
      </w:r>
      <w:fldSimple w:instr=" SEQ Rys. \* ARABIC ">
        <w:r w:rsidR="00A6477C">
          <w:rPr>
            <w:noProof/>
          </w:rPr>
          <w:t>23</w:t>
        </w:r>
      </w:fldSimple>
      <w:r>
        <w:t xml:space="preserve">.: </w:t>
      </w:r>
      <w:r w:rsidR="001F2CB6">
        <w:t>F</w:t>
      </w:r>
      <w:r>
        <w:t xml:space="preserve">unkcja </w:t>
      </w:r>
      <w:proofErr w:type="spellStart"/>
      <w:r>
        <w:rPr>
          <w:i/>
          <w:iCs/>
        </w:rPr>
        <w:t>USBH_MIDI_GetEvent</w:t>
      </w:r>
      <w:proofErr w:type="spellEnd"/>
      <w:r>
        <w:rPr>
          <w:i/>
          <w:iCs/>
        </w:rPr>
        <w:t>()</w:t>
      </w:r>
      <w:r>
        <w:t xml:space="preserve">, </w:t>
      </w:r>
      <w:r w:rsidR="002B1FAF" w:rsidRPr="002B1FAF">
        <w:t>odczyt pojedynczego zdarzenia z bufora FIFO</w:t>
      </w:r>
      <w:r>
        <w:t xml:space="preserve">, </w:t>
      </w:r>
      <w:r>
        <w:rPr>
          <w:i/>
          <w:iCs/>
        </w:rPr>
        <w:t>źródło: opracowanie własne</w:t>
      </w:r>
      <w:bookmarkEnd w:id="76"/>
    </w:p>
    <w:p w14:paraId="347766DB" w14:textId="77777777" w:rsidR="008F06A4" w:rsidRDefault="008F06A4" w:rsidP="00E13B0D">
      <w:pPr>
        <w:pStyle w:val="Tekstpodstawowyzwciciem"/>
      </w:pPr>
    </w:p>
    <w:p w14:paraId="5237572D" w14:textId="2453E491" w:rsidR="00E13B0D" w:rsidRDefault="005A72E2" w:rsidP="00E13B0D">
      <w:pPr>
        <w:pStyle w:val="Nagwek3"/>
        <w:rPr>
          <w:i/>
        </w:rPr>
      </w:pPr>
      <w:bookmarkStart w:id="77" w:name="_Toc218271729"/>
      <w:r w:rsidRPr="005A72E2">
        <w:t>Silnik lekcji</w:t>
      </w:r>
      <w:r>
        <w:t xml:space="preserve">: </w:t>
      </w:r>
      <w:r w:rsidRPr="005A72E2">
        <w:t xml:space="preserve">weryfikacja dźwięków i generowanie informacji zwrotnej </w:t>
      </w:r>
      <w:r w:rsidRPr="005A72E2">
        <w:rPr>
          <w:i/>
        </w:rPr>
        <w:t>(</w:t>
      </w:r>
      <w:proofErr w:type="spellStart"/>
      <w:r w:rsidRPr="005A72E2">
        <w:rPr>
          <w:i/>
        </w:rPr>
        <w:t>lesson.c</w:t>
      </w:r>
      <w:proofErr w:type="spellEnd"/>
      <w:r w:rsidRPr="005A72E2">
        <w:rPr>
          <w:i/>
        </w:rPr>
        <w:t>/.h)</w:t>
      </w:r>
      <w:bookmarkEnd w:id="77"/>
    </w:p>
    <w:p w14:paraId="34C165AD" w14:textId="2C3BD62C" w:rsidR="00F22A63" w:rsidRDefault="00F22A63" w:rsidP="00F22A63">
      <w:pPr>
        <w:pStyle w:val="Tekstpodstawowyzwciciem"/>
        <w:numPr>
          <w:ilvl w:val="0"/>
          <w:numId w:val="29"/>
        </w:numPr>
      </w:pPr>
      <w:r>
        <w:t>Rola plików</w:t>
      </w:r>
    </w:p>
    <w:p w14:paraId="45588BA6" w14:textId="03463FA3" w:rsidR="00F22A63" w:rsidRDefault="00F22A63" w:rsidP="00F22A63">
      <w:pPr>
        <w:pStyle w:val="Tekstpodstawowyzwciciem"/>
      </w:pPr>
      <w:r>
        <w:t xml:space="preserve">Pliki </w:t>
      </w:r>
      <w:proofErr w:type="spellStart"/>
      <w:r w:rsidRPr="007F5BB4">
        <w:rPr>
          <w:i/>
          <w:iCs/>
        </w:rPr>
        <w:t>lesson.c</w:t>
      </w:r>
      <w:proofErr w:type="spellEnd"/>
      <w:r>
        <w:t xml:space="preserve"> oraz </w:t>
      </w:r>
      <w:proofErr w:type="spellStart"/>
      <w:r w:rsidRPr="007F5BB4">
        <w:rPr>
          <w:i/>
          <w:iCs/>
        </w:rPr>
        <w:t>lesson.h</w:t>
      </w:r>
      <w:proofErr w:type="spellEnd"/>
      <w:r>
        <w:t xml:space="preserve"> implementują silnik lekcji, czyli główną logikę trybu nauki w projekcie. Moduł ten odpowiada za:</w:t>
      </w:r>
    </w:p>
    <w:p w14:paraId="1639A11E" w14:textId="0C2FE6D4" w:rsidR="00F22A63" w:rsidRDefault="007F5BB4" w:rsidP="00F22A63">
      <w:pPr>
        <w:pStyle w:val="Tekstpodstawowyzwciciem"/>
      </w:pPr>
      <w:r>
        <w:t xml:space="preserve">- </w:t>
      </w:r>
      <w:r w:rsidR="00F22A63">
        <w:t xml:space="preserve">obsługę dwóch trybów </w:t>
      </w:r>
      <w:r>
        <w:t>nauki</w:t>
      </w:r>
      <w:r w:rsidR="00F22A63">
        <w:t>: SONG (kroki z konkretnymi nutami MIDI</w:t>
      </w:r>
      <w:r>
        <w:t xml:space="preserve"> do zagrania</w:t>
      </w:r>
      <w:r w:rsidR="00F22A63">
        <w:t>) oraz CHORDS (kroki jako akordy dopasowywane po klasie wysokości</w:t>
      </w:r>
      <w:r>
        <w:t>, czyli można zagrać dźwięk z dowolnej oktawy</w:t>
      </w:r>
      <w:r w:rsidR="00F22A63">
        <w:t>),</w:t>
      </w:r>
    </w:p>
    <w:p w14:paraId="1E7DA98C" w14:textId="7EF6B15D" w:rsidR="00F22A63" w:rsidRDefault="007F5BB4" w:rsidP="00F22A63">
      <w:pPr>
        <w:pStyle w:val="Tekstpodstawowyzwciciem"/>
      </w:pPr>
      <w:r>
        <w:t xml:space="preserve">- </w:t>
      </w:r>
      <w:r w:rsidR="00F22A63">
        <w:t>weryfikację poprawności zagranych dźwięków,</w:t>
      </w:r>
    </w:p>
    <w:p w14:paraId="55DE15E2" w14:textId="0A5658B4" w:rsidR="00F22A63" w:rsidRDefault="007F5BB4" w:rsidP="00F22A63">
      <w:pPr>
        <w:pStyle w:val="Tekstpodstawowyzwciciem"/>
      </w:pPr>
      <w:r>
        <w:t xml:space="preserve">- </w:t>
      </w:r>
      <w:r w:rsidR="00F22A63">
        <w:t>prowadzenie statystyk (trafienia</w:t>
      </w:r>
      <w:r>
        <w:t xml:space="preserve"> + </w:t>
      </w:r>
      <w:r w:rsidR="00F22A63">
        <w:t>błędy</w:t>
      </w:r>
      <w:r>
        <w:t xml:space="preserve"> / </w:t>
      </w:r>
      <w:r w:rsidR="00F22A63">
        <w:t>l</w:t>
      </w:r>
      <w:r>
        <w:t>i</w:t>
      </w:r>
      <w:r w:rsidR="00F22A63">
        <w:t>czba prób),</w:t>
      </w:r>
    </w:p>
    <w:p w14:paraId="43FA5784" w14:textId="77777777" w:rsidR="00F22A63" w:rsidRDefault="00F22A63" w:rsidP="00F22A63">
      <w:pPr>
        <w:pStyle w:val="Tekstpodstawowyzwciciem"/>
      </w:pPr>
    </w:p>
    <w:p w14:paraId="6AA3732C" w14:textId="4CD5A450" w:rsidR="00F22A63" w:rsidRDefault="007F5BB4" w:rsidP="00F22A63">
      <w:pPr>
        <w:pStyle w:val="Tekstpodstawowyzwciciem"/>
      </w:pPr>
      <w:r>
        <w:lastRenderedPageBreak/>
        <w:t xml:space="preserve">- </w:t>
      </w:r>
      <w:r w:rsidR="00F22A63">
        <w:t xml:space="preserve">generowanie </w:t>
      </w:r>
      <w:r w:rsidR="0085278F">
        <w:t xml:space="preserve">informacji zwrotnej, po </w:t>
      </w:r>
      <w:r w:rsidR="001E10A9">
        <w:t>naciśnięciu</w:t>
      </w:r>
      <w:r w:rsidR="0085278F">
        <w:t xml:space="preserve"> klawisza</w:t>
      </w:r>
      <w:r w:rsidR="001E10A9">
        <w:t xml:space="preserve"> przez użytkownika </w:t>
      </w:r>
      <w:r w:rsidR="0085278F">
        <w:t>za pomocą diod LED,</w:t>
      </w:r>
    </w:p>
    <w:p w14:paraId="4A1BCD46" w14:textId="2B2879CB" w:rsidR="001E10A9" w:rsidRDefault="001E10A9" w:rsidP="001E10A9">
      <w:pPr>
        <w:pStyle w:val="Tekstpodstawowyzwciciem"/>
      </w:pPr>
      <w:r>
        <w:t xml:space="preserve">- </w:t>
      </w:r>
      <w:r w:rsidRPr="001E10A9">
        <w:t>prezentowanie bieżącego kroku lekcji oraz ekranu podsumowania</w:t>
      </w:r>
      <w:r>
        <w:t>, po zakończeniu wszystkich kroków,</w:t>
      </w:r>
      <w:r w:rsidRPr="001E10A9">
        <w:t xml:space="preserve"> na wyświetlaczu LCD</w:t>
      </w:r>
      <w:r w:rsidR="00985C8E">
        <w:t>.</w:t>
      </w:r>
    </w:p>
    <w:p w14:paraId="473524AD" w14:textId="02B2A881" w:rsidR="00F22A63" w:rsidRDefault="0085278F" w:rsidP="00F22A63">
      <w:pPr>
        <w:pStyle w:val="Tekstpodstawowyzwciciem"/>
      </w:pPr>
      <w:r>
        <w:t>Co ważne</w:t>
      </w:r>
      <w:r w:rsidR="00F22A63">
        <w:t xml:space="preserve"> moduł nie komunikuje się bezpośrednio z USB ani MIDI. Otrzymuje wyłącznie zdarzenia wejściowe przekazywane z warstwy aplikacyjnej przez funkcję </w:t>
      </w:r>
      <w:proofErr w:type="spellStart"/>
      <w:r w:rsidR="00F22A63" w:rsidRPr="0085278F">
        <w:rPr>
          <w:i/>
          <w:iCs/>
        </w:rPr>
        <w:t>Lesson_HandleInput</w:t>
      </w:r>
      <w:proofErr w:type="spellEnd"/>
      <w:r w:rsidR="00F22A63" w:rsidRPr="0085278F">
        <w:rPr>
          <w:i/>
          <w:iCs/>
        </w:rPr>
        <w:t>()</w:t>
      </w:r>
      <w:r w:rsidR="00F22A63">
        <w:t xml:space="preserve"> (</w:t>
      </w:r>
      <w:r>
        <w:t xml:space="preserve">jako </w:t>
      </w:r>
      <w:r w:rsidR="00F22A63">
        <w:t xml:space="preserve">nuty MIDI </w:t>
      </w:r>
      <w:r>
        <w:t>oraz</w:t>
      </w:r>
      <w:r w:rsidR="00F22A63">
        <w:t xml:space="preserve"> przyciski), dzięki czemu pozostaje niezależny od sposobu dostarczenia danych.</w:t>
      </w:r>
    </w:p>
    <w:p w14:paraId="5CCCE540" w14:textId="77777777" w:rsidR="00F22A63" w:rsidRDefault="00F22A63" w:rsidP="00F22A63">
      <w:pPr>
        <w:pStyle w:val="Tekstpodstawowyzwciciem"/>
      </w:pPr>
    </w:p>
    <w:p w14:paraId="463883A5" w14:textId="5500C560" w:rsidR="00F22A63" w:rsidRDefault="00F22A63" w:rsidP="00F22A63">
      <w:pPr>
        <w:pStyle w:val="Tekstpodstawowyzwciciem"/>
        <w:numPr>
          <w:ilvl w:val="0"/>
          <w:numId w:val="29"/>
        </w:numPr>
      </w:pPr>
      <w:r>
        <w:t>Interfejs modułu i stan wewnętrzny (</w:t>
      </w:r>
      <w:proofErr w:type="spellStart"/>
      <w:r w:rsidRPr="0085278F">
        <w:rPr>
          <w:i/>
          <w:iCs/>
        </w:rPr>
        <w:t>lesson.h</w:t>
      </w:r>
      <w:proofErr w:type="spellEnd"/>
      <w:r>
        <w:t xml:space="preserve"> </w:t>
      </w:r>
      <w:r w:rsidR="0085278F">
        <w:t xml:space="preserve">oraz </w:t>
      </w:r>
      <w:proofErr w:type="spellStart"/>
      <w:r w:rsidRPr="0085278F">
        <w:rPr>
          <w:i/>
          <w:iCs/>
        </w:rPr>
        <w:t>lesson.c</w:t>
      </w:r>
      <w:proofErr w:type="spellEnd"/>
      <w:r>
        <w:t>)</w:t>
      </w:r>
    </w:p>
    <w:p w14:paraId="2426476A" w14:textId="18987E01" w:rsidR="00F22A63" w:rsidRDefault="0085278F" w:rsidP="00F22A63">
      <w:pPr>
        <w:pStyle w:val="Tekstpodstawowyzwciciem"/>
      </w:pPr>
      <w:r>
        <w:t xml:space="preserve">W pliku nagłówkowym </w:t>
      </w:r>
      <w:proofErr w:type="spellStart"/>
      <w:r>
        <w:rPr>
          <w:i/>
          <w:iCs/>
        </w:rPr>
        <w:t>lesson.</w:t>
      </w:r>
      <w:r w:rsidRPr="0085278F">
        <w:t>h</w:t>
      </w:r>
      <w:proofErr w:type="spellEnd"/>
      <w:r>
        <w:t xml:space="preserve"> znajdują się następujące funkcje, które są udostępniane jako API silnika:</w:t>
      </w:r>
    </w:p>
    <w:p w14:paraId="556144B6" w14:textId="125AB012" w:rsidR="00F22A63" w:rsidRDefault="0085278F" w:rsidP="00F22A63">
      <w:pPr>
        <w:pStyle w:val="Tekstpodstawowyzwciciem"/>
      </w:pPr>
      <w:r>
        <w:t xml:space="preserve">- </w:t>
      </w:r>
      <w:proofErr w:type="spellStart"/>
      <w:r w:rsidR="00F22A63" w:rsidRPr="0085278F">
        <w:rPr>
          <w:i/>
          <w:iCs/>
        </w:rPr>
        <w:t>Lesson_StartSong</w:t>
      </w:r>
      <w:proofErr w:type="spellEnd"/>
      <w:r w:rsidR="00F22A63" w:rsidRPr="0085278F">
        <w:rPr>
          <w:i/>
          <w:iCs/>
        </w:rPr>
        <w:t>(Song *song)</w:t>
      </w:r>
      <w:r w:rsidR="00F22A63">
        <w:t xml:space="preserve"> – rozpoczęcie lekcji w trybie utworu,</w:t>
      </w:r>
    </w:p>
    <w:p w14:paraId="04F94CC3" w14:textId="63AA8EA0" w:rsidR="00F22A63" w:rsidRDefault="0085278F" w:rsidP="00F22A63">
      <w:pPr>
        <w:pStyle w:val="Tekstpodstawowyzwciciem"/>
      </w:pPr>
      <w:r>
        <w:t xml:space="preserve">- </w:t>
      </w:r>
      <w:proofErr w:type="spellStart"/>
      <w:r w:rsidR="00F22A63" w:rsidRPr="0085278F">
        <w:rPr>
          <w:i/>
          <w:iCs/>
        </w:rPr>
        <w:t>Lesson_StartChordExercise</w:t>
      </w:r>
      <w:proofErr w:type="spellEnd"/>
      <w:r w:rsidR="00F22A63" w:rsidRPr="0085278F">
        <w:rPr>
          <w:i/>
          <w:iCs/>
        </w:rPr>
        <w:t>(</w:t>
      </w:r>
      <w:proofErr w:type="spellStart"/>
      <w:r w:rsidR="00F22A63" w:rsidRPr="0085278F">
        <w:rPr>
          <w:i/>
          <w:iCs/>
        </w:rPr>
        <w:t>ChordPack</w:t>
      </w:r>
      <w:proofErr w:type="spellEnd"/>
      <w:r w:rsidR="00F22A63" w:rsidRPr="0085278F">
        <w:rPr>
          <w:i/>
          <w:iCs/>
        </w:rPr>
        <w:t xml:space="preserve"> *</w:t>
      </w:r>
      <w:proofErr w:type="spellStart"/>
      <w:r w:rsidR="00F22A63" w:rsidRPr="0085278F">
        <w:rPr>
          <w:i/>
          <w:iCs/>
        </w:rPr>
        <w:t>pack</w:t>
      </w:r>
      <w:proofErr w:type="spellEnd"/>
      <w:r w:rsidR="00F22A63" w:rsidRPr="0085278F">
        <w:rPr>
          <w:i/>
          <w:iCs/>
        </w:rPr>
        <w:t>)</w:t>
      </w:r>
      <w:r w:rsidR="00F22A63">
        <w:t xml:space="preserve"> – rozpoczęcie ćwiczeń akordów,</w:t>
      </w:r>
    </w:p>
    <w:p w14:paraId="5B1D5E22" w14:textId="592C58E5" w:rsidR="00F22A63" w:rsidRDefault="0085278F" w:rsidP="00F22A63">
      <w:pPr>
        <w:pStyle w:val="Tekstpodstawowyzwciciem"/>
      </w:pPr>
      <w:r>
        <w:t xml:space="preserve">- </w:t>
      </w:r>
      <w:proofErr w:type="spellStart"/>
      <w:r w:rsidR="00F22A63" w:rsidRPr="0085278F">
        <w:rPr>
          <w:i/>
          <w:iCs/>
        </w:rPr>
        <w:t>Lesson_HandleInput</w:t>
      </w:r>
      <w:proofErr w:type="spellEnd"/>
      <w:r w:rsidR="00F22A63" w:rsidRPr="0085278F">
        <w:rPr>
          <w:i/>
          <w:iCs/>
        </w:rPr>
        <w:t xml:space="preserve">(uint8_t </w:t>
      </w:r>
      <w:proofErr w:type="spellStart"/>
      <w:r w:rsidR="00F22A63" w:rsidRPr="0085278F">
        <w:rPr>
          <w:i/>
          <w:iCs/>
        </w:rPr>
        <w:t>input</w:t>
      </w:r>
      <w:proofErr w:type="spellEnd"/>
      <w:r w:rsidR="00F22A63" w:rsidRPr="0085278F">
        <w:rPr>
          <w:i/>
          <w:iCs/>
        </w:rPr>
        <w:t xml:space="preserve">) </w:t>
      </w:r>
      <w:r w:rsidR="00F22A63">
        <w:t>– obsługa pojedynczego zdarzenia wejściowego,</w:t>
      </w:r>
    </w:p>
    <w:p w14:paraId="741F6B4C" w14:textId="55BAE462" w:rsidR="00F22A63" w:rsidRDefault="0085278F" w:rsidP="00F22A63">
      <w:pPr>
        <w:pStyle w:val="Tekstpodstawowyzwciciem"/>
      </w:pPr>
      <w:r>
        <w:t xml:space="preserve">- </w:t>
      </w:r>
      <w:proofErr w:type="spellStart"/>
      <w:r w:rsidR="00F22A63" w:rsidRPr="0085278F">
        <w:rPr>
          <w:i/>
          <w:iCs/>
        </w:rPr>
        <w:t>Lesson_IsActive</w:t>
      </w:r>
      <w:proofErr w:type="spellEnd"/>
      <w:r w:rsidR="00F22A63" w:rsidRPr="0085278F">
        <w:rPr>
          <w:i/>
          <w:iCs/>
        </w:rPr>
        <w:t>()</w:t>
      </w:r>
      <w:r w:rsidR="00F22A63">
        <w:t xml:space="preserve"> – informacja, czy lekcja jest aktywna,</w:t>
      </w:r>
    </w:p>
    <w:p w14:paraId="46442D39" w14:textId="30646D08" w:rsidR="00F22A63" w:rsidRDefault="0085278F" w:rsidP="00F22A63">
      <w:pPr>
        <w:pStyle w:val="Tekstpodstawowyzwciciem"/>
      </w:pPr>
      <w:r>
        <w:t xml:space="preserve">- </w:t>
      </w:r>
      <w:proofErr w:type="spellStart"/>
      <w:r w:rsidR="00F22A63" w:rsidRPr="0085278F">
        <w:rPr>
          <w:i/>
          <w:iCs/>
        </w:rPr>
        <w:t>Lesson_Update</w:t>
      </w:r>
      <w:proofErr w:type="spellEnd"/>
      <w:r w:rsidR="00F22A63" w:rsidRPr="0085278F">
        <w:rPr>
          <w:i/>
          <w:iCs/>
        </w:rPr>
        <w:t>()</w:t>
      </w:r>
      <w:r w:rsidR="00F22A63">
        <w:t xml:space="preserve"> – funkcja okresowa do realizacji zadań czasowych (m.in. LED).</w:t>
      </w:r>
      <w:r>
        <w:br/>
      </w:r>
    </w:p>
    <w:p w14:paraId="314EC33E" w14:textId="2B42483D" w:rsidR="00F22A63" w:rsidRDefault="00F22A63" w:rsidP="007253B9">
      <w:pPr>
        <w:pStyle w:val="Tekstpodstawowyzwciciem"/>
      </w:pPr>
      <w:r>
        <w:t>Dodatkowo zdefiniowano</w:t>
      </w:r>
      <w:r w:rsidR="0085278F">
        <w:t xml:space="preserve"> również</w:t>
      </w:r>
      <w:r>
        <w:t xml:space="preserve"> specjalne kody wejściowe dla przycisków</w:t>
      </w:r>
      <w:r w:rsidR="0085278F">
        <w:t xml:space="preserve">, </w:t>
      </w:r>
      <w:r w:rsidR="007253B9">
        <w:t>nazwane</w:t>
      </w:r>
      <w:r w:rsidR="0085278F">
        <w:t xml:space="preserve"> </w:t>
      </w:r>
      <w:r w:rsidRPr="0085278F">
        <w:rPr>
          <w:i/>
          <w:iCs/>
        </w:rPr>
        <w:t>LESSON_INPUT_BTN_OK</w:t>
      </w:r>
      <w:r>
        <w:t xml:space="preserve">, </w:t>
      </w:r>
      <w:r w:rsidRPr="0085278F">
        <w:rPr>
          <w:i/>
          <w:iCs/>
        </w:rPr>
        <w:t>LESSON_INPUT_BTN_NEXT</w:t>
      </w:r>
      <w:r w:rsidR="007253B9">
        <w:t xml:space="preserve"> oraz </w:t>
      </w:r>
      <w:r w:rsidRPr="0085278F">
        <w:rPr>
          <w:i/>
          <w:iCs/>
        </w:rPr>
        <w:t xml:space="preserve">LESSON_INPUT_BTN_RESET </w:t>
      </w:r>
      <w:r w:rsidR="0085278F">
        <w:t xml:space="preserve">jako </w:t>
      </w:r>
      <w:r>
        <w:t>wartości</w:t>
      </w:r>
      <w:r w:rsidR="007253B9">
        <w:t xml:space="preserve"> </w:t>
      </w:r>
      <w:r w:rsidR="007253B9" w:rsidRPr="007253B9">
        <w:t>0xF1–0xF3</w:t>
      </w:r>
      <w:r w:rsidR="007253B9">
        <w:t xml:space="preserve">, czyli większe od </w:t>
      </w:r>
      <w:r w:rsidR="0085278F">
        <w:t>0x</w:t>
      </w:r>
      <w:r w:rsidR="007253B9">
        <w:t>7F</w:t>
      </w:r>
      <w:r>
        <w:t>, co pozwala rozróżnić je od nut MIDI</w:t>
      </w:r>
      <w:r w:rsidR="0085278F">
        <w:t xml:space="preserve"> (które zajmują wartości od</w:t>
      </w:r>
      <w:r>
        <w:t xml:space="preserve"> </w:t>
      </w:r>
      <w:r w:rsidR="0085278F">
        <w:t xml:space="preserve">0x0 do 0x7F) </w:t>
      </w:r>
      <w:r>
        <w:t xml:space="preserve">w jednym wspólnym interfejsie </w:t>
      </w:r>
      <w:proofErr w:type="spellStart"/>
      <w:r w:rsidRPr="0085278F">
        <w:rPr>
          <w:i/>
          <w:iCs/>
        </w:rPr>
        <w:t>Lesson_HandleInput</w:t>
      </w:r>
      <w:proofErr w:type="spellEnd"/>
      <w:r w:rsidRPr="0085278F">
        <w:rPr>
          <w:i/>
          <w:iCs/>
        </w:rPr>
        <w:t>()</w:t>
      </w:r>
      <w:r>
        <w:t>.</w:t>
      </w:r>
    </w:p>
    <w:p w14:paraId="35A4E363" w14:textId="77777777" w:rsidR="00F22A63" w:rsidRDefault="00F22A63" w:rsidP="00F22A63">
      <w:pPr>
        <w:pStyle w:val="Tekstpodstawowyzwciciem"/>
      </w:pPr>
    </w:p>
    <w:p w14:paraId="455034E2" w14:textId="52509342" w:rsidR="00F22A63" w:rsidRDefault="00F22A63" w:rsidP="00F22A63">
      <w:pPr>
        <w:pStyle w:val="Tekstpodstawowyzwciciem"/>
      </w:pPr>
      <w:r>
        <w:t xml:space="preserve">W </w:t>
      </w:r>
      <w:proofErr w:type="spellStart"/>
      <w:r w:rsidRPr="0085278F">
        <w:rPr>
          <w:i/>
          <w:iCs/>
        </w:rPr>
        <w:t>lesson.c</w:t>
      </w:r>
      <w:proofErr w:type="spellEnd"/>
      <w:r>
        <w:t xml:space="preserve"> stan lekcji jest przechowywany w zmiennych statycznych:</w:t>
      </w:r>
    </w:p>
    <w:p w14:paraId="563ABA8B" w14:textId="28B0A74C" w:rsidR="00F22A63" w:rsidRDefault="0085278F" w:rsidP="00F22A63">
      <w:pPr>
        <w:pStyle w:val="Tekstpodstawowyzwciciem"/>
      </w:pPr>
      <w:r>
        <w:t xml:space="preserve">- </w:t>
      </w:r>
      <w:r w:rsidR="00F22A63">
        <w:t xml:space="preserve">wskaźnik </w:t>
      </w:r>
      <w:r w:rsidR="007253B9">
        <w:t>wybranych</w:t>
      </w:r>
      <w:r>
        <w:t xml:space="preserve"> do trybu nauki</w:t>
      </w:r>
      <w:r w:rsidR="00F22A63">
        <w:t xml:space="preserve"> danych </w:t>
      </w:r>
      <w:proofErr w:type="spellStart"/>
      <w:r w:rsidR="00F22A63" w:rsidRPr="0085278F">
        <w:rPr>
          <w:i/>
          <w:iCs/>
        </w:rPr>
        <w:t>currentSong</w:t>
      </w:r>
      <w:proofErr w:type="spellEnd"/>
      <w:r w:rsidR="00F22A63">
        <w:t xml:space="preserve"> lub </w:t>
      </w:r>
      <w:proofErr w:type="spellStart"/>
      <w:r w:rsidR="00F22A63" w:rsidRPr="0085278F">
        <w:rPr>
          <w:i/>
          <w:iCs/>
        </w:rPr>
        <w:t>currentChordPack</w:t>
      </w:r>
      <w:proofErr w:type="spellEnd"/>
      <w:r w:rsidR="00F22A63">
        <w:t>,</w:t>
      </w:r>
    </w:p>
    <w:p w14:paraId="66A7712D" w14:textId="1E3EF21D" w:rsidR="007253B9" w:rsidRPr="007253B9" w:rsidRDefault="007253B9" w:rsidP="00F22A63">
      <w:pPr>
        <w:pStyle w:val="Tekstpodstawowyzwciciem"/>
      </w:pPr>
      <w:r>
        <w:t xml:space="preserve">- </w:t>
      </w:r>
      <w:r w:rsidR="00D915DD">
        <w:t>flaga aktywności trybu nauki</w:t>
      </w:r>
      <w:r>
        <w:t xml:space="preserve"> </w:t>
      </w:r>
      <w:proofErr w:type="spellStart"/>
      <w:r>
        <w:rPr>
          <w:i/>
          <w:iCs/>
        </w:rPr>
        <w:t>lessonActive</w:t>
      </w:r>
      <w:proofErr w:type="spellEnd"/>
      <w:r>
        <w:rPr>
          <w:i/>
          <w:iCs/>
        </w:rPr>
        <w:t>,</w:t>
      </w:r>
    </w:p>
    <w:p w14:paraId="2613540B" w14:textId="1AE9F8CA" w:rsidR="00F22A63" w:rsidRDefault="0085278F" w:rsidP="00F22A63">
      <w:pPr>
        <w:pStyle w:val="Tekstpodstawowyzwciciem"/>
      </w:pPr>
      <w:r>
        <w:t xml:space="preserve">- </w:t>
      </w:r>
      <w:r w:rsidR="00F22A63">
        <w:t>indeks kroku</w:t>
      </w:r>
      <w:r>
        <w:t xml:space="preserve"> lekcji</w:t>
      </w:r>
      <w:r w:rsidR="00F22A63">
        <w:t xml:space="preserve"> </w:t>
      </w:r>
      <w:proofErr w:type="spellStart"/>
      <w:r w:rsidR="00F22A63" w:rsidRPr="0085278F">
        <w:rPr>
          <w:i/>
          <w:iCs/>
        </w:rPr>
        <w:t>currentStepIndex</w:t>
      </w:r>
      <w:proofErr w:type="spellEnd"/>
      <w:r w:rsidR="00F22A63">
        <w:t xml:space="preserve"> oraz liczba kroków </w:t>
      </w:r>
      <w:proofErr w:type="spellStart"/>
      <w:r w:rsidR="00F22A63" w:rsidRPr="0085278F">
        <w:rPr>
          <w:i/>
          <w:iCs/>
        </w:rPr>
        <w:t>totalSteps</w:t>
      </w:r>
      <w:proofErr w:type="spellEnd"/>
      <w:r w:rsidR="00F22A63">
        <w:t>,</w:t>
      </w:r>
    </w:p>
    <w:p w14:paraId="4E8BF2E7" w14:textId="77777777" w:rsidR="00F22A63" w:rsidRDefault="00F22A63" w:rsidP="00F22A63">
      <w:pPr>
        <w:pStyle w:val="Tekstpodstawowyzwciciem"/>
      </w:pPr>
    </w:p>
    <w:p w14:paraId="1119129C" w14:textId="74F8FAA2" w:rsidR="00F22A63" w:rsidRDefault="0085278F" w:rsidP="00F22A63">
      <w:pPr>
        <w:pStyle w:val="Tekstpodstawowyzwciciem"/>
      </w:pPr>
      <w:r>
        <w:lastRenderedPageBreak/>
        <w:t xml:space="preserve">- </w:t>
      </w:r>
      <w:proofErr w:type="spellStart"/>
      <w:r w:rsidR="00F22A63" w:rsidRPr="0085278F">
        <w:rPr>
          <w:i/>
          <w:iCs/>
        </w:rPr>
        <w:t>stepHit</w:t>
      </w:r>
      <w:proofErr w:type="spellEnd"/>
      <w:r w:rsidR="00F22A63" w:rsidRPr="0085278F">
        <w:rPr>
          <w:i/>
          <w:iCs/>
        </w:rPr>
        <w:t>[3]</w:t>
      </w:r>
      <w:r w:rsidR="00F22A63">
        <w:t xml:space="preserve"> – tablica oznaczająca, które elementy kroku (maks. 3 nuty) zostały już poprawnie trafione,</w:t>
      </w:r>
    </w:p>
    <w:p w14:paraId="31F06904" w14:textId="1C217293" w:rsidR="00F22A63" w:rsidRPr="0085278F" w:rsidRDefault="0085278F" w:rsidP="00F22A63">
      <w:pPr>
        <w:pStyle w:val="Tekstpodstawowyzwciciem"/>
      </w:pPr>
      <w:r>
        <w:rPr>
          <w:i/>
          <w:iCs/>
        </w:rPr>
        <w:t xml:space="preserve">- </w:t>
      </w:r>
      <w:proofErr w:type="spellStart"/>
      <w:r w:rsidR="00F22A63" w:rsidRPr="0085278F">
        <w:rPr>
          <w:i/>
          <w:iCs/>
        </w:rPr>
        <w:t>correctPlayed</w:t>
      </w:r>
      <w:proofErr w:type="spellEnd"/>
      <w:r w:rsidR="00F22A63" w:rsidRPr="0085278F">
        <w:t xml:space="preserve">, </w:t>
      </w:r>
      <w:proofErr w:type="spellStart"/>
      <w:r w:rsidR="00F22A63" w:rsidRPr="0085278F">
        <w:rPr>
          <w:i/>
          <w:iCs/>
        </w:rPr>
        <w:t>wrongPlayed</w:t>
      </w:r>
      <w:proofErr w:type="spellEnd"/>
      <w:r w:rsidR="00F22A63" w:rsidRPr="0085278F">
        <w:t xml:space="preserve">, </w:t>
      </w:r>
      <w:proofErr w:type="spellStart"/>
      <w:r w:rsidR="00F22A63" w:rsidRPr="0085278F">
        <w:rPr>
          <w:i/>
          <w:iCs/>
        </w:rPr>
        <w:t>totalPlayed</w:t>
      </w:r>
      <w:proofErr w:type="spellEnd"/>
      <w:r>
        <w:t xml:space="preserve"> – liczniki </w:t>
      </w:r>
      <w:r w:rsidRPr="0085278F">
        <w:t>naciśnięć</w:t>
      </w:r>
      <w:r w:rsidR="007253B9">
        <w:t xml:space="preserve"> </w:t>
      </w:r>
      <w:r w:rsidR="00D915DD">
        <w:t>klawiszy</w:t>
      </w:r>
      <w:r w:rsidRPr="0085278F">
        <w:t xml:space="preserve"> </w:t>
      </w:r>
      <w:r>
        <w:t>wykorzystywane do</w:t>
      </w:r>
      <w:r w:rsidRPr="0085278F">
        <w:t xml:space="preserve"> statystyk</w:t>
      </w:r>
    </w:p>
    <w:p w14:paraId="7879A53C" w14:textId="63EF4D64" w:rsidR="00F22A63" w:rsidRPr="00DF571D" w:rsidRDefault="0085278F" w:rsidP="00F22A63">
      <w:pPr>
        <w:pStyle w:val="Tekstpodstawowyzwciciem"/>
      </w:pPr>
      <w:r w:rsidRPr="00DF571D">
        <w:t xml:space="preserve">- </w:t>
      </w:r>
      <w:proofErr w:type="spellStart"/>
      <w:r w:rsidR="00F22A63" w:rsidRPr="00DF571D">
        <w:rPr>
          <w:i/>
          <w:iCs/>
        </w:rPr>
        <w:t>lessonState</w:t>
      </w:r>
      <w:proofErr w:type="spellEnd"/>
      <w:r w:rsidR="00F22A63" w:rsidRPr="00DF571D">
        <w:t xml:space="preserve"> – prosty automat</w:t>
      </w:r>
      <w:r w:rsidRPr="00DF571D">
        <w:t>, mający dwa stany:</w:t>
      </w:r>
      <w:r w:rsidR="00F22A63" w:rsidRPr="00DF571D">
        <w:t xml:space="preserve"> RUNNING oraz SUMMARY,</w:t>
      </w:r>
    </w:p>
    <w:p w14:paraId="6DC4DF69" w14:textId="7D60F2C6" w:rsidR="00F22A63" w:rsidRDefault="0085278F" w:rsidP="00F22A63">
      <w:pPr>
        <w:pStyle w:val="Tekstpodstawowyzwciciem"/>
      </w:pPr>
      <w:r>
        <w:t xml:space="preserve">- </w:t>
      </w:r>
      <w:r w:rsidR="00F22A63">
        <w:t xml:space="preserve">znaczniki do nieblokującego sterowania LED (flagi + </w:t>
      </w:r>
      <w:proofErr w:type="spellStart"/>
      <w:r w:rsidR="00F22A63">
        <w:t>HAL_GetTick</w:t>
      </w:r>
      <w:proofErr w:type="spellEnd"/>
      <w:r w:rsidR="00F22A63">
        <w:t>()).</w:t>
      </w:r>
    </w:p>
    <w:p w14:paraId="34BBBFA6" w14:textId="77777777" w:rsidR="00F22A63" w:rsidRDefault="00F22A63" w:rsidP="00F22A63">
      <w:pPr>
        <w:pStyle w:val="Tekstpodstawowyzwciciem"/>
      </w:pPr>
    </w:p>
    <w:p w14:paraId="13060630" w14:textId="60800294" w:rsidR="00F22A63" w:rsidRDefault="00F22A63" w:rsidP="0085278F">
      <w:pPr>
        <w:pStyle w:val="Tekstpodstawowyzwciciem"/>
        <w:numPr>
          <w:ilvl w:val="0"/>
          <w:numId w:val="29"/>
        </w:numPr>
      </w:pPr>
      <w:r>
        <w:t>Uruchamianie lekcji i inicjalizacja kroku</w:t>
      </w:r>
    </w:p>
    <w:p w14:paraId="45080309" w14:textId="6CD8CBDA" w:rsidR="00F22A63" w:rsidRDefault="0085278F" w:rsidP="00F22A63">
      <w:pPr>
        <w:pStyle w:val="Tekstpodstawowyzwciciem"/>
      </w:pPr>
      <w:r>
        <w:t>Uruchamianie trybu nauki wywołujemy za pomocą funkcji</w:t>
      </w:r>
      <w:r w:rsidR="00F22A63">
        <w:t xml:space="preserve"> </w:t>
      </w:r>
      <w:proofErr w:type="spellStart"/>
      <w:r w:rsidR="00F22A63" w:rsidRPr="0085278F">
        <w:rPr>
          <w:i/>
          <w:iCs/>
        </w:rPr>
        <w:t>Lesson_StartSong</w:t>
      </w:r>
      <w:proofErr w:type="spellEnd"/>
      <w:r w:rsidR="00F22A63" w:rsidRPr="0085278F">
        <w:rPr>
          <w:i/>
          <w:iCs/>
        </w:rPr>
        <w:t>()</w:t>
      </w:r>
      <w:r w:rsidR="00F22A63">
        <w:t xml:space="preserve"> </w:t>
      </w:r>
      <w:r>
        <w:t>lub</w:t>
      </w:r>
      <w:r w:rsidR="00F22A63">
        <w:t xml:space="preserve"> </w:t>
      </w:r>
      <w:proofErr w:type="spellStart"/>
      <w:r w:rsidR="00F22A63" w:rsidRPr="0085278F">
        <w:rPr>
          <w:i/>
          <w:iCs/>
        </w:rPr>
        <w:t>Lesson_StartChordExercise</w:t>
      </w:r>
      <w:proofErr w:type="spellEnd"/>
      <w:r w:rsidR="00F22A63" w:rsidRPr="0085278F">
        <w:rPr>
          <w:i/>
          <w:iCs/>
        </w:rPr>
        <w:t>()</w:t>
      </w:r>
      <w:r>
        <w:t>, które</w:t>
      </w:r>
      <w:r w:rsidR="00F22A63">
        <w:t xml:space="preserve"> realizują analogiczny schemat startu:</w:t>
      </w:r>
    </w:p>
    <w:p w14:paraId="6AE9542D" w14:textId="70029D22" w:rsidR="0085278F" w:rsidRDefault="0085278F" w:rsidP="0085278F">
      <w:pPr>
        <w:pStyle w:val="Tekstpodstawowyzwciciem"/>
        <w:numPr>
          <w:ilvl w:val="0"/>
          <w:numId w:val="30"/>
        </w:numPr>
      </w:pPr>
      <w:r>
        <w:t>U</w:t>
      </w:r>
      <w:r w:rsidR="00F22A63">
        <w:t>stawienie źródła danych (song/</w:t>
      </w:r>
      <w:proofErr w:type="spellStart"/>
      <w:r w:rsidR="00F22A63">
        <w:t>pack</w:t>
      </w:r>
      <w:proofErr w:type="spellEnd"/>
      <w:r w:rsidR="00F22A63">
        <w:t>)</w:t>
      </w:r>
      <w:r>
        <w:t>, po których silnik weryfik</w:t>
      </w:r>
      <w:r w:rsidR="00D915DD">
        <w:t>uje</w:t>
      </w:r>
      <w:r>
        <w:t xml:space="preserve"> poprawność granych nut oraz</w:t>
      </w:r>
      <w:r w:rsidR="00D915DD">
        <w:t xml:space="preserve"> ustala</w:t>
      </w:r>
      <w:r>
        <w:t xml:space="preserve"> </w:t>
      </w:r>
      <w:proofErr w:type="spellStart"/>
      <w:r w:rsidR="00F22A63">
        <w:t>paramet</w:t>
      </w:r>
      <w:r w:rsidR="00D915DD">
        <w:t>y</w:t>
      </w:r>
      <w:proofErr w:type="spellEnd"/>
      <w:r w:rsidR="00F22A63">
        <w:t xml:space="preserve"> sesji </w:t>
      </w:r>
      <w:proofErr w:type="spellStart"/>
      <w:r w:rsidR="00F22A63" w:rsidRPr="0085278F">
        <w:rPr>
          <w:i/>
          <w:iCs/>
        </w:rPr>
        <w:t>currentStepIndex</w:t>
      </w:r>
      <w:proofErr w:type="spellEnd"/>
      <w:r w:rsidR="007253B9">
        <w:rPr>
          <w:i/>
          <w:iCs/>
        </w:rPr>
        <w:t xml:space="preserve"> = 0</w:t>
      </w:r>
      <w:r w:rsidR="00F22A63">
        <w:t xml:space="preserve">, </w:t>
      </w:r>
      <w:proofErr w:type="spellStart"/>
      <w:r w:rsidR="00F22A63" w:rsidRPr="0085278F">
        <w:rPr>
          <w:i/>
          <w:iCs/>
        </w:rPr>
        <w:t>totalSteps</w:t>
      </w:r>
      <w:proofErr w:type="spellEnd"/>
      <w:r>
        <w:t xml:space="preserve"> oraz </w:t>
      </w:r>
      <w:proofErr w:type="spellStart"/>
      <w:r w:rsidR="00F22A63" w:rsidRPr="0085278F">
        <w:rPr>
          <w:i/>
          <w:iCs/>
        </w:rPr>
        <w:t>lessonActive</w:t>
      </w:r>
      <w:proofErr w:type="spellEnd"/>
      <w:r w:rsidR="00F22A63">
        <w:t>,</w:t>
      </w:r>
    </w:p>
    <w:p w14:paraId="2BA9D983" w14:textId="5F1439E3" w:rsidR="0085278F" w:rsidRDefault="0085278F" w:rsidP="0085278F">
      <w:pPr>
        <w:pStyle w:val="Tekstpodstawowyzwciciem"/>
        <w:numPr>
          <w:ilvl w:val="0"/>
          <w:numId w:val="30"/>
        </w:numPr>
      </w:pPr>
      <w:r>
        <w:t>W</w:t>
      </w:r>
      <w:r w:rsidR="00F22A63">
        <w:t>yzerowanie statystyk</w:t>
      </w:r>
      <w:r>
        <w:t xml:space="preserve"> liczników naciśnięć </w:t>
      </w:r>
      <w:proofErr w:type="spellStart"/>
      <w:r w:rsidRPr="0085278F">
        <w:rPr>
          <w:i/>
          <w:iCs/>
        </w:rPr>
        <w:t>correctPlayed</w:t>
      </w:r>
      <w:proofErr w:type="spellEnd"/>
      <w:r w:rsidRPr="0085278F">
        <w:t xml:space="preserve">, </w:t>
      </w:r>
      <w:proofErr w:type="spellStart"/>
      <w:r w:rsidRPr="0085278F">
        <w:rPr>
          <w:i/>
          <w:iCs/>
        </w:rPr>
        <w:t>wrongPlayed</w:t>
      </w:r>
      <w:proofErr w:type="spellEnd"/>
      <w:r>
        <w:t xml:space="preserve"> oraz </w:t>
      </w:r>
      <w:proofErr w:type="spellStart"/>
      <w:r w:rsidRPr="0085278F">
        <w:rPr>
          <w:i/>
          <w:iCs/>
        </w:rPr>
        <w:t>totalPlayed</w:t>
      </w:r>
      <w:proofErr w:type="spellEnd"/>
      <w:r>
        <w:t>,</w:t>
      </w:r>
    </w:p>
    <w:p w14:paraId="77FDCA8C" w14:textId="77777777" w:rsidR="0085278F" w:rsidRDefault="0085278F" w:rsidP="0085278F">
      <w:pPr>
        <w:pStyle w:val="Tekstpodstawowyzwciciem"/>
        <w:numPr>
          <w:ilvl w:val="0"/>
          <w:numId w:val="30"/>
        </w:numPr>
        <w:rPr>
          <w:lang w:val="en-US"/>
        </w:rPr>
      </w:pPr>
      <w:r w:rsidRPr="0085278F">
        <w:rPr>
          <w:lang w:val="en-US"/>
        </w:rPr>
        <w:t>R</w:t>
      </w:r>
      <w:r w:rsidR="00F22A63" w:rsidRPr="0085278F">
        <w:rPr>
          <w:lang w:val="en-US"/>
        </w:rPr>
        <w:t>eset</w:t>
      </w:r>
      <w:r w:rsidRPr="0085278F">
        <w:rPr>
          <w:lang w:val="en-US"/>
        </w:rPr>
        <w:t xml:space="preserve"> </w:t>
      </w:r>
      <w:proofErr w:type="spellStart"/>
      <w:r w:rsidRPr="0085278F">
        <w:rPr>
          <w:lang w:val="en-US"/>
        </w:rPr>
        <w:t>tabl</w:t>
      </w:r>
      <w:r>
        <w:rPr>
          <w:lang w:val="en-US"/>
        </w:rPr>
        <w:t>icy</w:t>
      </w:r>
      <w:proofErr w:type="spellEnd"/>
      <w:r w:rsidR="00F22A63" w:rsidRPr="0085278F">
        <w:rPr>
          <w:lang w:val="en-US"/>
        </w:rPr>
        <w:t xml:space="preserve"> </w:t>
      </w:r>
      <w:proofErr w:type="spellStart"/>
      <w:r w:rsidR="00F22A63" w:rsidRPr="0085278F">
        <w:rPr>
          <w:i/>
          <w:iCs/>
          <w:lang w:val="en-US"/>
        </w:rPr>
        <w:t>stepHit</w:t>
      </w:r>
      <w:proofErr w:type="spellEnd"/>
      <w:r w:rsidR="00F22A63" w:rsidRPr="0085278F">
        <w:rPr>
          <w:i/>
          <w:iCs/>
          <w:lang w:val="en-US"/>
        </w:rPr>
        <w:t>[]</w:t>
      </w:r>
      <w:r w:rsidR="00F22A63" w:rsidRPr="0085278F">
        <w:rPr>
          <w:lang w:val="en-US"/>
        </w:rPr>
        <w:t xml:space="preserve"> </w:t>
      </w:r>
      <w:proofErr w:type="spellStart"/>
      <w:r w:rsidR="00F22A63" w:rsidRPr="0085278F">
        <w:rPr>
          <w:lang w:val="en-US"/>
        </w:rPr>
        <w:t>oraz</w:t>
      </w:r>
      <w:proofErr w:type="spellEnd"/>
      <w:r w:rsidR="00F22A63" w:rsidRPr="0085278F">
        <w:rPr>
          <w:lang w:val="en-US"/>
        </w:rPr>
        <w:t xml:space="preserve"> </w:t>
      </w:r>
      <w:proofErr w:type="spellStart"/>
      <w:r w:rsidR="00F22A63" w:rsidRPr="0085278F">
        <w:rPr>
          <w:lang w:val="en-US"/>
        </w:rPr>
        <w:t>ustawienie</w:t>
      </w:r>
      <w:proofErr w:type="spellEnd"/>
      <w:r w:rsidR="00F22A63" w:rsidRPr="0085278F">
        <w:rPr>
          <w:lang w:val="en-US"/>
        </w:rPr>
        <w:t xml:space="preserve"> </w:t>
      </w:r>
      <w:proofErr w:type="spellStart"/>
      <w:r w:rsidR="00F22A63" w:rsidRPr="0085278F">
        <w:rPr>
          <w:lang w:val="en-US"/>
        </w:rPr>
        <w:t>stanu</w:t>
      </w:r>
      <w:proofErr w:type="spellEnd"/>
      <w:r w:rsidR="00F22A63" w:rsidRPr="0085278F">
        <w:rPr>
          <w:lang w:val="en-US"/>
        </w:rPr>
        <w:t xml:space="preserve"> </w:t>
      </w:r>
      <w:proofErr w:type="spellStart"/>
      <w:r w:rsidR="00F22A63" w:rsidRPr="0085278F">
        <w:rPr>
          <w:lang w:val="en-US"/>
        </w:rPr>
        <w:t>na</w:t>
      </w:r>
      <w:proofErr w:type="spellEnd"/>
      <w:r w:rsidR="00F22A63" w:rsidRPr="0085278F">
        <w:rPr>
          <w:lang w:val="en-US"/>
        </w:rPr>
        <w:t xml:space="preserve"> </w:t>
      </w:r>
      <w:r w:rsidR="00F22A63" w:rsidRPr="0085278F">
        <w:rPr>
          <w:i/>
          <w:iCs/>
          <w:lang w:val="en-US"/>
        </w:rPr>
        <w:t>LESSON_STATE_RUNNING</w:t>
      </w:r>
      <w:r w:rsidR="00F22A63" w:rsidRPr="0085278F">
        <w:rPr>
          <w:lang w:val="en-US"/>
        </w:rPr>
        <w:t>,</w:t>
      </w:r>
    </w:p>
    <w:p w14:paraId="74361BE7" w14:textId="27262BA9" w:rsidR="00F22A63" w:rsidRDefault="0085278F" w:rsidP="00F22A63">
      <w:pPr>
        <w:pStyle w:val="Tekstpodstawowyzwciciem"/>
        <w:numPr>
          <w:ilvl w:val="0"/>
          <w:numId w:val="30"/>
        </w:numPr>
      </w:pPr>
      <w:r>
        <w:t>W</w:t>
      </w:r>
      <w:r w:rsidR="00F22A63">
        <w:t xml:space="preserve">yłączenie </w:t>
      </w:r>
      <w:r>
        <w:t xml:space="preserve">diod </w:t>
      </w:r>
      <w:r w:rsidR="00F22A63">
        <w:t>LED i wyzerowanie</w:t>
      </w:r>
      <w:r>
        <w:t xml:space="preserve"> ich</w:t>
      </w:r>
      <w:r w:rsidR="00F22A63">
        <w:t xml:space="preserve"> znaczników czasowych,</w:t>
      </w:r>
    </w:p>
    <w:p w14:paraId="6286CCA5" w14:textId="11BE536D" w:rsidR="00F22A63" w:rsidRDefault="0085278F" w:rsidP="00F22A63">
      <w:pPr>
        <w:pStyle w:val="Tekstpodstawowyzwciciem"/>
        <w:numPr>
          <w:ilvl w:val="0"/>
          <w:numId w:val="30"/>
        </w:numPr>
      </w:pPr>
      <w:r>
        <w:t>W</w:t>
      </w:r>
      <w:r w:rsidR="00F22A63">
        <w:t>yświetlenie pierwszego kroku</w:t>
      </w:r>
      <w:r>
        <w:t xml:space="preserve"> lekcji</w:t>
      </w:r>
      <w:r w:rsidR="00F22A63">
        <w:t xml:space="preserve"> na LCD </w:t>
      </w:r>
      <w:r>
        <w:t xml:space="preserve">poprzez funkcję </w:t>
      </w:r>
      <w:proofErr w:type="spellStart"/>
      <w:r w:rsidR="00F22A63" w:rsidRPr="00985C8E">
        <w:rPr>
          <w:i/>
          <w:iCs/>
        </w:rPr>
        <w:t>DisplaySongStep</w:t>
      </w:r>
      <w:proofErr w:type="spellEnd"/>
      <w:r w:rsidR="00F22A63" w:rsidRPr="00985C8E">
        <w:rPr>
          <w:i/>
          <w:iCs/>
        </w:rPr>
        <w:t>()</w:t>
      </w:r>
      <w:r w:rsidR="00F22A63">
        <w:t xml:space="preserve"> lub </w:t>
      </w:r>
      <w:proofErr w:type="spellStart"/>
      <w:r w:rsidR="00F22A63" w:rsidRPr="00985C8E">
        <w:rPr>
          <w:i/>
          <w:iCs/>
        </w:rPr>
        <w:t>DisplayChordStep</w:t>
      </w:r>
      <w:proofErr w:type="spellEnd"/>
      <w:r w:rsidR="00F22A63" w:rsidRPr="00985C8E">
        <w:rPr>
          <w:i/>
          <w:iCs/>
        </w:rPr>
        <w:t>()</w:t>
      </w:r>
      <w:r>
        <w:t>.</w:t>
      </w:r>
    </w:p>
    <w:p w14:paraId="6865BE3D" w14:textId="50DA6AB1" w:rsidR="00F22A63" w:rsidRDefault="007253B9" w:rsidP="00F22A63">
      <w:pPr>
        <w:pStyle w:val="Tekstpodstawowyzwciciem"/>
      </w:pPr>
      <w:r w:rsidRPr="007253B9">
        <w:t>Dzięki temu rozpoczęcie lekcji jest deterministyczne (zawsze przebiega według tej samej sekwencji), a dalsza praca</w:t>
      </w:r>
      <w:r w:rsidR="00F22A63">
        <w:t xml:space="preserve"> działa już wyłącznie zdarzeniowo </w:t>
      </w:r>
      <w:r w:rsidR="005F0E13">
        <w:t xml:space="preserve">– </w:t>
      </w:r>
      <w:r>
        <w:t>przetwarzając</w:t>
      </w:r>
      <w:r w:rsidR="005F0E13">
        <w:t xml:space="preserve"> informacje wejściowe podawane z pętli głównej </w:t>
      </w:r>
      <w:proofErr w:type="spellStart"/>
      <w:r w:rsidR="005F0E13" w:rsidRPr="005F0E13">
        <w:rPr>
          <w:i/>
          <w:iCs/>
        </w:rPr>
        <w:t>main.c</w:t>
      </w:r>
      <w:proofErr w:type="spellEnd"/>
      <w:r>
        <w:rPr>
          <w:i/>
          <w:iCs/>
        </w:rPr>
        <w:t xml:space="preserve"> </w:t>
      </w:r>
      <w:r>
        <w:t>– lub</w:t>
      </w:r>
      <w:r w:rsidR="00F22A63">
        <w:t xml:space="preserve"> okresowo </w:t>
      </w:r>
      <w:r>
        <w:t>po</w:t>
      </w:r>
      <w:r w:rsidR="00F22A63">
        <w:t>przez</w:t>
      </w:r>
      <w:r w:rsidR="005F0E13">
        <w:t xml:space="preserve"> cykliczne wywoływanie</w:t>
      </w:r>
      <w:r w:rsidR="00F22A63">
        <w:t xml:space="preserve"> </w:t>
      </w:r>
      <w:proofErr w:type="spellStart"/>
      <w:r w:rsidR="00F22A63" w:rsidRPr="005F0E13">
        <w:rPr>
          <w:i/>
          <w:iCs/>
        </w:rPr>
        <w:t>Lesson_Update</w:t>
      </w:r>
      <w:proofErr w:type="spellEnd"/>
      <w:r w:rsidR="00F22A63" w:rsidRPr="005F0E13">
        <w:rPr>
          <w:i/>
          <w:iCs/>
        </w:rPr>
        <w:t>()</w:t>
      </w:r>
      <w:r>
        <w:t>.</w:t>
      </w:r>
    </w:p>
    <w:p w14:paraId="2240245F" w14:textId="77777777" w:rsidR="00F22A63" w:rsidRDefault="00F22A63" w:rsidP="00F22A63">
      <w:pPr>
        <w:pStyle w:val="Tekstpodstawowyzwciciem"/>
      </w:pPr>
    </w:p>
    <w:p w14:paraId="0FDE61A5" w14:textId="085AED57" w:rsidR="00F22A63" w:rsidRDefault="00662954" w:rsidP="005F0E13">
      <w:pPr>
        <w:pStyle w:val="Tekstpodstawowyzwciciem"/>
        <w:numPr>
          <w:ilvl w:val="0"/>
          <w:numId w:val="29"/>
        </w:numPr>
      </w:pPr>
      <w:r w:rsidRPr="00662954">
        <w:t>Mechanizm weryfikacji nut i sterowanie przebiegiem lekcji (</w:t>
      </w:r>
      <w:proofErr w:type="spellStart"/>
      <w:r w:rsidRPr="00662954">
        <w:rPr>
          <w:i/>
          <w:iCs/>
        </w:rPr>
        <w:t>Lesson_HandleInput</w:t>
      </w:r>
      <w:proofErr w:type="spellEnd"/>
      <w:r w:rsidRPr="00662954">
        <w:t>)</w:t>
      </w:r>
    </w:p>
    <w:p w14:paraId="6154A732" w14:textId="77777777" w:rsidR="00F22A63" w:rsidRDefault="00F22A63" w:rsidP="00F22A63">
      <w:pPr>
        <w:pStyle w:val="Tekstpodstawowyzwciciem"/>
      </w:pPr>
      <w:r>
        <w:t xml:space="preserve">Centralnym punktem logiki jest funkcja </w:t>
      </w:r>
      <w:proofErr w:type="spellStart"/>
      <w:r w:rsidRPr="006F7756">
        <w:rPr>
          <w:i/>
          <w:iCs/>
        </w:rPr>
        <w:t>Lesson_HandleInput</w:t>
      </w:r>
      <w:proofErr w:type="spellEnd"/>
      <w:r w:rsidRPr="006F7756">
        <w:rPr>
          <w:i/>
          <w:iCs/>
        </w:rPr>
        <w:t>()</w:t>
      </w:r>
      <w:r>
        <w:t>, która obsługuje trzy główne przypadki:</w:t>
      </w:r>
    </w:p>
    <w:p w14:paraId="079F021C" w14:textId="77777777" w:rsidR="00F22A63" w:rsidRDefault="00F22A63" w:rsidP="00F22A63">
      <w:pPr>
        <w:pStyle w:val="Tekstpodstawowyzwciciem"/>
      </w:pPr>
    </w:p>
    <w:p w14:paraId="4E57AEF8" w14:textId="06E6DBEF" w:rsidR="00F22A63" w:rsidRDefault="00F22A63" w:rsidP="00F22A63">
      <w:pPr>
        <w:pStyle w:val="Tekstpodstawowyzwciciem"/>
        <w:numPr>
          <w:ilvl w:val="0"/>
          <w:numId w:val="31"/>
        </w:numPr>
      </w:pPr>
      <w:r>
        <w:t>Ekran podsumowania (</w:t>
      </w:r>
      <w:r w:rsidRPr="00662954">
        <w:rPr>
          <w:i/>
          <w:iCs/>
        </w:rPr>
        <w:t>LESSON_STATE_SUMMARY</w:t>
      </w:r>
      <w:r>
        <w:t>)</w:t>
      </w:r>
    </w:p>
    <w:p w14:paraId="7C73F0F4" w14:textId="061FB211" w:rsidR="00F22A63" w:rsidRDefault="00662954" w:rsidP="00662954">
      <w:pPr>
        <w:pStyle w:val="Tekstpodstawowyzwciciem"/>
        <w:ind w:firstLine="644"/>
      </w:pPr>
      <w:r>
        <w:lastRenderedPageBreak/>
        <w:t xml:space="preserve">- </w:t>
      </w:r>
      <w:r w:rsidR="007253B9" w:rsidRPr="007253B9">
        <w:t>odebrane nuty MIDI (wejście z instrumentu) są ignorowane</w:t>
      </w:r>
      <w:r w:rsidR="00F22A63">
        <w:t>,</w:t>
      </w:r>
    </w:p>
    <w:p w14:paraId="7181C58A" w14:textId="03CFF7E7" w:rsidR="00662954" w:rsidRDefault="00662954" w:rsidP="00662954">
      <w:pPr>
        <w:pStyle w:val="Tekstpodstawowyzwciciem"/>
        <w:ind w:left="644" w:firstLine="0"/>
      </w:pPr>
      <w:r>
        <w:t xml:space="preserve">- </w:t>
      </w:r>
      <w:r w:rsidR="00F22A63">
        <w:t>dowolny przycisk kończy lekcję (</w:t>
      </w:r>
      <w:proofErr w:type="spellStart"/>
      <w:r w:rsidR="00F22A63" w:rsidRPr="00662954">
        <w:rPr>
          <w:i/>
          <w:iCs/>
        </w:rPr>
        <w:t>lessonActive</w:t>
      </w:r>
      <w:proofErr w:type="spellEnd"/>
      <w:r w:rsidR="00F22A63">
        <w:t xml:space="preserve"> = </w:t>
      </w:r>
      <w:proofErr w:type="spellStart"/>
      <w:r w:rsidR="00F22A63">
        <w:t>false</w:t>
      </w:r>
      <w:proofErr w:type="spellEnd"/>
      <w:r w:rsidR="00F22A63">
        <w:t xml:space="preserve">) i zwraca sterowanie do </w:t>
      </w:r>
      <w:r>
        <w:t>interfejsu użytkownika (</w:t>
      </w:r>
      <w:proofErr w:type="spellStart"/>
      <w:r w:rsidRPr="00662954">
        <w:rPr>
          <w:i/>
          <w:iCs/>
        </w:rPr>
        <w:t>app.c</w:t>
      </w:r>
      <w:proofErr w:type="spellEnd"/>
      <w:r w:rsidRPr="00662954">
        <w:rPr>
          <w:i/>
          <w:iCs/>
        </w:rPr>
        <w:t>/h</w:t>
      </w:r>
      <w:r>
        <w:t>)</w:t>
      </w:r>
    </w:p>
    <w:p w14:paraId="3F9E0592" w14:textId="77777777" w:rsidR="00662954" w:rsidRDefault="00662954" w:rsidP="00662954">
      <w:pPr>
        <w:pStyle w:val="Tekstpodstawowyzwciciem"/>
        <w:ind w:left="644" w:firstLine="0"/>
      </w:pPr>
    </w:p>
    <w:p w14:paraId="375057A7" w14:textId="643CD0B0" w:rsidR="00F22A63" w:rsidRDefault="00F22A63" w:rsidP="00662954">
      <w:pPr>
        <w:pStyle w:val="Tekstpodstawowyzwciciem"/>
        <w:numPr>
          <w:ilvl w:val="0"/>
          <w:numId w:val="31"/>
        </w:numPr>
      </w:pPr>
      <w:r>
        <w:t>Nuta MIDI (</w:t>
      </w:r>
      <w:r w:rsidR="00662954">
        <w:t xml:space="preserve">wartości od </w:t>
      </w:r>
      <w:r>
        <w:t>0</w:t>
      </w:r>
      <w:r w:rsidR="00662954">
        <w:t xml:space="preserve"> do </w:t>
      </w:r>
      <w:r>
        <w:t>127)</w:t>
      </w:r>
    </w:p>
    <w:p w14:paraId="55CBA550" w14:textId="77777777" w:rsidR="006F7756" w:rsidRDefault="006F7756" w:rsidP="006F7756">
      <w:pPr>
        <w:pStyle w:val="Tekstpodstawowyzwciciem"/>
        <w:ind w:left="284" w:firstLine="360"/>
      </w:pPr>
      <w:r>
        <w:t xml:space="preserve">Po odebraniu nuty zwiększany jest licznik prób </w:t>
      </w:r>
      <w:proofErr w:type="spellStart"/>
      <w:r w:rsidRPr="006F7756">
        <w:rPr>
          <w:i/>
          <w:iCs/>
        </w:rPr>
        <w:t>totalPlayed</w:t>
      </w:r>
      <w:proofErr w:type="spellEnd"/>
      <w:r w:rsidRPr="006F7756">
        <w:rPr>
          <w:i/>
          <w:iCs/>
        </w:rPr>
        <w:t>++</w:t>
      </w:r>
      <w:r>
        <w:t>, a następnie wykonywana jest weryfikacja zależna od trybu nauki:</w:t>
      </w:r>
    </w:p>
    <w:p w14:paraId="0091CEA6" w14:textId="3B55E6A5" w:rsidR="006F7756" w:rsidRDefault="006F7756" w:rsidP="00D915DD">
      <w:pPr>
        <w:pStyle w:val="Tekstpodstawowyzwciciem"/>
        <w:ind w:left="284" w:firstLine="425"/>
      </w:pPr>
      <w:r>
        <w:t>Tryb SONG: dopasowanie po dokładnym numerze MIDI (czyli z uwzględnieniem oktawy).</w:t>
      </w:r>
    </w:p>
    <w:p w14:paraId="55FA4668" w14:textId="148ED0A9" w:rsidR="006F7756" w:rsidRDefault="006F7756" w:rsidP="006F7756">
      <w:pPr>
        <w:pStyle w:val="Tekstpodstawowyzwciciem"/>
        <w:ind w:left="284" w:firstLine="360"/>
      </w:pPr>
      <w:r>
        <w:t xml:space="preserve">Silnik przeszukuje wymagane nuty bieżącego kroku lekcji i jeśli znajdzie niezaliczoną pozycję równą odebranej z pętli głównej nucie, to oznacza ją jako trafioną </w:t>
      </w:r>
      <w:proofErr w:type="spellStart"/>
      <w:r w:rsidRPr="006F7756">
        <w:rPr>
          <w:i/>
          <w:iCs/>
        </w:rPr>
        <w:t>stepHit</w:t>
      </w:r>
      <w:proofErr w:type="spellEnd"/>
      <w:r w:rsidRPr="006F7756">
        <w:rPr>
          <w:i/>
          <w:iCs/>
        </w:rPr>
        <w:t xml:space="preserve">[i] = </w:t>
      </w:r>
      <w:proofErr w:type="spellStart"/>
      <w:r w:rsidRPr="006F7756">
        <w:rPr>
          <w:i/>
          <w:iCs/>
        </w:rPr>
        <w:t>true</w:t>
      </w:r>
      <w:proofErr w:type="spellEnd"/>
      <w:r>
        <w:t xml:space="preserve">. </w:t>
      </w:r>
      <w:r w:rsidR="007253B9" w:rsidRPr="007253B9">
        <w:t>Mechanizm</w:t>
      </w:r>
      <w:r w:rsidR="007253B9">
        <w:t xml:space="preserve"> ten</w:t>
      </w:r>
      <w:r w:rsidR="007253B9" w:rsidRPr="007253B9">
        <w:t xml:space="preserve"> powoduje</w:t>
      </w:r>
      <w:r w:rsidR="007253B9">
        <w:t xml:space="preserve"> także</w:t>
      </w:r>
      <w:r w:rsidR="007253B9" w:rsidRPr="007253B9">
        <w:t>, że ponowne zagranie tej samej nuty w ramach już zaliczonego slotu nie jest ponownie liczone jako trafienie i zostanie zaklasyfikowane jako błąd dla danego kroku.</w:t>
      </w:r>
    </w:p>
    <w:p w14:paraId="7D6BD8F9" w14:textId="77777777" w:rsidR="006F7756" w:rsidRDefault="006F7756" w:rsidP="006F7756">
      <w:pPr>
        <w:pStyle w:val="Tekstpodstawowyzwciciem"/>
        <w:ind w:left="284" w:firstLine="360"/>
      </w:pPr>
      <w:r>
        <w:t xml:space="preserve">W przypadku trafienia zwiększany jest licznik </w:t>
      </w:r>
      <w:proofErr w:type="spellStart"/>
      <w:r w:rsidRPr="006F7756">
        <w:rPr>
          <w:i/>
          <w:iCs/>
        </w:rPr>
        <w:t>correctPlayed</w:t>
      </w:r>
      <w:proofErr w:type="spellEnd"/>
      <w:r>
        <w:t>, uruchamiana jest zielona dioda i silnik automatycznie przechodzi do kolejnego kroku lekcji lub podsumowania (jeśli był to ostatni krok), jeśli wszystkie wymagane nuty zostały zagrane.</w:t>
      </w:r>
    </w:p>
    <w:p w14:paraId="2D6FB674" w14:textId="77777777" w:rsidR="006F7756" w:rsidRDefault="006F7756" w:rsidP="006F7756">
      <w:pPr>
        <w:pStyle w:val="Tekstpodstawowyzwciciem"/>
        <w:ind w:left="284" w:firstLine="360"/>
      </w:pPr>
      <w:r>
        <w:t xml:space="preserve">W przypadku błędu zwiększany jest licznik </w:t>
      </w:r>
      <w:proofErr w:type="spellStart"/>
      <w:r w:rsidRPr="006F7756">
        <w:rPr>
          <w:i/>
          <w:iCs/>
        </w:rPr>
        <w:t>wrongPlayed</w:t>
      </w:r>
      <w:proofErr w:type="spellEnd"/>
      <w:r>
        <w:t xml:space="preserve"> i uruchamiana dioda czerwona.</w:t>
      </w:r>
    </w:p>
    <w:p w14:paraId="31B74C7E" w14:textId="77777777" w:rsidR="006F7756" w:rsidRDefault="006F7756" w:rsidP="006F7756">
      <w:pPr>
        <w:pStyle w:val="Tekstpodstawowyzwciciem"/>
        <w:ind w:left="284"/>
      </w:pPr>
    </w:p>
    <w:p w14:paraId="5FFE5B22" w14:textId="006B57BB" w:rsidR="006F7756" w:rsidRDefault="006F7756" w:rsidP="00D915DD">
      <w:pPr>
        <w:pStyle w:val="Tekstpodstawowyzwciciem"/>
        <w:ind w:left="284" w:firstLine="425"/>
      </w:pPr>
      <w:r>
        <w:t xml:space="preserve">Tryb CHORDS: dopasowanie po klasie wysokości </w:t>
      </w:r>
      <w:proofErr w:type="spellStart"/>
      <w:r w:rsidRPr="006F7756">
        <w:rPr>
          <w:i/>
          <w:iCs/>
        </w:rPr>
        <w:t>note</w:t>
      </w:r>
      <w:proofErr w:type="spellEnd"/>
      <w:r w:rsidRPr="006F7756">
        <w:rPr>
          <w:i/>
          <w:iCs/>
        </w:rPr>
        <w:t xml:space="preserve"> % 12</w:t>
      </w:r>
      <w:r>
        <w:t>, co pozwala zagrać składniki akordu w dowolnej oktawie.</w:t>
      </w:r>
    </w:p>
    <w:p w14:paraId="3BFB0DA1" w14:textId="043C187A" w:rsidR="006F7756" w:rsidRPr="006F7756" w:rsidRDefault="006F7756" w:rsidP="006F7756">
      <w:pPr>
        <w:pStyle w:val="Tekstpodstawowyzwciciem"/>
        <w:ind w:left="284" w:firstLine="360"/>
      </w:pPr>
      <w:r>
        <w:t xml:space="preserve">Odebrana nuta jest redukowana do </w:t>
      </w:r>
      <w:proofErr w:type="spellStart"/>
      <w:r>
        <w:t>pitch</w:t>
      </w:r>
      <w:proofErr w:type="spellEnd"/>
      <w:r>
        <w:t xml:space="preserve"> </w:t>
      </w:r>
      <w:proofErr w:type="spellStart"/>
      <w:r>
        <w:t>class</w:t>
      </w:r>
      <w:proofErr w:type="spellEnd"/>
      <w:r>
        <w:t xml:space="preserve"> (zmienna </w:t>
      </w:r>
      <w:proofErr w:type="spellStart"/>
      <w:r w:rsidRPr="006F7756">
        <w:rPr>
          <w:i/>
          <w:iCs/>
        </w:rPr>
        <w:t>playedPC</w:t>
      </w:r>
      <w:proofErr w:type="spellEnd"/>
      <w:r>
        <w:t>), a następnie porównywana</w:t>
      </w:r>
      <w:r w:rsidR="007253B9" w:rsidRPr="007253B9">
        <w:t xml:space="preserve"> z oczekiwanymi klasami wysokości akordu, wyznaczanymi funkcją </w:t>
      </w:r>
      <w:proofErr w:type="spellStart"/>
      <w:r w:rsidR="007253B9" w:rsidRPr="007253B9">
        <w:rPr>
          <w:i/>
          <w:iCs/>
        </w:rPr>
        <w:t>NoteToPitchClass</w:t>
      </w:r>
      <w:proofErr w:type="spellEnd"/>
      <w:r w:rsidR="007253B9" w:rsidRPr="007253B9">
        <w:rPr>
          <w:i/>
          <w:iCs/>
        </w:rPr>
        <w:t>()</w:t>
      </w:r>
      <w:r w:rsidR="007253B9" w:rsidRPr="007253B9">
        <w:t xml:space="preserve"> na podstawie litery nuty oraz znaku chromatycznego.</w:t>
      </w:r>
    </w:p>
    <w:p w14:paraId="0DB2CE72" w14:textId="2946B102" w:rsidR="006F7756" w:rsidRDefault="006F7756" w:rsidP="006F7756">
      <w:pPr>
        <w:pStyle w:val="Tekstpodstawowyzwciciem"/>
        <w:ind w:left="284" w:firstLine="425"/>
      </w:pPr>
      <w:r>
        <w:t>Dalej mechanizm działania jest analogiczny jak w trybie SONG: trafienie zapala zieloną diodę i powoduje przejście dalej, jeśli wszystkie nuty dla tego kroku lekcji zostały poprawnie zagrane, a błąd zapala diodę czerwoną.</w:t>
      </w:r>
    </w:p>
    <w:p w14:paraId="7608E53E" w14:textId="77777777" w:rsidR="006F7756" w:rsidRDefault="006F7756" w:rsidP="006F7756">
      <w:pPr>
        <w:pStyle w:val="Tekstpodstawowyzwciciem"/>
        <w:keepNext/>
        <w:ind w:firstLine="0"/>
      </w:pPr>
      <w:r>
        <w:rPr>
          <w:noProof/>
        </w:rPr>
        <w:lastRenderedPageBreak/>
        <w:drawing>
          <wp:inline distT="0" distB="0" distL="0" distR="0" wp14:anchorId="4FB42B65" wp14:editId="68840EBE">
            <wp:extent cx="5399405" cy="7566025"/>
            <wp:effectExtent l="0" t="0" r="0" b="0"/>
            <wp:docPr id="145772157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572" name="Obraz 1" descr="Obraz zawierający tekst, zrzut ekranu&#10;&#10;Zawartość wygenerowana przez AI może być niepoprawna."/>
                    <pic:cNvPicPr/>
                  </pic:nvPicPr>
                  <pic:blipFill>
                    <a:blip r:embed="rId40">
                      <a:extLst>
                        <a:ext uri="{28A0092B-C50C-407E-A947-70E740481C1C}">
                          <a14:useLocalDpi xmlns:a14="http://schemas.microsoft.com/office/drawing/2010/main" val="0"/>
                        </a:ext>
                      </a:extLst>
                    </a:blip>
                    <a:stretch>
                      <a:fillRect/>
                    </a:stretch>
                  </pic:blipFill>
                  <pic:spPr>
                    <a:xfrm>
                      <a:off x="0" y="0"/>
                      <a:ext cx="5399405" cy="7566025"/>
                    </a:xfrm>
                    <a:prstGeom prst="rect">
                      <a:avLst/>
                    </a:prstGeom>
                  </pic:spPr>
                </pic:pic>
              </a:graphicData>
            </a:graphic>
          </wp:inline>
        </w:drawing>
      </w:r>
    </w:p>
    <w:p w14:paraId="791F5646" w14:textId="2BFDF74C" w:rsidR="006F7756" w:rsidRPr="006F7756" w:rsidRDefault="006F7756" w:rsidP="006F7756">
      <w:pPr>
        <w:pStyle w:val="Legenda"/>
        <w:jc w:val="center"/>
      </w:pPr>
      <w:bookmarkStart w:id="78" w:name="_Toc218271622"/>
      <w:r w:rsidRPr="00DF571D">
        <w:t xml:space="preserve">Rys. </w:t>
      </w:r>
      <w:r>
        <w:fldChar w:fldCharType="begin"/>
      </w:r>
      <w:r w:rsidRPr="00DF571D">
        <w:instrText xml:space="preserve"> SEQ Rys. \* ARABIC </w:instrText>
      </w:r>
      <w:r>
        <w:fldChar w:fldCharType="separate"/>
      </w:r>
      <w:r w:rsidR="00A6477C">
        <w:rPr>
          <w:noProof/>
        </w:rPr>
        <w:t>24</w:t>
      </w:r>
      <w:r>
        <w:fldChar w:fldCharType="end"/>
      </w:r>
      <w:r w:rsidRPr="006F7756">
        <w:t xml:space="preserve">.: Fragment funkcji </w:t>
      </w:r>
      <w:proofErr w:type="spellStart"/>
      <w:r w:rsidRPr="006F7756">
        <w:rPr>
          <w:i/>
          <w:iCs/>
        </w:rPr>
        <w:t>Lesson_HandleInput</w:t>
      </w:r>
      <w:proofErr w:type="spellEnd"/>
      <w:r w:rsidRPr="006F7756">
        <w:rPr>
          <w:i/>
          <w:iCs/>
        </w:rPr>
        <w:t>()</w:t>
      </w:r>
      <w:r w:rsidRPr="006F7756">
        <w:t xml:space="preserve"> – logika trybu na</w:t>
      </w:r>
      <w:r>
        <w:t xml:space="preserve">uki SONG oraz CHORDS, </w:t>
      </w:r>
      <w:r>
        <w:rPr>
          <w:i/>
          <w:iCs/>
        </w:rPr>
        <w:t>źródło: opracowanie własne</w:t>
      </w:r>
      <w:bookmarkEnd w:id="78"/>
    </w:p>
    <w:p w14:paraId="5E6B4F4E" w14:textId="77777777" w:rsidR="006F7756" w:rsidRPr="006F7756" w:rsidRDefault="006F7756" w:rsidP="006F7756">
      <w:pPr>
        <w:pStyle w:val="Tekstpodstawowyzwciciem"/>
        <w:ind w:firstLine="0"/>
      </w:pPr>
    </w:p>
    <w:p w14:paraId="6605898F" w14:textId="77777777" w:rsidR="006F7756" w:rsidRPr="006F7756" w:rsidRDefault="006F7756" w:rsidP="006F7756">
      <w:pPr>
        <w:pStyle w:val="Tekstpodstawowyzwciciem"/>
        <w:ind w:left="284" w:firstLine="425"/>
      </w:pPr>
    </w:p>
    <w:p w14:paraId="34EB0FC2" w14:textId="7880CB2F" w:rsidR="006F7756" w:rsidRDefault="006F7756" w:rsidP="006F7756">
      <w:pPr>
        <w:pStyle w:val="Tekstpodstawowyzwciciem"/>
        <w:numPr>
          <w:ilvl w:val="0"/>
          <w:numId w:val="31"/>
        </w:numPr>
      </w:pPr>
      <w:r>
        <w:lastRenderedPageBreak/>
        <w:t xml:space="preserve">Przyciski </w:t>
      </w:r>
      <w:r w:rsidRPr="00662954">
        <w:rPr>
          <w:i/>
          <w:iCs/>
        </w:rPr>
        <w:t>OK</w:t>
      </w:r>
      <w:r>
        <w:t xml:space="preserve">, </w:t>
      </w:r>
      <w:r w:rsidRPr="00662954">
        <w:rPr>
          <w:i/>
          <w:iCs/>
        </w:rPr>
        <w:t>NEXT</w:t>
      </w:r>
      <w:r>
        <w:t xml:space="preserve"> </w:t>
      </w:r>
      <w:r w:rsidRPr="00662954">
        <w:t>oraz</w:t>
      </w:r>
      <w:r>
        <w:rPr>
          <w:i/>
          <w:iCs/>
        </w:rPr>
        <w:t xml:space="preserve"> </w:t>
      </w:r>
      <w:r w:rsidRPr="00662954">
        <w:rPr>
          <w:i/>
          <w:iCs/>
        </w:rPr>
        <w:t>RESET</w:t>
      </w:r>
    </w:p>
    <w:p w14:paraId="6A5B8326" w14:textId="2B87EF47" w:rsidR="00F22A63" w:rsidRDefault="00E866F5" w:rsidP="006F7756">
      <w:pPr>
        <w:pStyle w:val="Tekstpodstawowyzwciciem"/>
        <w:ind w:left="284" w:firstLine="360"/>
      </w:pPr>
      <w:r w:rsidRPr="00E866F5">
        <w:t>-</w:t>
      </w:r>
      <w:r>
        <w:t xml:space="preserve"> Przycisk </w:t>
      </w:r>
      <w:r w:rsidR="00F22A63" w:rsidRPr="006F7756">
        <w:rPr>
          <w:i/>
          <w:iCs/>
        </w:rPr>
        <w:t>OK</w:t>
      </w:r>
      <w:r>
        <w:t xml:space="preserve"> powoduje</w:t>
      </w:r>
      <w:r w:rsidR="00F22A63">
        <w:t xml:space="preserve"> </w:t>
      </w:r>
      <w:r>
        <w:t>pominięcie</w:t>
      </w:r>
      <w:r w:rsidR="00F22A63">
        <w:t xml:space="preserve"> bieżącego kroku</w:t>
      </w:r>
      <w:r>
        <w:t xml:space="preserve"> lekcji</w:t>
      </w:r>
      <w:r w:rsidR="00F22A63">
        <w:t xml:space="preserve"> – brakujące </w:t>
      </w:r>
      <w:r>
        <w:t>do zaliczenia</w:t>
      </w:r>
      <w:r w:rsidR="00F22A63">
        <w:t xml:space="preserve"> kroku</w:t>
      </w:r>
      <w:r>
        <w:t xml:space="preserve"> nuty</w:t>
      </w:r>
      <w:r w:rsidR="00F22A63">
        <w:t xml:space="preserve"> są doliczane jako poprawne, a następnie następuje przejście do kolejnego kroku</w:t>
      </w:r>
      <w:r>
        <w:t xml:space="preserve"> lekcji.</w:t>
      </w:r>
    </w:p>
    <w:p w14:paraId="03875DEA" w14:textId="59088868" w:rsidR="00F22A63" w:rsidRDefault="00E866F5" w:rsidP="006F7756">
      <w:pPr>
        <w:pStyle w:val="Tekstpodstawowyzwciciem"/>
        <w:ind w:left="284" w:firstLine="360"/>
      </w:pPr>
      <w:r>
        <w:t xml:space="preserve">- Przycisk </w:t>
      </w:r>
      <w:r w:rsidR="00F22A63" w:rsidRPr="006F7756">
        <w:rPr>
          <w:i/>
          <w:iCs/>
        </w:rPr>
        <w:t>NEXT</w:t>
      </w:r>
      <w:r w:rsidR="00933FAC">
        <w:t xml:space="preserve"> powoduje </w:t>
      </w:r>
      <w:r w:rsidR="00F22A63">
        <w:t>cofnięcie do poprzedniego kroku</w:t>
      </w:r>
      <w:r w:rsidR="00933FAC">
        <w:t xml:space="preserve"> lekcji </w:t>
      </w:r>
      <w:r w:rsidR="007253B9">
        <w:t>(</w:t>
      </w:r>
      <w:r w:rsidR="007253B9" w:rsidRPr="007253B9">
        <w:t>nazwa wynika z ogólnej konwencji przycisku w UI)</w:t>
      </w:r>
      <w:r w:rsidR="00933FAC">
        <w:t>, a</w:t>
      </w:r>
      <w:r w:rsidR="00F22A63">
        <w:t xml:space="preserve"> jeśli użytkownik jest już na kroku 0</w:t>
      </w:r>
      <w:r w:rsidR="00933FAC">
        <w:t xml:space="preserve"> (startowym)</w:t>
      </w:r>
      <w:r w:rsidR="00F22A63">
        <w:t>,</w:t>
      </w:r>
      <w:r w:rsidR="00933FAC">
        <w:t xml:space="preserve"> to</w:t>
      </w:r>
      <w:r w:rsidR="00F22A63">
        <w:t xml:space="preserve"> przycisk kończy lekcję.</w:t>
      </w:r>
    </w:p>
    <w:p w14:paraId="2A90FF13" w14:textId="7C47FF96" w:rsidR="00F22A63" w:rsidRDefault="00933FAC" w:rsidP="006F7756">
      <w:pPr>
        <w:pStyle w:val="Tekstpodstawowyzwciciem"/>
        <w:ind w:left="284" w:firstLine="360"/>
      </w:pPr>
      <w:r>
        <w:t xml:space="preserve">- Przycisk </w:t>
      </w:r>
      <w:r w:rsidR="00F22A63" w:rsidRPr="006F7756">
        <w:rPr>
          <w:i/>
          <w:iCs/>
        </w:rPr>
        <w:t>RESET</w:t>
      </w:r>
      <w:r>
        <w:t xml:space="preserve"> powoduje</w:t>
      </w:r>
      <w:r w:rsidR="00F22A63">
        <w:t xml:space="preserve"> powrót do kroku 0</w:t>
      </w:r>
      <w:r>
        <w:t>, a</w:t>
      </w:r>
      <w:r w:rsidR="00F22A63">
        <w:t xml:space="preserve"> jeśli użytkownik jest już na kroku 0, </w:t>
      </w:r>
      <w:r>
        <w:t xml:space="preserve">to </w:t>
      </w:r>
      <w:r w:rsidR="00F22A63">
        <w:t>przycisk kończy lekcję.</w:t>
      </w:r>
    </w:p>
    <w:p w14:paraId="340AB8A0" w14:textId="77777777" w:rsidR="006F7756" w:rsidRDefault="006F7756" w:rsidP="006F7756">
      <w:pPr>
        <w:pStyle w:val="Tekstpodstawowyzwciciem"/>
        <w:keepNext/>
        <w:ind w:firstLine="0"/>
      </w:pPr>
      <w:r>
        <w:rPr>
          <w:noProof/>
        </w:rPr>
        <w:lastRenderedPageBreak/>
        <w:drawing>
          <wp:inline distT="0" distB="0" distL="0" distR="0" wp14:anchorId="4C433428" wp14:editId="39257F6B">
            <wp:extent cx="5399405" cy="5767705"/>
            <wp:effectExtent l="0" t="0" r="0" b="4445"/>
            <wp:docPr id="1107977252"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7252" name="Obraz 2" descr="Obraz zawierający tekst, zrzut ekranu, oprogramowanie&#10;&#10;Zawartość wygenerowana przez AI może być niepoprawna."/>
                    <pic:cNvPicPr/>
                  </pic:nvPicPr>
                  <pic:blipFill>
                    <a:blip r:embed="rId41">
                      <a:extLst>
                        <a:ext uri="{28A0092B-C50C-407E-A947-70E740481C1C}">
                          <a14:useLocalDpi xmlns:a14="http://schemas.microsoft.com/office/drawing/2010/main" val="0"/>
                        </a:ext>
                      </a:extLst>
                    </a:blip>
                    <a:stretch>
                      <a:fillRect/>
                    </a:stretch>
                  </pic:blipFill>
                  <pic:spPr>
                    <a:xfrm>
                      <a:off x="0" y="0"/>
                      <a:ext cx="5399405" cy="5767705"/>
                    </a:xfrm>
                    <a:prstGeom prst="rect">
                      <a:avLst/>
                    </a:prstGeom>
                  </pic:spPr>
                </pic:pic>
              </a:graphicData>
            </a:graphic>
          </wp:inline>
        </w:drawing>
      </w:r>
    </w:p>
    <w:p w14:paraId="781DC83E" w14:textId="3F619640" w:rsidR="006F7756" w:rsidRDefault="006F7756" w:rsidP="006F7756">
      <w:pPr>
        <w:pStyle w:val="Legenda"/>
        <w:jc w:val="center"/>
      </w:pPr>
      <w:bookmarkStart w:id="79" w:name="_Toc218271623"/>
      <w:r>
        <w:t xml:space="preserve">Rys. </w:t>
      </w:r>
      <w:fldSimple w:instr=" SEQ Rys. \* ARABIC ">
        <w:r w:rsidR="00A6477C">
          <w:rPr>
            <w:noProof/>
          </w:rPr>
          <w:t>25</w:t>
        </w:r>
      </w:fldSimple>
      <w:r>
        <w:t xml:space="preserve">.: </w:t>
      </w:r>
      <w:r w:rsidRPr="006F7756">
        <w:t xml:space="preserve">Fragment funkcji </w:t>
      </w:r>
      <w:proofErr w:type="spellStart"/>
      <w:r w:rsidRPr="006F7756">
        <w:rPr>
          <w:i/>
          <w:iCs/>
        </w:rPr>
        <w:t>Lesson_HandleInput</w:t>
      </w:r>
      <w:proofErr w:type="spellEnd"/>
      <w:r w:rsidRPr="006F7756">
        <w:rPr>
          <w:i/>
          <w:iCs/>
        </w:rPr>
        <w:t>()</w:t>
      </w:r>
      <w:r w:rsidRPr="006F7756">
        <w:t xml:space="preserve"> – logika </w:t>
      </w:r>
      <w:r>
        <w:t xml:space="preserve">obsługi przycisków, </w:t>
      </w:r>
      <w:r>
        <w:rPr>
          <w:i/>
          <w:iCs/>
        </w:rPr>
        <w:t>źródło: opracowanie własne</w:t>
      </w:r>
      <w:bookmarkEnd w:id="79"/>
    </w:p>
    <w:p w14:paraId="6B111F4F" w14:textId="77777777" w:rsidR="006F7756" w:rsidRDefault="006F7756" w:rsidP="006F7756">
      <w:pPr>
        <w:pStyle w:val="Tekstpodstawowyzwciciem"/>
        <w:ind w:left="284" w:firstLine="360"/>
      </w:pPr>
    </w:p>
    <w:p w14:paraId="179640C4" w14:textId="234C49F7" w:rsidR="00F22A63" w:rsidRDefault="00933FAC" w:rsidP="006F7756">
      <w:pPr>
        <w:pStyle w:val="Tekstpodstawowyzwciciem"/>
        <w:ind w:left="284" w:firstLine="360"/>
      </w:pPr>
      <w:r>
        <w:t xml:space="preserve">Dzięki takiemu rozwiązaniu użytkownik jest w stanie poruszać się po danej </w:t>
      </w:r>
      <w:r w:rsidR="006F7756">
        <w:br/>
      </w:r>
      <w:r>
        <w:t xml:space="preserve">lekcji – może </w:t>
      </w:r>
      <w:proofErr w:type="spellStart"/>
      <w:r>
        <w:t>priorytetyzować</w:t>
      </w:r>
      <w:proofErr w:type="spellEnd"/>
      <w:r>
        <w:t xml:space="preserve"> konkretne fragmenty utworu lub konkretne akordy, na których nauce chce się skupić.</w:t>
      </w:r>
    </w:p>
    <w:p w14:paraId="7A3F4FE7" w14:textId="77777777" w:rsidR="00F22A63" w:rsidRDefault="00F22A63" w:rsidP="00F22A63">
      <w:pPr>
        <w:pStyle w:val="Tekstpodstawowyzwciciem"/>
      </w:pPr>
    </w:p>
    <w:p w14:paraId="373B9F9D" w14:textId="7E97857B" w:rsidR="00F22A63" w:rsidRDefault="00F22A63" w:rsidP="00F22A63">
      <w:pPr>
        <w:pStyle w:val="Tekstpodstawowyzwciciem"/>
        <w:numPr>
          <w:ilvl w:val="0"/>
          <w:numId w:val="29"/>
        </w:numPr>
      </w:pPr>
      <w:r>
        <w:t xml:space="preserve">Informacja zwrotna i praca nieblokująca (LED + </w:t>
      </w:r>
      <w:proofErr w:type="spellStart"/>
      <w:r w:rsidRPr="00933FAC">
        <w:rPr>
          <w:i/>
          <w:iCs/>
        </w:rPr>
        <w:t>Lesson_Update</w:t>
      </w:r>
      <w:proofErr w:type="spellEnd"/>
      <w:r>
        <w:t>)</w:t>
      </w:r>
    </w:p>
    <w:p w14:paraId="5E1219FD" w14:textId="11875722" w:rsidR="00F22A63" w:rsidRDefault="00933FAC" w:rsidP="00F22A63">
      <w:pPr>
        <w:pStyle w:val="Tekstpodstawowyzwciciem"/>
      </w:pPr>
      <w:r>
        <w:t>Przy każdym naciśnięciu klawisza generowana jest informacja zwrotna LED, która została zrealizowana w sposób nieblokujący:</w:t>
      </w:r>
    </w:p>
    <w:p w14:paraId="68368CE4" w14:textId="373F54E8" w:rsidR="00F22A63" w:rsidRDefault="00933FAC" w:rsidP="00F22A63">
      <w:pPr>
        <w:pStyle w:val="Tekstpodstawowyzwciciem"/>
      </w:pPr>
      <w:r>
        <w:lastRenderedPageBreak/>
        <w:t xml:space="preserve">- </w:t>
      </w:r>
      <w:r w:rsidR="00F22A63">
        <w:t xml:space="preserve">funkcje </w:t>
      </w:r>
      <w:proofErr w:type="spellStart"/>
      <w:r w:rsidR="00F22A63" w:rsidRPr="00933FAC">
        <w:rPr>
          <w:i/>
          <w:iCs/>
        </w:rPr>
        <w:t>LedBlinkGreen</w:t>
      </w:r>
      <w:proofErr w:type="spellEnd"/>
      <w:r w:rsidR="00F22A63" w:rsidRPr="00933FAC">
        <w:rPr>
          <w:i/>
          <w:iCs/>
        </w:rPr>
        <w:t>()</w:t>
      </w:r>
      <w:r w:rsidR="00F22A63">
        <w:t xml:space="preserve"> </w:t>
      </w:r>
      <w:r>
        <w:t>oraz</w:t>
      </w:r>
      <w:r w:rsidR="00F22A63">
        <w:t xml:space="preserve"> </w:t>
      </w:r>
      <w:proofErr w:type="spellStart"/>
      <w:r w:rsidR="00F22A63" w:rsidRPr="00933FAC">
        <w:rPr>
          <w:i/>
          <w:iCs/>
        </w:rPr>
        <w:t>LedBlinkRed</w:t>
      </w:r>
      <w:proofErr w:type="spellEnd"/>
      <w:r w:rsidR="00F22A63" w:rsidRPr="00933FAC">
        <w:rPr>
          <w:i/>
          <w:iCs/>
        </w:rPr>
        <w:t>()</w:t>
      </w:r>
      <w:r w:rsidR="00F22A63">
        <w:t xml:space="preserve"> włączają diodę i zapisują czas startu </w:t>
      </w:r>
      <w:r>
        <w:t xml:space="preserve">z wykorzystaniem licznika systemowego </w:t>
      </w:r>
      <w:proofErr w:type="spellStart"/>
      <w:r w:rsidR="00F22A63" w:rsidRPr="00933FAC">
        <w:rPr>
          <w:i/>
          <w:iCs/>
        </w:rPr>
        <w:t>HAL_GetTick</w:t>
      </w:r>
      <w:proofErr w:type="spellEnd"/>
      <w:r w:rsidR="00F22A63" w:rsidRPr="00933FAC">
        <w:rPr>
          <w:i/>
          <w:iCs/>
        </w:rPr>
        <w:t>()</w:t>
      </w:r>
      <w:r w:rsidR="00F22A63">
        <w:t>,</w:t>
      </w:r>
    </w:p>
    <w:p w14:paraId="0FC7EC82" w14:textId="3F94ACE7" w:rsidR="00F22A63" w:rsidRDefault="00933FAC" w:rsidP="00F22A63">
      <w:pPr>
        <w:pStyle w:val="Tekstpodstawowyzwciciem"/>
      </w:pPr>
      <w:r>
        <w:t xml:space="preserve">- funkcja </w:t>
      </w:r>
      <w:proofErr w:type="spellStart"/>
      <w:r w:rsidR="00F22A63" w:rsidRPr="00933FAC">
        <w:rPr>
          <w:i/>
          <w:iCs/>
        </w:rPr>
        <w:t>Lesson_Update</w:t>
      </w:r>
      <w:proofErr w:type="spellEnd"/>
      <w:r w:rsidR="00F22A63" w:rsidRPr="00933FAC">
        <w:rPr>
          <w:i/>
          <w:iCs/>
        </w:rPr>
        <w:t>()</w:t>
      </w:r>
      <w:r w:rsidR="00F22A63">
        <w:t xml:space="preserve"> jest wywoływana cyklicznie</w:t>
      </w:r>
      <w:r w:rsidR="007253B9">
        <w:t xml:space="preserve"> w pętli głównej programu</w:t>
      </w:r>
      <w:r w:rsidR="00F22A63">
        <w:t xml:space="preserve"> i wyłącza diody po upływie</w:t>
      </w:r>
      <w:r>
        <w:t xml:space="preserve"> czasu zdefiniowanego w stałej</w:t>
      </w:r>
      <w:r w:rsidR="00F22A63">
        <w:t xml:space="preserve"> </w:t>
      </w:r>
      <w:r w:rsidR="00F22A63" w:rsidRPr="00933FAC">
        <w:rPr>
          <w:i/>
          <w:iCs/>
        </w:rPr>
        <w:t>LED_BLINK_MS</w:t>
      </w:r>
      <w:r>
        <w:t>, domyślnie ustawionego jako</w:t>
      </w:r>
      <w:r w:rsidR="00F22A63">
        <w:t xml:space="preserve"> 120 ms.</w:t>
      </w:r>
    </w:p>
    <w:p w14:paraId="03C8FD5D" w14:textId="77777777" w:rsidR="00F22A63" w:rsidRDefault="00F22A63" w:rsidP="00F22A63">
      <w:pPr>
        <w:pStyle w:val="Tekstpodstawowyzwciciem"/>
      </w:pPr>
    </w:p>
    <w:p w14:paraId="4453355E" w14:textId="615F865F" w:rsidR="00F22A63" w:rsidRDefault="00933FAC" w:rsidP="00F22A63">
      <w:pPr>
        <w:pStyle w:val="Tekstpodstawowyzwciciem"/>
      </w:pPr>
      <w:r>
        <w:t>Takie rozwiązanie powoduje, że</w:t>
      </w:r>
      <w:r w:rsidR="00F22A63">
        <w:t xml:space="preserve"> logika lekcji nie zatrzymuje programu opóźnieniami </w:t>
      </w:r>
      <w:proofErr w:type="spellStart"/>
      <w:r w:rsidR="00F22A63" w:rsidRPr="00933FAC">
        <w:rPr>
          <w:i/>
          <w:iCs/>
        </w:rPr>
        <w:t>HAL_Delay</w:t>
      </w:r>
      <w:proofErr w:type="spellEnd"/>
      <w:r w:rsidR="00F22A63" w:rsidRPr="00933FAC">
        <w:rPr>
          <w:i/>
          <w:iCs/>
        </w:rPr>
        <w:t>()</w:t>
      </w:r>
      <w:r w:rsidR="00F22A63">
        <w:t xml:space="preserve">, a pętla główna może nadal obsługiwać USB, UI </w:t>
      </w:r>
      <w:r>
        <w:t xml:space="preserve">oraz </w:t>
      </w:r>
      <w:r w:rsidR="00F22A63">
        <w:t>LCD.</w:t>
      </w:r>
    </w:p>
    <w:p w14:paraId="57B52395" w14:textId="77777777" w:rsidR="00F22A63" w:rsidRPr="00F22A63" w:rsidRDefault="00F22A63" w:rsidP="00F22A63">
      <w:pPr>
        <w:pStyle w:val="Tekstpodstawowyzwciciem"/>
      </w:pPr>
    </w:p>
    <w:p w14:paraId="34E6839A" w14:textId="7DF84F5A" w:rsidR="00E13B0D" w:rsidRDefault="005A72E2" w:rsidP="00E13B0D">
      <w:pPr>
        <w:pStyle w:val="Nagwek3"/>
      </w:pPr>
      <w:bookmarkStart w:id="80" w:name="_Toc218271730"/>
      <w:r w:rsidRPr="005A72E2">
        <w:t xml:space="preserve">Interfejs użytkownika: menu i nawigacja po trybach </w:t>
      </w:r>
      <w:r>
        <w:t xml:space="preserve">nauki </w:t>
      </w:r>
      <w:r w:rsidRPr="005A72E2">
        <w:rPr>
          <w:i/>
          <w:iCs/>
        </w:rPr>
        <w:t>(</w:t>
      </w:r>
      <w:proofErr w:type="spellStart"/>
      <w:r w:rsidRPr="005A72E2">
        <w:rPr>
          <w:i/>
          <w:iCs/>
        </w:rPr>
        <w:t>app.c</w:t>
      </w:r>
      <w:proofErr w:type="spellEnd"/>
      <w:r w:rsidRPr="005A72E2">
        <w:rPr>
          <w:i/>
          <w:iCs/>
        </w:rPr>
        <w:t>/.h)</w:t>
      </w:r>
      <w:bookmarkEnd w:id="80"/>
    </w:p>
    <w:p w14:paraId="685ED579" w14:textId="0BADA0EC" w:rsidR="009B57BB" w:rsidRDefault="009B57BB" w:rsidP="00A42C7F">
      <w:pPr>
        <w:pStyle w:val="Tekstpodstawowyzwciciem"/>
        <w:numPr>
          <w:ilvl w:val="0"/>
          <w:numId w:val="33"/>
        </w:numPr>
      </w:pPr>
      <w:r>
        <w:t>Rola plików</w:t>
      </w:r>
    </w:p>
    <w:p w14:paraId="1930674A" w14:textId="48B812B3" w:rsidR="009B57BB" w:rsidRDefault="009B57BB" w:rsidP="009B57BB">
      <w:pPr>
        <w:pStyle w:val="Tekstpodstawowyzwciciem"/>
      </w:pPr>
      <w:r>
        <w:t xml:space="preserve">Pliki </w:t>
      </w:r>
      <w:proofErr w:type="spellStart"/>
      <w:r w:rsidRPr="00A42C7F">
        <w:rPr>
          <w:i/>
          <w:iCs/>
        </w:rPr>
        <w:t>app.c</w:t>
      </w:r>
      <w:proofErr w:type="spellEnd"/>
      <w:r>
        <w:t xml:space="preserve"> oraz </w:t>
      </w:r>
      <w:proofErr w:type="spellStart"/>
      <w:r w:rsidRPr="00A42C7F">
        <w:rPr>
          <w:i/>
          <w:iCs/>
        </w:rPr>
        <w:t>app.h</w:t>
      </w:r>
      <w:proofErr w:type="spellEnd"/>
      <w:r>
        <w:t xml:space="preserve"> implementują logikę interfejsu użytkownika w postaci prostej maszyny stanów. Moduł odpowiada za nawigację po ekranach LCD, wybór trybu nauki oraz uruchamianie lekcji na podstawie danych aplikacyjnych</w:t>
      </w:r>
      <w:r w:rsidR="00A42C7F">
        <w:t xml:space="preserve">, czyli </w:t>
      </w:r>
      <w:r>
        <w:t>utwor</w:t>
      </w:r>
      <w:r w:rsidR="00A42C7F">
        <w:t>ów</w:t>
      </w:r>
      <w:r>
        <w:t xml:space="preserve"> i pacz</w:t>
      </w:r>
      <w:r w:rsidR="00A42C7F">
        <w:t>ek</w:t>
      </w:r>
      <w:r>
        <w:t xml:space="preserve"> akordów. Interfejs użytkownika jest sterowany trzema przyciskami: OK, NEXT oraz RESET.</w:t>
      </w:r>
    </w:p>
    <w:p w14:paraId="70F73DAC" w14:textId="24E79577" w:rsidR="009B57BB" w:rsidRDefault="009B57BB" w:rsidP="009B57BB">
      <w:pPr>
        <w:pStyle w:val="Tekstpodstawowyzwciciem"/>
      </w:pPr>
      <w:r>
        <w:t xml:space="preserve">W przeciwieństwie do modułu </w:t>
      </w:r>
      <w:proofErr w:type="spellStart"/>
      <w:r w:rsidRPr="00A42C7F">
        <w:rPr>
          <w:i/>
          <w:iCs/>
        </w:rPr>
        <w:t>lesson.c</w:t>
      </w:r>
      <w:proofErr w:type="spellEnd"/>
      <w:r>
        <w:t xml:space="preserve">, który zajmuje się weryfikacją poprawności gry, moduł </w:t>
      </w:r>
      <w:proofErr w:type="spellStart"/>
      <w:r w:rsidRPr="00A42C7F">
        <w:rPr>
          <w:i/>
          <w:iCs/>
        </w:rPr>
        <w:t>app.c</w:t>
      </w:r>
      <w:proofErr w:type="spellEnd"/>
      <w:r>
        <w:t xml:space="preserve"> pełni funkcję warstwy UI wyświetla</w:t>
      </w:r>
      <w:r w:rsidR="00A42C7F">
        <w:t>jąc odpowiednie</w:t>
      </w:r>
      <w:r>
        <w:t xml:space="preserve"> ekrany, interpretuj</w:t>
      </w:r>
      <w:r w:rsidR="00A42C7F">
        <w:t>ąc</w:t>
      </w:r>
      <w:r>
        <w:t xml:space="preserve"> naciśnięcia przycisków i w odpowiednim momencie przekazuj</w:t>
      </w:r>
      <w:r w:rsidR="00A42C7F">
        <w:t>ąc</w:t>
      </w:r>
      <w:r>
        <w:t xml:space="preserve"> je do silnika lekcji.</w:t>
      </w:r>
    </w:p>
    <w:p w14:paraId="5805EDBD" w14:textId="77777777" w:rsidR="009B57BB" w:rsidRDefault="009B57BB" w:rsidP="009B57BB">
      <w:pPr>
        <w:pStyle w:val="Tekstpodstawowyzwciciem"/>
      </w:pPr>
    </w:p>
    <w:p w14:paraId="659ECCC6" w14:textId="184054B0" w:rsidR="009B57BB" w:rsidRDefault="009B57BB" w:rsidP="00A42C7F">
      <w:pPr>
        <w:pStyle w:val="Tekstpodstawowyzwciciem"/>
        <w:numPr>
          <w:ilvl w:val="0"/>
          <w:numId w:val="33"/>
        </w:numPr>
      </w:pPr>
      <w:r>
        <w:t>Model stanu i dane pomocnicze (</w:t>
      </w:r>
      <w:proofErr w:type="spellStart"/>
      <w:r w:rsidRPr="00A42C7F">
        <w:rPr>
          <w:i/>
          <w:iCs/>
        </w:rPr>
        <w:t>app.h</w:t>
      </w:r>
      <w:proofErr w:type="spellEnd"/>
      <w:r>
        <w:t xml:space="preserve"> </w:t>
      </w:r>
      <w:r w:rsidR="00A42C7F">
        <w:t>/</w:t>
      </w:r>
      <w:r>
        <w:t xml:space="preserve"> </w:t>
      </w:r>
      <w:proofErr w:type="spellStart"/>
      <w:r w:rsidRPr="00A42C7F">
        <w:rPr>
          <w:i/>
          <w:iCs/>
        </w:rPr>
        <w:t>app.c</w:t>
      </w:r>
      <w:proofErr w:type="spellEnd"/>
      <w:r>
        <w:t>)</w:t>
      </w:r>
    </w:p>
    <w:p w14:paraId="05933E00" w14:textId="700F4EFA" w:rsidR="009B57BB" w:rsidRDefault="009B57BB" w:rsidP="009B57BB">
      <w:pPr>
        <w:pStyle w:val="Tekstpodstawowyzwciciem"/>
      </w:pPr>
      <w:r>
        <w:t xml:space="preserve">W pliku nagłówkowym </w:t>
      </w:r>
      <w:proofErr w:type="spellStart"/>
      <w:r w:rsidRPr="00A42C7F">
        <w:rPr>
          <w:i/>
          <w:iCs/>
        </w:rPr>
        <w:t>app.h</w:t>
      </w:r>
      <w:proofErr w:type="spellEnd"/>
      <w:r>
        <w:t xml:space="preserve"> zdefiniowano </w:t>
      </w:r>
      <w:r w:rsidR="00AE53AE">
        <w:t>typ wyliczeniowy</w:t>
      </w:r>
      <w:r>
        <w:t xml:space="preserve"> </w:t>
      </w:r>
      <w:proofErr w:type="spellStart"/>
      <w:r w:rsidRPr="00A42C7F">
        <w:rPr>
          <w:i/>
          <w:iCs/>
        </w:rPr>
        <w:t>AppState</w:t>
      </w:r>
      <w:proofErr w:type="spellEnd"/>
      <w:r>
        <w:t xml:space="preserve">, </w:t>
      </w:r>
      <w:r w:rsidR="00AE53AE">
        <w:t>opisujący</w:t>
      </w:r>
      <w:r>
        <w:t xml:space="preserve"> stany </w:t>
      </w:r>
      <w:r w:rsidR="00A42C7F">
        <w:t xml:space="preserve">w jakich </w:t>
      </w:r>
      <w:r w:rsidR="00AE53AE">
        <w:t xml:space="preserve">może </w:t>
      </w:r>
      <w:r w:rsidR="00A42C7F">
        <w:t>znajd</w:t>
      </w:r>
      <w:r w:rsidR="00AE53AE">
        <w:t>ować</w:t>
      </w:r>
      <w:r w:rsidR="00A42C7F">
        <w:t xml:space="preserve"> się interfejs użytkownika</w:t>
      </w:r>
      <w:r>
        <w:t>:</w:t>
      </w:r>
    </w:p>
    <w:p w14:paraId="7CBE26BE" w14:textId="2B8C0A55" w:rsidR="009B57BB" w:rsidRPr="009B57BB" w:rsidRDefault="00A42C7F" w:rsidP="009B57BB">
      <w:pPr>
        <w:pStyle w:val="Tekstpodstawowyzwciciem"/>
        <w:rPr>
          <w:lang w:val="en-US"/>
        </w:rPr>
      </w:pPr>
      <w:r>
        <w:rPr>
          <w:lang w:val="en-US"/>
        </w:rPr>
        <w:t xml:space="preserve">- </w:t>
      </w:r>
      <w:proofErr w:type="spellStart"/>
      <w:r w:rsidR="009B57BB" w:rsidRPr="009B57BB">
        <w:rPr>
          <w:lang w:val="en-US"/>
        </w:rPr>
        <w:t>ekran</w:t>
      </w:r>
      <w:proofErr w:type="spellEnd"/>
      <w:r w:rsidR="009B57BB" w:rsidRPr="009B57BB">
        <w:rPr>
          <w:lang w:val="en-US"/>
        </w:rPr>
        <w:t xml:space="preserve"> </w:t>
      </w:r>
      <w:proofErr w:type="spellStart"/>
      <w:r w:rsidR="009B57BB" w:rsidRPr="009B57BB">
        <w:rPr>
          <w:lang w:val="en-US"/>
        </w:rPr>
        <w:t>powitalny</w:t>
      </w:r>
      <w:proofErr w:type="spellEnd"/>
      <w:r w:rsidR="009B57BB" w:rsidRPr="009B57BB">
        <w:rPr>
          <w:lang w:val="en-US"/>
        </w:rPr>
        <w:t xml:space="preserve"> </w:t>
      </w:r>
      <w:r w:rsidR="009B57BB" w:rsidRPr="00A42C7F">
        <w:rPr>
          <w:i/>
          <w:iCs/>
          <w:lang w:val="en-US"/>
        </w:rPr>
        <w:t>APP_STATE_WELCOME</w:t>
      </w:r>
      <w:r>
        <w:rPr>
          <w:lang w:val="en-US"/>
        </w:rPr>
        <w:t>,</w:t>
      </w:r>
    </w:p>
    <w:p w14:paraId="4AE156FF" w14:textId="5DDFF790" w:rsidR="009B57BB" w:rsidRPr="009B57BB" w:rsidRDefault="00A42C7F" w:rsidP="00A42C7F">
      <w:pPr>
        <w:pStyle w:val="Tekstpodstawowyzwciciem"/>
        <w:rPr>
          <w:lang w:val="en-US"/>
        </w:rPr>
      </w:pPr>
      <w:r>
        <w:rPr>
          <w:lang w:val="en-US"/>
        </w:rPr>
        <w:t xml:space="preserve">- </w:t>
      </w:r>
      <w:r w:rsidR="009B57BB" w:rsidRPr="009B57BB">
        <w:rPr>
          <w:lang w:val="en-US"/>
        </w:rPr>
        <w:t xml:space="preserve">menu </w:t>
      </w:r>
      <w:proofErr w:type="spellStart"/>
      <w:r w:rsidR="009B57BB" w:rsidRPr="009B57BB">
        <w:rPr>
          <w:lang w:val="en-US"/>
        </w:rPr>
        <w:t>główne</w:t>
      </w:r>
      <w:proofErr w:type="spellEnd"/>
      <w:r w:rsidR="009B57BB" w:rsidRPr="009B57BB">
        <w:rPr>
          <w:lang w:val="en-US"/>
        </w:rPr>
        <w:t xml:space="preserve"> </w:t>
      </w:r>
      <w:r w:rsidR="009B57BB" w:rsidRPr="00A42C7F">
        <w:rPr>
          <w:i/>
          <w:iCs/>
          <w:lang w:val="en-US"/>
        </w:rPr>
        <w:t>APP_STATE_MENU_MAIN</w:t>
      </w:r>
      <w:r w:rsidR="009B57BB" w:rsidRPr="009B57BB">
        <w:rPr>
          <w:lang w:val="en-US"/>
        </w:rPr>
        <w:t>,</w:t>
      </w:r>
    </w:p>
    <w:p w14:paraId="63EEFF0C" w14:textId="7C6D842D" w:rsidR="009B57BB" w:rsidRDefault="00A42C7F" w:rsidP="00A42C7F">
      <w:pPr>
        <w:pStyle w:val="Tekstpodstawowyzwciciem"/>
      </w:pPr>
      <w:r w:rsidRPr="00A42C7F">
        <w:t xml:space="preserve">- </w:t>
      </w:r>
      <w:r w:rsidR="009B57BB">
        <w:t xml:space="preserve">lista utworów </w:t>
      </w:r>
      <w:r w:rsidR="009B57BB" w:rsidRPr="00A42C7F">
        <w:rPr>
          <w:i/>
          <w:iCs/>
        </w:rPr>
        <w:t>APP_STATE_MENU_SONGS</w:t>
      </w:r>
      <w:r w:rsidR="009B57BB">
        <w:t>,</w:t>
      </w:r>
    </w:p>
    <w:p w14:paraId="4B381E8C" w14:textId="6712A47A" w:rsidR="009B57BB" w:rsidRDefault="00A42C7F" w:rsidP="00A42C7F">
      <w:pPr>
        <w:pStyle w:val="Tekstpodstawowyzwciciem"/>
      </w:pPr>
      <w:r>
        <w:t xml:space="preserve">- </w:t>
      </w:r>
      <w:r w:rsidR="009B57BB">
        <w:t xml:space="preserve">lista paczek akordów </w:t>
      </w:r>
      <w:r w:rsidR="009B57BB" w:rsidRPr="00A42C7F">
        <w:rPr>
          <w:i/>
          <w:iCs/>
        </w:rPr>
        <w:t>APP_STATE_MENU_CHORDPACKS</w:t>
      </w:r>
      <w:r w:rsidR="009B57BB">
        <w:t>,</w:t>
      </w:r>
    </w:p>
    <w:p w14:paraId="0AF4B4FC" w14:textId="77777777" w:rsidR="00A42C7F" w:rsidRDefault="00A42C7F" w:rsidP="00A42C7F">
      <w:pPr>
        <w:pStyle w:val="Tekstpodstawowyzwciciem"/>
        <w:rPr>
          <w:lang w:val="en-US"/>
        </w:rPr>
      </w:pPr>
      <w:r w:rsidRPr="00A42C7F">
        <w:rPr>
          <w:lang w:val="en-US"/>
        </w:rPr>
        <w:t xml:space="preserve">- </w:t>
      </w:r>
      <w:proofErr w:type="spellStart"/>
      <w:r w:rsidR="009B57BB" w:rsidRPr="009B57BB">
        <w:rPr>
          <w:lang w:val="en-US"/>
        </w:rPr>
        <w:t>ekran</w:t>
      </w:r>
      <w:proofErr w:type="spellEnd"/>
      <w:r w:rsidR="009B57BB" w:rsidRPr="009B57BB">
        <w:rPr>
          <w:lang w:val="en-US"/>
        </w:rPr>
        <w:t xml:space="preserve"> </w:t>
      </w:r>
      <w:proofErr w:type="spellStart"/>
      <w:r w:rsidR="009B57BB" w:rsidRPr="009B57BB">
        <w:rPr>
          <w:lang w:val="en-US"/>
        </w:rPr>
        <w:t>legendy</w:t>
      </w:r>
      <w:proofErr w:type="spellEnd"/>
      <w:r w:rsidR="009B57BB" w:rsidRPr="009B57BB">
        <w:rPr>
          <w:lang w:val="en-US"/>
        </w:rPr>
        <w:t xml:space="preserve"> </w:t>
      </w:r>
      <w:proofErr w:type="spellStart"/>
      <w:r w:rsidR="009B57BB" w:rsidRPr="009B57BB">
        <w:rPr>
          <w:lang w:val="en-US"/>
        </w:rPr>
        <w:t>symboli</w:t>
      </w:r>
      <w:proofErr w:type="spellEnd"/>
      <w:r w:rsidR="009B57BB" w:rsidRPr="009B57BB">
        <w:rPr>
          <w:lang w:val="en-US"/>
        </w:rPr>
        <w:t xml:space="preserve"> </w:t>
      </w:r>
      <w:r w:rsidR="009B57BB" w:rsidRPr="00A42C7F">
        <w:rPr>
          <w:i/>
          <w:iCs/>
          <w:lang w:val="en-US"/>
        </w:rPr>
        <w:t>APP_STATE_VIEW_LEGEND</w:t>
      </w:r>
      <w:r w:rsidR="009B57BB" w:rsidRPr="009B57BB">
        <w:rPr>
          <w:lang w:val="en-US"/>
        </w:rPr>
        <w:t>,</w:t>
      </w:r>
    </w:p>
    <w:p w14:paraId="2419A6AB" w14:textId="28C9AA0B" w:rsidR="009B57BB" w:rsidRPr="009B57BB" w:rsidRDefault="00A42C7F" w:rsidP="009B57BB">
      <w:pPr>
        <w:pStyle w:val="Tekstpodstawowyzwciciem"/>
        <w:rPr>
          <w:lang w:val="en-US"/>
        </w:rPr>
      </w:pPr>
      <w:r>
        <w:rPr>
          <w:lang w:val="en-US"/>
        </w:rPr>
        <w:lastRenderedPageBreak/>
        <w:t xml:space="preserve">- </w:t>
      </w:r>
      <w:proofErr w:type="spellStart"/>
      <w:r w:rsidR="009B57BB" w:rsidRPr="009B57BB">
        <w:rPr>
          <w:lang w:val="en-US"/>
        </w:rPr>
        <w:t>uruchomiona</w:t>
      </w:r>
      <w:proofErr w:type="spellEnd"/>
      <w:r w:rsidR="009B57BB" w:rsidRPr="009B57BB">
        <w:rPr>
          <w:lang w:val="en-US"/>
        </w:rPr>
        <w:t xml:space="preserve"> </w:t>
      </w:r>
      <w:proofErr w:type="spellStart"/>
      <w:r w:rsidR="009B57BB" w:rsidRPr="009B57BB">
        <w:rPr>
          <w:lang w:val="en-US"/>
        </w:rPr>
        <w:t>lekcja</w:t>
      </w:r>
      <w:proofErr w:type="spellEnd"/>
      <w:r w:rsidR="009B57BB" w:rsidRPr="009B57BB">
        <w:rPr>
          <w:lang w:val="en-US"/>
        </w:rPr>
        <w:t xml:space="preserve"> </w:t>
      </w:r>
      <w:proofErr w:type="spellStart"/>
      <w:r w:rsidR="009B57BB" w:rsidRPr="009B57BB">
        <w:rPr>
          <w:lang w:val="en-US"/>
        </w:rPr>
        <w:t>utworu</w:t>
      </w:r>
      <w:proofErr w:type="spellEnd"/>
      <w:r w:rsidR="009B57BB" w:rsidRPr="009B57BB">
        <w:rPr>
          <w:lang w:val="en-US"/>
        </w:rPr>
        <w:t xml:space="preserve"> </w:t>
      </w:r>
      <w:r w:rsidR="009B57BB" w:rsidRPr="00A42C7F">
        <w:rPr>
          <w:i/>
          <w:iCs/>
          <w:lang w:val="en-US"/>
        </w:rPr>
        <w:t>APP_STATE_LESSON_SONG</w:t>
      </w:r>
      <w:r w:rsidR="009B57BB" w:rsidRPr="009B57BB">
        <w:rPr>
          <w:lang w:val="en-US"/>
        </w:rPr>
        <w:t xml:space="preserve"> </w:t>
      </w:r>
      <w:proofErr w:type="spellStart"/>
      <w:r w:rsidR="009B57BB" w:rsidRPr="009B57BB">
        <w:rPr>
          <w:lang w:val="en-US"/>
        </w:rPr>
        <w:t>lub</w:t>
      </w:r>
      <w:proofErr w:type="spellEnd"/>
      <w:r w:rsidR="009B57BB" w:rsidRPr="009B57BB">
        <w:rPr>
          <w:lang w:val="en-US"/>
        </w:rPr>
        <w:t xml:space="preserve"> </w:t>
      </w:r>
      <w:proofErr w:type="spellStart"/>
      <w:r w:rsidR="009B57BB" w:rsidRPr="009B57BB">
        <w:rPr>
          <w:lang w:val="en-US"/>
        </w:rPr>
        <w:t>akordów</w:t>
      </w:r>
      <w:proofErr w:type="spellEnd"/>
      <w:r w:rsidR="009B57BB" w:rsidRPr="009B57BB">
        <w:rPr>
          <w:lang w:val="en-US"/>
        </w:rPr>
        <w:t xml:space="preserve"> </w:t>
      </w:r>
      <w:r w:rsidR="009B57BB" w:rsidRPr="00A42C7F">
        <w:rPr>
          <w:i/>
          <w:iCs/>
          <w:lang w:val="en-US"/>
        </w:rPr>
        <w:t>APP_STATE_LESSON_CHORD</w:t>
      </w:r>
      <w:r w:rsidR="009B57BB" w:rsidRPr="009B57BB">
        <w:rPr>
          <w:lang w:val="en-US"/>
        </w:rPr>
        <w:t>.</w:t>
      </w:r>
    </w:p>
    <w:p w14:paraId="071BB887" w14:textId="3992D7CB" w:rsidR="009B57BB" w:rsidRDefault="009B57BB" w:rsidP="009B57BB">
      <w:pPr>
        <w:pStyle w:val="Tekstpodstawowyzwciciem"/>
      </w:pPr>
      <w:r>
        <w:t xml:space="preserve">W </w:t>
      </w:r>
      <w:proofErr w:type="spellStart"/>
      <w:r w:rsidRPr="00A42C7F">
        <w:rPr>
          <w:i/>
          <w:iCs/>
        </w:rPr>
        <w:t>app.c</w:t>
      </w:r>
      <w:proofErr w:type="spellEnd"/>
      <w:r>
        <w:t xml:space="preserve"> stan aplikacji jest przechowywany w zmiennej statycznej </w:t>
      </w:r>
      <w:proofErr w:type="spellStart"/>
      <w:r w:rsidRPr="00A42C7F">
        <w:rPr>
          <w:i/>
          <w:iCs/>
        </w:rPr>
        <w:t>appState</w:t>
      </w:r>
      <w:proofErr w:type="spellEnd"/>
      <w:r>
        <w:t>, a nawigacja po listach</w:t>
      </w:r>
      <w:r w:rsidR="00A42C7F">
        <w:t xml:space="preserve"> w danych stanach</w:t>
      </w:r>
      <w:r>
        <w:t xml:space="preserve"> realizowana jest przez indeksy: </w:t>
      </w:r>
      <w:proofErr w:type="spellStart"/>
      <w:r w:rsidRPr="00A42C7F">
        <w:rPr>
          <w:i/>
          <w:iCs/>
        </w:rPr>
        <w:t>mainMenuIndex</w:t>
      </w:r>
      <w:proofErr w:type="spellEnd"/>
      <w:r>
        <w:t xml:space="preserve">, </w:t>
      </w:r>
      <w:proofErr w:type="spellStart"/>
      <w:r w:rsidRPr="00A42C7F">
        <w:rPr>
          <w:i/>
          <w:iCs/>
        </w:rPr>
        <w:t>songListIndex</w:t>
      </w:r>
      <w:proofErr w:type="spellEnd"/>
      <w:r>
        <w:t xml:space="preserve"> oraz </w:t>
      </w:r>
      <w:proofErr w:type="spellStart"/>
      <w:r w:rsidRPr="00A42C7F">
        <w:rPr>
          <w:i/>
          <w:iCs/>
        </w:rPr>
        <w:t>chordPackIndex</w:t>
      </w:r>
      <w:proofErr w:type="spellEnd"/>
      <w:r>
        <w:t xml:space="preserve">. Moduł korzysta ze wspólnej instancji LCD </w:t>
      </w:r>
      <w:proofErr w:type="spellStart"/>
      <w:r w:rsidRPr="00A42C7F">
        <w:rPr>
          <w:i/>
          <w:iCs/>
        </w:rPr>
        <w:t>extern</w:t>
      </w:r>
      <w:proofErr w:type="spellEnd"/>
      <w:r w:rsidRPr="00A42C7F">
        <w:rPr>
          <w:i/>
          <w:iCs/>
        </w:rPr>
        <w:t xml:space="preserve"> </w:t>
      </w:r>
      <w:proofErr w:type="spellStart"/>
      <w:r w:rsidRPr="00A42C7F">
        <w:rPr>
          <w:i/>
          <w:iCs/>
        </w:rPr>
        <w:t>GroveLCD_t</w:t>
      </w:r>
      <w:proofErr w:type="spellEnd"/>
      <w:r w:rsidRPr="00A42C7F">
        <w:rPr>
          <w:i/>
          <w:iCs/>
        </w:rPr>
        <w:t xml:space="preserve"> </w:t>
      </w:r>
      <w:proofErr w:type="spellStart"/>
      <w:r w:rsidRPr="00A42C7F">
        <w:rPr>
          <w:i/>
          <w:iCs/>
        </w:rPr>
        <w:t>lcd</w:t>
      </w:r>
      <w:proofErr w:type="spellEnd"/>
      <w:r>
        <w:t xml:space="preserve">, inicjalizowanej wcześniej w </w:t>
      </w:r>
      <w:proofErr w:type="spellStart"/>
      <w:r w:rsidRPr="00A42C7F">
        <w:rPr>
          <w:i/>
          <w:iCs/>
        </w:rPr>
        <w:t>main.c</w:t>
      </w:r>
      <w:proofErr w:type="spellEnd"/>
      <w:r>
        <w:t>.</w:t>
      </w:r>
    </w:p>
    <w:p w14:paraId="4D82D4AE" w14:textId="77777777" w:rsidR="009B57BB" w:rsidRDefault="009B57BB" w:rsidP="009B57BB">
      <w:pPr>
        <w:pStyle w:val="Tekstpodstawowyzwciciem"/>
      </w:pPr>
    </w:p>
    <w:p w14:paraId="5E49C9A2" w14:textId="3DA363D4" w:rsidR="009B57BB" w:rsidRDefault="009B57BB" w:rsidP="00A42C7F">
      <w:pPr>
        <w:pStyle w:val="Tekstpodstawowyzwciciem"/>
        <w:numPr>
          <w:ilvl w:val="0"/>
          <w:numId w:val="33"/>
        </w:numPr>
      </w:pPr>
      <w:r>
        <w:t>Ekrany LCD i sposób prezentacji informacji</w:t>
      </w:r>
    </w:p>
    <w:p w14:paraId="75D6E504" w14:textId="5E51DE38" w:rsidR="009B57BB" w:rsidRDefault="00A42C7F" w:rsidP="009B57BB">
      <w:pPr>
        <w:pStyle w:val="Tekstpodstawowyzwciciem"/>
      </w:pPr>
      <w:r>
        <w:t xml:space="preserve">Plik źródłowy </w:t>
      </w:r>
      <w:proofErr w:type="spellStart"/>
      <w:r w:rsidR="009B57BB" w:rsidRPr="00A42C7F">
        <w:rPr>
          <w:i/>
          <w:iCs/>
        </w:rPr>
        <w:t>app.c</w:t>
      </w:r>
      <w:proofErr w:type="spellEnd"/>
      <w:r w:rsidR="009B57BB">
        <w:t xml:space="preserve"> zawiera zestaw funkcji renderujących poszczególne ekrany: </w:t>
      </w:r>
      <w:proofErr w:type="spellStart"/>
      <w:r w:rsidR="009B57BB" w:rsidRPr="00A42C7F">
        <w:rPr>
          <w:i/>
          <w:iCs/>
        </w:rPr>
        <w:t>DisplayWelcomeScreen</w:t>
      </w:r>
      <w:proofErr w:type="spellEnd"/>
      <w:r w:rsidR="009B57BB" w:rsidRPr="00A42C7F">
        <w:rPr>
          <w:i/>
          <w:iCs/>
        </w:rPr>
        <w:t>()</w:t>
      </w:r>
      <w:r w:rsidR="009B57BB">
        <w:t xml:space="preserve">, </w:t>
      </w:r>
      <w:proofErr w:type="spellStart"/>
      <w:r w:rsidR="009B57BB" w:rsidRPr="00A42C7F">
        <w:rPr>
          <w:i/>
          <w:iCs/>
        </w:rPr>
        <w:t>DisplayMainMenu</w:t>
      </w:r>
      <w:proofErr w:type="spellEnd"/>
      <w:r w:rsidR="009B57BB" w:rsidRPr="00A42C7F">
        <w:rPr>
          <w:i/>
          <w:iCs/>
        </w:rPr>
        <w:t>()</w:t>
      </w:r>
      <w:r w:rsidR="009B57BB">
        <w:t xml:space="preserve">, </w:t>
      </w:r>
      <w:proofErr w:type="spellStart"/>
      <w:r w:rsidR="009B57BB" w:rsidRPr="00A42C7F">
        <w:rPr>
          <w:i/>
          <w:iCs/>
        </w:rPr>
        <w:t>DisplaySongsList</w:t>
      </w:r>
      <w:proofErr w:type="spellEnd"/>
      <w:r w:rsidR="009B57BB" w:rsidRPr="00A42C7F">
        <w:rPr>
          <w:i/>
          <w:iCs/>
        </w:rPr>
        <w:t>()</w:t>
      </w:r>
      <w:r w:rsidR="009B57BB">
        <w:t xml:space="preserve">, </w:t>
      </w:r>
      <w:proofErr w:type="spellStart"/>
      <w:r w:rsidR="009B57BB" w:rsidRPr="00A42C7F">
        <w:rPr>
          <w:i/>
          <w:iCs/>
        </w:rPr>
        <w:t>DisplayChordPacksList</w:t>
      </w:r>
      <w:proofErr w:type="spellEnd"/>
      <w:r w:rsidR="009B57BB" w:rsidRPr="00A42C7F">
        <w:rPr>
          <w:i/>
          <w:iCs/>
        </w:rPr>
        <w:t>()</w:t>
      </w:r>
      <w:r w:rsidR="009B57BB">
        <w:t xml:space="preserve"> oraz </w:t>
      </w:r>
      <w:proofErr w:type="spellStart"/>
      <w:r w:rsidR="009B57BB" w:rsidRPr="00A42C7F">
        <w:rPr>
          <w:i/>
          <w:iCs/>
        </w:rPr>
        <w:t>DisplayNotesLegend</w:t>
      </w:r>
      <w:proofErr w:type="spellEnd"/>
      <w:r w:rsidR="009B57BB" w:rsidRPr="00A42C7F">
        <w:rPr>
          <w:i/>
          <w:iCs/>
        </w:rPr>
        <w:t>()</w:t>
      </w:r>
      <w:r w:rsidR="009B57BB">
        <w:t>. Każda z nich czyści wyświetlacz i zapisuje nową zawartość dostosowaną do ograniczeń LCD 16×2.</w:t>
      </w:r>
    </w:p>
    <w:p w14:paraId="746AEAB2" w14:textId="220E47FD" w:rsidR="00A42C7F" w:rsidRDefault="009B57BB" w:rsidP="00AE53AE">
      <w:pPr>
        <w:pStyle w:val="Tekstpodstawowyzwciciem"/>
      </w:pPr>
      <w:r>
        <w:t xml:space="preserve">Menu główne posiada trzy </w:t>
      </w:r>
      <w:r w:rsidR="00AE53AE">
        <w:t>opcje</w:t>
      </w:r>
      <w:r>
        <w:t xml:space="preserve"> </w:t>
      </w:r>
      <w:r w:rsidR="00A42C7F">
        <w:t>do wyboru przez użytkownika:</w:t>
      </w:r>
      <w:r w:rsidR="00AE53AE">
        <w:t xml:space="preserve"> </w:t>
      </w:r>
      <w:r>
        <w:t>legend</w:t>
      </w:r>
      <w:r w:rsidR="00AE53AE">
        <w:t>ę</w:t>
      </w:r>
      <w:r>
        <w:t xml:space="preserve"> znaków, list</w:t>
      </w:r>
      <w:r w:rsidR="00AE53AE">
        <w:t>ę</w:t>
      </w:r>
      <w:r>
        <w:t xml:space="preserve"> utworów, list</w:t>
      </w:r>
      <w:r w:rsidR="00AE53AE">
        <w:t>ę</w:t>
      </w:r>
      <w:r>
        <w:t xml:space="preserve"> akordów</w:t>
      </w:r>
      <w:r w:rsidR="00A42C7F">
        <w:t>.</w:t>
      </w:r>
    </w:p>
    <w:p w14:paraId="501CCF73" w14:textId="7A51A08C" w:rsidR="009B57BB" w:rsidRDefault="00A42C7F" w:rsidP="009B57BB">
      <w:pPr>
        <w:pStyle w:val="Tekstpodstawowyzwciciem"/>
      </w:pPr>
      <w:r>
        <w:t>W</w:t>
      </w:r>
      <w:r w:rsidR="009B57BB">
        <w:t xml:space="preserve"> dolnym wierszu</w:t>
      </w:r>
      <w:r>
        <w:t xml:space="preserve"> LCD</w:t>
      </w:r>
      <w:r w:rsidR="009B57BB">
        <w:t xml:space="preserve"> wyświetlana jest krótka podpowiedź sterowania (np. „NEXT=Down OK=</w:t>
      </w:r>
      <w:proofErr w:type="spellStart"/>
      <w:r w:rsidR="009B57BB">
        <w:t>Sel</w:t>
      </w:r>
      <w:proofErr w:type="spellEnd"/>
      <w:r w:rsidR="009B57BB">
        <w:t xml:space="preserve">”). Dla ekranów list zastosowano prostą konwencję wizualną </w:t>
      </w:r>
      <w:r>
        <w:br/>
      </w:r>
      <w:r w:rsidR="009B57BB">
        <w:t>(„&gt; ” przed nazwą), aby zaznaczyć aktualnie wybraną pozycję.</w:t>
      </w:r>
    </w:p>
    <w:p w14:paraId="7C4F587F" w14:textId="77777777" w:rsidR="009B57BB" w:rsidRDefault="009B57BB" w:rsidP="009B57BB">
      <w:pPr>
        <w:pStyle w:val="Tekstpodstawowyzwciciem"/>
      </w:pPr>
      <w:r>
        <w:t>Dodatkowo ekran legendy prezentuje symbole nut i znaki chromatyczne, wykorzystując znaki własne w pamięci CGRAM (załadowane wcześniej w sekwencji startowej programu).</w:t>
      </w:r>
    </w:p>
    <w:p w14:paraId="20C23FDA" w14:textId="77777777" w:rsidR="009B57BB" w:rsidRDefault="009B57BB" w:rsidP="009B57BB">
      <w:pPr>
        <w:pStyle w:val="Tekstpodstawowyzwciciem"/>
      </w:pPr>
    </w:p>
    <w:p w14:paraId="5AA19DE0" w14:textId="197FC02F" w:rsidR="009B57BB" w:rsidRDefault="009B57BB" w:rsidP="00A42C7F">
      <w:pPr>
        <w:pStyle w:val="Tekstpodstawowyzwciciem"/>
        <w:numPr>
          <w:ilvl w:val="0"/>
          <w:numId w:val="33"/>
        </w:numPr>
      </w:pPr>
      <w:r>
        <w:t>Obsługa przycisków i przejścia pomiędzy stanami (</w:t>
      </w:r>
      <w:proofErr w:type="spellStart"/>
      <w:r w:rsidRPr="00A42C7F">
        <w:rPr>
          <w:i/>
          <w:iCs/>
        </w:rPr>
        <w:t>App_Update</w:t>
      </w:r>
      <w:proofErr w:type="spellEnd"/>
      <w:r>
        <w:t>)</w:t>
      </w:r>
    </w:p>
    <w:p w14:paraId="77185BED" w14:textId="77777777" w:rsidR="00A42C7F" w:rsidRDefault="009B57BB" w:rsidP="009B57BB">
      <w:pPr>
        <w:pStyle w:val="Tekstpodstawowyzwciciem"/>
      </w:pPr>
      <w:r>
        <w:t>Centralną funkcją modułu jest</w:t>
      </w:r>
      <w:r w:rsidR="00A42C7F">
        <w:t xml:space="preserve"> funkcja</w:t>
      </w:r>
      <w:r>
        <w:t xml:space="preserve"> </w:t>
      </w:r>
      <w:proofErr w:type="spellStart"/>
      <w:r w:rsidRPr="00A42C7F">
        <w:rPr>
          <w:i/>
          <w:iCs/>
        </w:rPr>
        <w:t>App_Update</w:t>
      </w:r>
      <w:proofErr w:type="spellEnd"/>
      <w:r w:rsidRPr="00A42C7F">
        <w:rPr>
          <w:i/>
          <w:iCs/>
        </w:rPr>
        <w:t>()</w:t>
      </w:r>
      <w:r>
        <w:t xml:space="preserve">, wywoływana cyklicznie w pętli głównej programu. </w:t>
      </w:r>
    </w:p>
    <w:p w14:paraId="7F614874" w14:textId="0AE5EA39" w:rsidR="009B57BB" w:rsidRDefault="00AE53AE" w:rsidP="009B57BB">
      <w:pPr>
        <w:pStyle w:val="Tekstpodstawowyzwciciem"/>
      </w:pPr>
      <w:r w:rsidRPr="00AE53AE">
        <w:t xml:space="preserve">Funkcja sprawdza, czy w bieżącej iteracji wykryto zdarzenie naciśnięcia przycisku </w:t>
      </w:r>
      <w:proofErr w:type="spellStart"/>
      <w:r w:rsidRPr="00AE53AE">
        <w:rPr>
          <w:i/>
          <w:iCs/>
        </w:rPr>
        <w:t>Button_WasPressed</w:t>
      </w:r>
      <w:proofErr w:type="spellEnd"/>
      <w:r w:rsidRPr="00AE53AE">
        <w:rPr>
          <w:i/>
          <w:iCs/>
        </w:rPr>
        <w:t>()</w:t>
      </w:r>
      <w:r w:rsidRPr="00AE53AE">
        <w:t xml:space="preserve">, a następnie </w:t>
      </w:r>
      <w:r>
        <w:t xml:space="preserve">– zależnie </w:t>
      </w:r>
      <w:r w:rsidRPr="00AE53AE">
        <w:t xml:space="preserve">od stanu </w:t>
      </w:r>
      <w:proofErr w:type="spellStart"/>
      <w:r w:rsidRPr="00AE53AE">
        <w:rPr>
          <w:i/>
          <w:iCs/>
        </w:rPr>
        <w:t>AppState</w:t>
      </w:r>
      <w:proofErr w:type="spellEnd"/>
      <w:r w:rsidRPr="00AE53AE">
        <w:t xml:space="preserve"> – wykonuje odpowiednie przejścia w maszynie stanów UI</w:t>
      </w:r>
      <w:r>
        <w:t>:</w:t>
      </w:r>
    </w:p>
    <w:p w14:paraId="52258E8A" w14:textId="1434C97C" w:rsidR="009B57BB" w:rsidRDefault="00833AEC" w:rsidP="009B57BB">
      <w:pPr>
        <w:pStyle w:val="Tekstpodstawowyzwciciem"/>
      </w:pPr>
      <w:r>
        <w:t xml:space="preserve">- Przycisk </w:t>
      </w:r>
      <w:r w:rsidR="009B57BB" w:rsidRPr="00833AEC">
        <w:rPr>
          <w:i/>
          <w:iCs/>
        </w:rPr>
        <w:t>OK</w:t>
      </w:r>
      <w:r w:rsidR="009B57BB">
        <w:t xml:space="preserve"> zatwierdza wybór</w:t>
      </w:r>
      <w:r>
        <w:t xml:space="preserve">, używany do </w:t>
      </w:r>
      <w:r w:rsidR="009B57BB">
        <w:t>przejści</w:t>
      </w:r>
      <w:r>
        <w:t>a</w:t>
      </w:r>
      <w:r w:rsidR="009B57BB">
        <w:t xml:space="preserve"> z ekranu powitalnego do menu, wejści</w:t>
      </w:r>
      <w:r>
        <w:t>a</w:t>
      </w:r>
      <w:r w:rsidR="009B57BB">
        <w:t xml:space="preserve"> do podmenu</w:t>
      </w:r>
      <w:r>
        <w:t xml:space="preserve"> czy</w:t>
      </w:r>
      <w:r w:rsidR="009B57BB">
        <w:t xml:space="preserve"> uruchomieni</w:t>
      </w:r>
      <w:r>
        <w:t>a</w:t>
      </w:r>
      <w:r w:rsidR="009B57BB">
        <w:t xml:space="preserve"> lekcji dla wybranej pozycji.</w:t>
      </w:r>
    </w:p>
    <w:p w14:paraId="127DA491" w14:textId="12686985" w:rsidR="009B57BB" w:rsidRDefault="00833AEC" w:rsidP="009B57BB">
      <w:pPr>
        <w:pStyle w:val="Tekstpodstawowyzwciciem"/>
      </w:pPr>
      <w:r>
        <w:lastRenderedPageBreak/>
        <w:t xml:space="preserve">- Przycisk </w:t>
      </w:r>
      <w:r w:rsidR="009B57BB" w:rsidRPr="00833AEC">
        <w:rPr>
          <w:i/>
          <w:iCs/>
        </w:rPr>
        <w:t>NEXT</w:t>
      </w:r>
      <w:r>
        <w:t xml:space="preserve"> </w:t>
      </w:r>
      <w:r w:rsidR="009B57BB">
        <w:t>przewija pozycje w menu lub po elementach list</w:t>
      </w:r>
      <w:r>
        <w:t xml:space="preserve">, </w:t>
      </w:r>
      <w:r w:rsidR="009B57BB">
        <w:t>indeks jest zawijany modulo liczby pozycji</w:t>
      </w:r>
      <w:r>
        <w:t>, czyli po ostatnim elemencie wracamy na samą górę listy.</w:t>
      </w:r>
    </w:p>
    <w:p w14:paraId="3885229B" w14:textId="2B270A5B" w:rsidR="009B57BB" w:rsidRDefault="00833AEC" w:rsidP="009B57BB">
      <w:pPr>
        <w:pStyle w:val="Tekstpodstawowyzwciciem"/>
      </w:pPr>
      <w:r>
        <w:t xml:space="preserve">- Przycisk </w:t>
      </w:r>
      <w:r w:rsidR="009B57BB" w:rsidRPr="00833AEC">
        <w:rPr>
          <w:i/>
          <w:iCs/>
        </w:rPr>
        <w:t>RESET</w:t>
      </w:r>
      <w:r w:rsidR="009B57BB">
        <w:t xml:space="preserve"> pełni rolę powrotu</w:t>
      </w:r>
      <w:r>
        <w:t xml:space="preserve">, </w:t>
      </w:r>
      <w:r w:rsidR="009B57BB">
        <w:t>np. z list/legendy do menu głównego</w:t>
      </w:r>
      <w:r>
        <w:t>.</w:t>
      </w:r>
      <w:r w:rsidR="009B57BB">
        <w:t xml:space="preserve"> </w:t>
      </w:r>
    </w:p>
    <w:p w14:paraId="01B22621" w14:textId="23C5062A" w:rsidR="00833AEC" w:rsidRDefault="009B57BB" w:rsidP="009B57BB">
      <w:pPr>
        <w:pStyle w:val="Tekstpodstawowyzwciciem"/>
      </w:pPr>
      <w:r>
        <w:t xml:space="preserve">W stanie lekcji </w:t>
      </w:r>
      <w:r w:rsidRPr="00833AEC">
        <w:rPr>
          <w:i/>
          <w:iCs/>
        </w:rPr>
        <w:t>APP_STATE_LESSON_SONG</w:t>
      </w:r>
      <w:r>
        <w:t xml:space="preserve"> </w:t>
      </w:r>
      <w:r w:rsidR="00833AEC">
        <w:t>lub</w:t>
      </w:r>
      <w:r>
        <w:t xml:space="preserve"> </w:t>
      </w:r>
      <w:r w:rsidRPr="00833AEC">
        <w:rPr>
          <w:i/>
          <w:iCs/>
        </w:rPr>
        <w:t>APP_STATE_LESSON_CHORD</w:t>
      </w:r>
      <w:r>
        <w:t xml:space="preserve"> </w:t>
      </w:r>
      <w:r w:rsidR="00AE53AE" w:rsidRPr="00AE53AE">
        <w:t xml:space="preserve">menu przestaje reagować na przyciski jako nawigację, a zdarzenia są mapowane na </w:t>
      </w:r>
      <w:r w:rsidR="00AE53AE">
        <w:t xml:space="preserve">kody </w:t>
      </w:r>
      <w:r w:rsidR="00AE53AE" w:rsidRPr="00AE53AE">
        <w:t>LESSON_INPUT_BTN_* i przekazywane do</w:t>
      </w:r>
      <w:r w:rsidR="00AE53AE">
        <w:t xml:space="preserve"> silnika lekcji z wykorzystaniem</w:t>
      </w:r>
      <w:r w:rsidR="00AE53AE" w:rsidRPr="00AE53AE">
        <w:t xml:space="preserve"> </w:t>
      </w:r>
      <w:proofErr w:type="spellStart"/>
      <w:r w:rsidR="00AE53AE" w:rsidRPr="00AE53AE">
        <w:rPr>
          <w:i/>
          <w:iCs/>
        </w:rPr>
        <w:t>Lesson_HandleInput</w:t>
      </w:r>
      <w:proofErr w:type="spellEnd"/>
      <w:r w:rsidR="00AE53AE" w:rsidRPr="00AE53AE">
        <w:rPr>
          <w:i/>
          <w:iCs/>
        </w:rPr>
        <w:t>()</w:t>
      </w:r>
      <w:r w:rsidR="00AE53AE" w:rsidRPr="00AE53AE">
        <w:t>.</w:t>
      </w:r>
    </w:p>
    <w:p w14:paraId="668D5678" w14:textId="00AA6995" w:rsidR="009B57BB" w:rsidRDefault="009B57BB" w:rsidP="009B57BB">
      <w:pPr>
        <w:pStyle w:val="Tekstpodstawowyzwciciem"/>
      </w:pPr>
      <w:r>
        <w:t xml:space="preserve">Powrót do listy następuje po zakończeniu lekcji, co jest wykrywane przez sprawdzenie </w:t>
      </w:r>
      <w:proofErr w:type="spellStart"/>
      <w:r w:rsidRPr="00833AEC">
        <w:rPr>
          <w:i/>
          <w:iCs/>
        </w:rPr>
        <w:t>Lesson_IsActive</w:t>
      </w:r>
      <w:proofErr w:type="spellEnd"/>
      <w:r w:rsidRPr="00833AEC">
        <w:rPr>
          <w:i/>
          <w:iCs/>
        </w:rPr>
        <w:t>()</w:t>
      </w:r>
      <w:r w:rsidR="00833AEC">
        <w:t xml:space="preserve">, </w:t>
      </w:r>
      <w:r>
        <w:t>np. po wciśnięciu dowolnego przycisku na ekranie podsumowania.</w:t>
      </w:r>
    </w:p>
    <w:p w14:paraId="27AB8B97" w14:textId="77777777" w:rsidR="00833AEC" w:rsidRDefault="00833AEC" w:rsidP="00833AEC">
      <w:pPr>
        <w:pStyle w:val="Tekstpodstawowyzwciciem"/>
        <w:keepNext/>
        <w:ind w:firstLine="0"/>
      </w:pPr>
      <w:r>
        <w:rPr>
          <w:noProof/>
        </w:rPr>
        <w:drawing>
          <wp:inline distT="0" distB="0" distL="0" distR="0" wp14:anchorId="30AC7A53" wp14:editId="7516478A">
            <wp:extent cx="5227773" cy="5814564"/>
            <wp:effectExtent l="0" t="0" r="0" b="0"/>
            <wp:docPr id="766113941" name="Obraz 3"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941" name="Obraz 3" descr="Obraz zawierający tekst, zrzut ekranu, Czcionka&#10;&#10;Zawartość wygenerowana przez AI może być niepoprawna."/>
                    <pic:cNvPicPr/>
                  </pic:nvPicPr>
                  <pic:blipFill>
                    <a:blip r:embed="rId42">
                      <a:extLst>
                        <a:ext uri="{28A0092B-C50C-407E-A947-70E740481C1C}">
                          <a14:useLocalDpi xmlns:a14="http://schemas.microsoft.com/office/drawing/2010/main" val="0"/>
                        </a:ext>
                      </a:extLst>
                    </a:blip>
                    <a:stretch>
                      <a:fillRect/>
                    </a:stretch>
                  </pic:blipFill>
                  <pic:spPr>
                    <a:xfrm>
                      <a:off x="0" y="0"/>
                      <a:ext cx="5227773" cy="5814564"/>
                    </a:xfrm>
                    <a:prstGeom prst="rect">
                      <a:avLst/>
                    </a:prstGeom>
                  </pic:spPr>
                </pic:pic>
              </a:graphicData>
            </a:graphic>
          </wp:inline>
        </w:drawing>
      </w:r>
    </w:p>
    <w:p w14:paraId="541D1244" w14:textId="5A103D0F" w:rsidR="009B57BB" w:rsidRPr="00833AEC" w:rsidRDefault="00833AEC" w:rsidP="00833AEC">
      <w:pPr>
        <w:pStyle w:val="Legenda"/>
        <w:jc w:val="center"/>
        <w:rPr>
          <w:i/>
          <w:iCs/>
        </w:rPr>
      </w:pPr>
      <w:bookmarkStart w:id="81" w:name="_Toc218271624"/>
      <w:r w:rsidRPr="00DF571D">
        <w:t xml:space="preserve">Rys. </w:t>
      </w:r>
      <w:r>
        <w:fldChar w:fldCharType="begin"/>
      </w:r>
      <w:r w:rsidRPr="00DF571D">
        <w:instrText xml:space="preserve"> SEQ Rys. \* ARABIC </w:instrText>
      </w:r>
      <w:r>
        <w:fldChar w:fldCharType="separate"/>
      </w:r>
      <w:r w:rsidR="00A6477C">
        <w:rPr>
          <w:noProof/>
        </w:rPr>
        <w:t>26</w:t>
      </w:r>
      <w:r>
        <w:fldChar w:fldCharType="end"/>
      </w:r>
      <w:r w:rsidRPr="00833AEC">
        <w:t xml:space="preserve">.: </w:t>
      </w:r>
      <w:r w:rsidR="001F2CB6">
        <w:t>F</w:t>
      </w:r>
      <w:r w:rsidRPr="00833AEC">
        <w:t xml:space="preserve">ragment </w:t>
      </w:r>
      <w:proofErr w:type="spellStart"/>
      <w:r w:rsidRPr="00833AEC">
        <w:rPr>
          <w:i/>
          <w:iCs/>
        </w:rPr>
        <w:t>App_Update</w:t>
      </w:r>
      <w:proofErr w:type="spellEnd"/>
      <w:r w:rsidRPr="00833AEC">
        <w:rPr>
          <w:i/>
          <w:iCs/>
        </w:rPr>
        <w:t>()</w:t>
      </w:r>
      <w:r w:rsidRPr="00833AEC">
        <w:t xml:space="preserve"> </w:t>
      </w:r>
      <w:r>
        <w:t xml:space="preserve">– obsługa przycisku RESET, </w:t>
      </w:r>
      <w:r>
        <w:rPr>
          <w:i/>
          <w:iCs/>
        </w:rPr>
        <w:t>źródło: opracowanie własne</w:t>
      </w:r>
      <w:bookmarkEnd w:id="81"/>
    </w:p>
    <w:p w14:paraId="50C83FC0" w14:textId="77777777" w:rsidR="009B57BB" w:rsidRDefault="009B57BB" w:rsidP="009B57BB">
      <w:pPr>
        <w:pStyle w:val="Tekstpodstawowyzwciciem"/>
      </w:pPr>
    </w:p>
    <w:p w14:paraId="6A343C90" w14:textId="286AD5AA" w:rsidR="009B57BB" w:rsidRDefault="009B57BB" w:rsidP="00833AEC">
      <w:pPr>
        <w:pStyle w:val="Tekstpodstawowyzwciciem"/>
        <w:numPr>
          <w:ilvl w:val="0"/>
          <w:numId w:val="33"/>
        </w:numPr>
      </w:pPr>
      <w:r>
        <w:t>Integracja z silnikiem lekcji</w:t>
      </w:r>
    </w:p>
    <w:p w14:paraId="4BFDE768" w14:textId="3BE43CFD" w:rsidR="009B57BB" w:rsidRDefault="009B57BB" w:rsidP="009B57BB">
      <w:pPr>
        <w:pStyle w:val="Tekstpodstawowyzwciciem"/>
      </w:pPr>
      <w:r>
        <w:t>Uruchomienie trybu nauki następuje w momencie</w:t>
      </w:r>
      <w:r w:rsidR="00833AEC">
        <w:t xml:space="preserve"> naciśnięcia przycisku </w:t>
      </w:r>
      <w:r w:rsidR="00833AEC">
        <w:rPr>
          <w:i/>
          <w:iCs/>
        </w:rPr>
        <w:t>OK</w:t>
      </w:r>
      <w:r w:rsidR="00833AEC">
        <w:t xml:space="preserve"> będąc w liście wyboru piosenek lub paczek akordów, wywoływana jest odpowiednia funkcja:</w:t>
      </w:r>
    </w:p>
    <w:p w14:paraId="23EF5667" w14:textId="09575B4E" w:rsidR="009B57BB" w:rsidRPr="009B57BB" w:rsidRDefault="00833AEC" w:rsidP="009B57BB">
      <w:pPr>
        <w:pStyle w:val="Tekstpodstawowyzwciciem"/>
        <w:rPr>
          <w:lang w:val="en-US"/>
        </w:rPr>
      </w:pPr>
      <w:r w:rsidRPr="00833AEC">
        <w:rPr>
          <w:lang w:val="en-US"/>
        </w:rPr>
        <w:t>-</w:t>
      </w:r>
      <w:r>
        <w:rPr>
          <w:lang w:val="en-US"/>
        </w:rPr>
        <w:t xml:space="preserve"> </w:t>
      </w:r>
      <w:proofErr w:type="spellStart"/>
      <w:r w:rsidR="009B57BB" w:rsidRPr="00833AEC">
        <w:rPr>
          <w:i/>
          <w:iCs/>
          <w:lang w:val="en-US"/>
        </w:rPr>
        <w:t>Lesson_StartSong</w:t>
      </w:r>
      <w:proofErr w:type="spellEnd"/>
      <w:r w:rsidR="009B57BB" w:rsidRPr="00833AEC">
        <w:rPr>
          <w:i/>
          <w:iCs/>
          <w:lang w:val="en-US"/>
        </w:rPr>
        <w:t>(&amp;songs[</w:t>
      </w:r>
      <w:proofErr w:type="spellStart"/>
      <w:r w:rsidR="009B57BB" w:rsidRPr="00833AEC">
        <w:rPr>
          <w:i/>
          <w:iCs/>
          <w:lang w:val="en-US"/>
        </w:rPr>
        <w:t>songListIndex</w:t>
      </w:r>
      <w:proofErr w:type="spellEnd"/>
      <w:r w:rsidR="009B57BB" w:rsidRPr="00833AEC">
        <w:rPr>
          <w:i/>
          <w:iCs/>
          <w:lang w:val="en-US"/>
        </w:rPr>
        <w:t>])</w:t>
      </w:r>
      <w:r w:rsidR="009B57BB" w:rsidRPr="009B57BB">
        <w:rPr>
          <w:lang w:val="en-US"/>
        </w:rPr>
        <w:t xml:space="preserve"> </w:t>
      </w:r>
      <w:proofErr w:type="spellStart"/>
      <w:r w:rsidR="009B57BB" w:rsidRPr="009B57BB">
        <w:rPr>
          <w:lang w:val="en-US"/>
        </w:rPr>
        <w:t>dla</w:t>
      </w:r>
      <w:proofErr w:type="spellEnd"/>
      <w:r w:rsidR="009B57BB" w:rsidRPr="009B57BB">
        <w:rPr>
          <w:lang w:val="en-US"/>
        </w:rPr>
        <w:t xml:space="preserve"> </w:t>
      </w:r>
      <w:proofErr w:type="spellStart"/>
      <w:r w:rsidR="009B57BB" w:rsidRPr="009B57BB">
        <w:rPr>
          <w:lang w:val="en-US"/>
        </w:rPr>
        <w:t>utworów</w:t>
      </w:r>
      <w:proofErr w:type="spellEnd"/>
      <w:r w:rsidR="009B57BB" w:rsidRPr="009B57BB">
        <w:rPr>
          <w:lang w:val="en-US"/>
        </w:rPr>
        <w:t>,</w:t>
      </w:r>
    </w:p>
    <w:p w14:paraId="3599BA54" w14:textId="26FDA390" w:rsidR="009B57BB" w:rsidRPr="009B57BB" w:rsidRDefault="00833AEC" w:rsidP="009B57BB">
      <w:pPr>
        <w:pStyle w:val="Tekstpodstawowyzwciciem"/>
        <w:rPr>
          <w:lang w:val="en-US"/>
        </w:rPr>
      </w:pPr>
      <w:r>
        <w:rPr>
          <w:lang w:val="en-US"/>
        </w:rPr>
        <w:t xml:space="preserve">- </w:t>
      </w:r>
      <w:proofErr w:type="spellStart"/>
      <w:r w:rsidR="009B57BB" w:rsidRPr="00833AEC">
        <w:rPr>
          <w:i/>
          <w:iCs/>
          <w:lang w:val="en-US"/>
        </w:rPr>
        <w:t>Lesson_StartChordExercise</w:t>
      </w:r>
      <w:proofErr w:type="spellEnd"/>
      <w:r w:rsidR="009B57BB" w:rsidRPr="00833AEC">
        <w:rPr>
          <w:i/>
          <w:iCs/>
          <w:lang w:val="en-US"/>
        </w:rPr>
        <w:t>(&amp;</w:t>
      </w:r>
      <w:proofErr w:type="spellStart"/>
      <w:r w:rsidR="009B57BB" w:rsidRPr="00833AEC">
        <w:rPr>
          <w:i/>
          <w:iCs/>
          <w:lang w:val="en-US"/>
        </w:rPr>
        <w:t>chordPacks</w:t>
      </w:r>
      <w:proofErr w:type="spellEnd"/>
      <w:r w:rsidR="009B57BB" w:rsidRPr="00833AEC">
        <w:rPr>
          <w:i/>
          <w:iCs/>
          <w:lang w:val="en-US"/>
        </w:rPr>
        <w:t>[</w:t>
      </w:r>
      <w:proofErr w:type="spellStart"/>
      <w:r w:rsidR="009B57BB" w:rsidRPr="00833AEC">
        <w:rPr>
          <w:i/>
          <w:iCs/>
          <w:lang w:val="en-US"/>
        </w:rPr>
        <w:t>chordPackIndex</w:t>
      </w:r>
      <w:proofErr w:type="spellEnd"/>
      <w:r w:rsidR="009B57BB" w:rsidRPr="00833AEC">
        <w:rPr>
          <w:i/>
          <w:iCs/>
          <w:lang w:val="en-US"/>
        </w:rPr>
        <w:t>])</w:t>
      </w:r>
      <w:r w:rsidR="009B57BB" w:rsidRPr="009B57BB">
        <w:rPr>
          <w:lang w:val="en-US"/>
        </w:rPr>
        <w:t xml:space="preserve"> </w:t>
      </w:r>
      <w:proofErr w:type="spellStart"/>
      <w:r w:rsidR="009B57BB" w:rsidRPr="009B57BB">
        <w:rPr>
          <w:lang w:val="en-US"/>
        </w:rPr>
        <w:t>dla</w:t>
      </w:r>
      <w:proofErr w:type="spellEnd"/>
      <w:r w:rsidR="009B57BB" w:rsidRPr="009B57BB">
        <w:rPr>
          <w:lang w:val="en-US"/>
        </w:rPr>
        <w:t xml:space="preserve"> </w:t>
      </w:r>
      <w:proofErr w:type="spellStart"/>
      <w:r w:rsidR="009B57BB" w:rsidRPr="009B57BB">
        <w:rPr>
          <w:lang w:val="en-US"/>
        </w:rPr>
        <w:t>akordów</w:t>
      </w:r>
      <w:proofErr w:type="spellEnd"/>
      <w:r w:rsidR="009B57BB" w:rsidRPr="009B57BB">
        <w:rPr>
          <w:lang w:val="en-US"/>
        </w:rPr>
        <w:t>.</w:t>
      </w:r>
    </w:p>
    <w:p w14:paraId="296A07D1" w14:textId="658DFE75" w:rsidR="00E13B0D" w:rsidRDefault="009B57BB" w:rsidP="009B57BB">
      <w:pPr>
        <w:pStyle w:val="Tekstpodstawowyzwciciem"/>
      </w:pPr>
      <w:r>
        <w:t xml:space="preserve">Od tego momentu UI działa w stanie lekcji i przekazuje przyciski do silnika, a sam silnik odpowiada za weryfikację nut oraz sterowanie prezentacją przebiegu lekcji. Na końcu </w:t>
      </w:r>
      <w:proofErr w:type="spellStart"/>
      <w:r w:rsidRPr="00833AEC">
        <w:rPr>
          <w:i/>
          <w:iCs/>
        </w:rPr>
        <w:t>App_Update</w:t>
      </w:r>
      <w:proofErr w:type="spellEnd"/>
      <w:r w:rsidRPr="00833AEC">
        <w:rPr>
          <w:i/>
          <w:iCs/>
        </w:rPr>
        <w:t>()</w:t>
      </w:r>
      <w:r>
        <w:t xml:space="preserve"> wykonywane jest także cykliczne wywołanie </w:t>
      </w:r>
      <w:proofErr w:type="spellStart"/>
      <w:r w:rsidRPr="00833AEC">
        <w:rPr>
          <w:i/>
          <w:iCs/>
        </w:rPr>
        <w:t>Lesson_Update</w:t>
      </w:r>
      <w:proofErr w:type="spellEnd"/>
      <w:r w:rsidRPr="00833AEC">
        <w:rPr>
          <w:i/>
          <w:iCs/>
        </w:rPr>
        <w:t>()</w:t>
      </w:r>
      <w:r>
        <w:t>, które pozwala utrzymać okresowe funkcje silnika lekcji (np. zadania czasowe) bez blokowania pętli głównej.</w:t>
      </w:r>
    </w:p>
    <w:p w14:paraId="132CD5E9" w14:textId="77777777" w:rsidR="009B57BB" w:rsidRDefault="009B57BB" w:rsidP="00E13B0D">
      <w:pPr>
        <w:pStyle w:val="Tekstpodstawowyzwciciem"/>
      </w:pPr>
    </w:p>
    <w:p w14:paraId="2B563883" w14:textId="4233CB05" w:rsidR="00E13B0D" w:rsidRDefault="005A72E2" w:rsidP="00E13B0D">
      <w:pPr>
        <w:pStyle w:val="Nagwek3"/>
        <w:rPr>
          <w:i/>
          <w:iCs/>
        </w:rPr>
      </w:pPr>
      <w:bookmarkStart w:id="82" w:name="_Toc218271731"/>
      <w:r w:rsidRPr="005A72E2">
        <w:t xml:space="preserve">Obsługa wejść użytkownika </w:t>
      </w:r>
      <w:r w:rsidRPr="005A72E2">
        <w:rPr>
          <w:i/>
          <w:iCs/>
        </w:rPr>
        <w:t>(</w:t>
      </w:r>
      <w:proofErr w:type="spellStart"/>
      <w:r w:rsidRPr="005A72E2">
        <w:rPr>
          <w:i/>
          <w:iCs/>
        </w:rPr>
        <w:t>button.c</w:t>
      </w:r>
      <w:proofErr w:type="spellEnd"/>
      <w:r w:rsidRPr="005A72E2">
        <w:rPr>
          <w:i/>
          <w:iCs/>
        </w:rPr>
        <w:t>/.h)</w:t>
      </w:r>
      <w:bookmarkEnd w:id="82"/>
    </w:p>
    <w:p w14:paraId="45433E3C" w14:textId="486CE6F3" w:rsidR="00BE3E07" w:rsidRDefault="00BE3E07" w:rsidP="00642912">
      <w:pPr>
        <w:pStyle w:val="Tekstpodstawowyzwciciem"/>
        <w:numPr>
          <w:ilvl w:val="0"/>
          <w:numId w:val="34"/>
        </w:numPr>
      </w:pPr>
      <w:r>
        <w:t>Rola plików</w:t>
      </w:r>
    </w:p>
    <w:p w14:paraId="22F189CC" w14:textId="04511C78" w:rsidR="006F77B5" w:rsidRDefault="00BE3E07" w:rsidP="00BE3E07">
      <w:pPr>
        <w:pStyle w:val="Tekstpodstawowyzwciciem"/>
      </w:pPr>
      <w:r>
        <w:t xml:space="preserve">Pliki </w:t>
      </w:r>
      <w:proofErr w:type="spellStart"/>
      <w:r w:rsidRPr="00642912">
        <w:rPr>
          <w:i/>
          <w:iCs/>
        </w:rPr>
        <w:t>button.c</w:t>
      </w:r>
      <w:proofErr w:type="spellEnd"/>
      <w:r>
        <w:t xml:space="preserve"> oraz </w:t>
      </w:r>
      <w:proofErr w:type="spellStart"/>
      <w:r w:rsidRPr="00642912">
        <w:rPr>
          <w:i/>
          <w:iCs/>
        </w:rPr>
        <w:t>button.h</w:t>
      </w:r>
      <w:proofErr w:type="spellEnd"/>
      <w:r>
        <w:t xml:space="preserve"> implementują obsługę trzech przycisków sterujących </w:t>
      </w:r>
      <w:r w:rsidRPr="00642912">
        <w:rPr>
          <w:i/>
          <w:iCs/>
        </w:rPr>
        <w:t>RESET</w:t>
      </w:r>
      <w:r>
        <w:t xml:space="preserve">, </w:t>
      </w:r>
      <w:r w:rsidRPr="00642912">
        <w:rPr>
          <w:i/>
          <w:iCs/>
        </w:rPr>
        <w:t>NEXT</w:t>
      </w:r>
      <w:r>
        <w:t xml:space="preserve">, </w:t>
      </w:r>
      <w:r w:rsidRPr="00642912">
        <w:rPr>
          <w:i/>
          <w:iCs/>
        </w:rPr>
        <w:t>OK</w:t>
      </w:r>
      <w:r>
        <w:t xml:space="preserve"> w sposób odporny na drgania styków (</w:t>
      </w:r>
      <w:r w:rsidR="00642912">
        <w:t xml:space="preserve">tzw. </w:t>
      </w:r>
      <w:proofErr w:type="spellStart"/>
      <w:r>
        <w:t>debouncing</w:t>
      </w:r>
      <w:proofErr w:type="spellEnd"/>
      <w:r>
        <w:t>) oraz z detekcją zbocza</w:t>
      </w:r>
      <w:r w:rsidR="00ED472A">
        <w:t xml:space="preserve"> stanu stabilnego</w:t>
      </w:r>
      <w:r w:rsidR="006F77B5">
        <w:t>. Dzięki takiemu rozwiązaniu uzyskano zdarzenie typu „</w:t>
      </w:r>
      <w:proofErr w:type="spellStart"/>
      <w:r w:rsidR="006F77B5">
        <w:t>press</w:t>
      </w:r>
      <w:proofErr w:type="spellEnd"/>
      <w:r w:rsidR="006F77B5">
        <w:t>”, czyli jednorazowy impuls logiczny, który jest generowany jedynie w chwili naciśnięcia – niezależnie od tego jak długo trzymany jest przycisk.</w:t>
      </w:r>
    </w:p>
    <w:p w14:paraId="784DEADC" w14:textId="11AE5E38" w:rsidR="00BE3E07" w:rsidRDefault="00BE3E07" w:rsidP="00BE3E07">
      <w:pPr>
        <w:pStyle w:val="Tekstpodstawowyzwciciem"/>
      </w:pPr>
      <w:r>
        <w:t>Moduł</w:t>
      </w:r>
      <w:r w:rsidR="006F77B5">
        <w:t xml:space="preserve"> ten</w:t>
      </w:r>
      <w:r>
        <w:t xml:space="preserve"> stanowi </w:t>
      </w:r>
      <w:r w:rsidR="006F77B5">
        <w:t xml:space="preserve">więc </w:t>
      </w:r>
      <w:r>
        <w:t>warstwę pośrednią pomiędzy surowym odczytem GPIO a logiką aplikacyjną (</w:t>
      </w:r>
      <w:proofErr w:type="spellStart"/>
      <w:r w:rsidRPr="00642912">
        <w:rPr>
          <w:i/>
          <w:iCs/>
        </w:rPr>
        <w:t>app.c</w:t>
      </w:r>
      <w:proofErr w:type="spellEnd"/>
      <w:r>
        <w:t xml:space="preserve"> </w:t>
      </w:r>
      <w:r w:rsidR="00642912">
        <w:t>oraz</w:t>
      </w:r>
      <w:r>
        <w:t xml:space="preserve"> </w:t>
      </w:r>
      <w:proofErr w:type="spellStart"/>
      <w:r w:rsidRPr="00642912">
        <w:rPr>
          <w:i/>
          <w:iCs/>
        </w:rPr>
        <w:t>lesson.c</w:t>
      </w:r>
      <w:proofErr w:type="spellEnd"/>
      <w:r>
        <w:t>)</w:t>
      </w:r>
      <w:r w:rsidR="00ED472A">
        <w:t xml:space="preserve">. W związku z tym </w:t>
      </w:r>
      <w:r w:rsidR="006F77B5" w:rsidRPr="006F77B5">
        <w:t>moduły wyższego poziomu nie muszą samodzielnie wykrywać przejścia wciśnięty/puszczony ani pilnować, aby jedno przytrzymanie nie było liczone wielokrotnie.</w:t>
      </w:r>
    </w:p>
    <w:p w14:paraId="6037E55E" w14:textId="5989BD84" w:rsidR="00BE3E07" w:rsidRDefault="00642912" w:rsidP="00BE3E07">
      <w:pPr>
        <w:pStyle w:val="Tekstpodstawowyzwciciem"/>
      </w:pPr>
      <w:r>
        <w:t>W projekcie założono, że</w:t>
      </w:r>
      <w:r w:rsidR="00BE3E07">
        <w:t xml:space="preserve"> przyciski są podłączone jako aktywne stanem niskim (w spoczynku wejście ma stan wysoki </w:t>
      </w:r>
      <w:r w:rsidR="006F77B5" w:rsidRPr="006F77B5">
        <w:t>dzięki wewnętrznemu rezystorowi podciągającemu (</w:t>
      </w:r>
      <w:proofErr w:type="spellStart"/>
      <w:r w:rsidR="006F77B5" w:rsidRPr="006F77B5">
        <w:t>internal</w:t>
      </w:r>
      <w:proofErr w:type="spellEnd"/>
      <w:r w:rsidR="006F77B5" w:rsidRPr="006F77B5">
        <w:t xml:space="preserve"> </w:t>
      </w:r>
      <w:proofErr w:type="spellStart"/>
      <w:r w:rsidR="006F77B5" w:rsidRPr="006F77B5">
        <w:t>pull-up</w:t>
      </w:r>
      <w:proofErr w:type="spellEnd"/>
      <w:r w:rsidR="006F77B5" w:rsidRPr="006F77B5">
        <w:t>)</w:t>
      </w:r>
      <w:r w:rsidR="00BE3E07">
        <w:t xml:space="preserve">, a naciśnięcie ściąga sygnał do masy. W kodzie oznacza to: </w:t>
      </w:r>
      <w:r w:rsidR="006F77B5">
        <w:br/>
      </w:r>
      <w:r w:rsidR="00BE3E07">
        <w:t>1 = puszczony, 0 = wciśnięty.</w:t>
      </w:r>
    </w:p>
    <w:p w14:paraId="5B673345" w14:textId="77777777" w:rsidR="00BE3E07" w:rsidRDefault="00BE3E07" w:rsidP="00BE3E07">
      <w:pPr>
        <w:pStyle w:val="Tekstpodstawowyzwciciem"/>
      </w:pPr>
    </w:p>
    <w:p w14:paraId="660829D7" w14:textId="3E575218" w:rsidR="00BE3E07" w:rsidRDefault="00BE3E07" w:rsidP="00642912">
      <w:pPr>
        <w:pStyle w:val="Tekstpodstawowyzwciciem"/>
        <w:numPr>
          <w:ilvl w:val="0"/>
          <w:numId w:val="34"/>
        </w:numPr>
      </w:pPr>
      <w:r>
        <w:t>Interfejs modułu (</w:t>
      </w:r>
      <w:proofErr w:type="spellStart"/>
      <w:r w:rsidRPr="00642912">
        <w:rPr>
          <w:i/>
          <w:iCs/>
        </w:rPr>
        <w:t>button.h</w:t>
      </w:r>
      <w:proofErr w:type="spellEnd"/>
      <w:r w:rsidRPr="00642912">
        <w:rPr>
          <w:i/>
          <w:iCs/>
        </w:rPr>
        <w:t>)</w:t>
      </w:r>
    </w:p>
    <w:p w14:paraId="65394E48" w14:textId="0B94F5C7" w:rsidR="00BE3E07" w:rsidRDefault="00642912" w:rsidP="00BE3E07">
      <w:pPr>
        <w:pStyle w:val="Tekstpodstawowyzwciciem"/>
      </w:pPr>
      <w:r>
        <w:lastRenderedPageBreak/>
        <w:t xml:space="preserve">Plik nagłówkowy </w:t>
      </w:r>
      <w:proofErr w:type="spellStart"/>
      <w:r w:rsidR="00BE3E07" w:rsidRPr="00642912">
        <w:rPr>
          <w:i/>
          <w:iCs/>
        </w:rPr>
        <w:t>button.h</w:t>
      </w:r>
      <w:proofErr w:type="spellEnd"/>
      <w:r w:rsidR="00BE3E07">
        <w:t xml:space="preserve"> udostępnia trzy funkcje:</w:t>
      </w:r>
    </w:p>
    <w:p w14:paraId="72EAF6A3" w14:textId="4E6DC8D9" w:rsidR="00BE3E07" w:rsidRDefault="00642912" w:rsidP="00BE3E07">
      <w:pPr>
        <w:pStyle w:val="Tekstpodstawowyzwciciem"/>
      </w:pPr>
      <w:r>
        <w:t xml:space="preserve">- </w:t>
      </w:r>
      <w:proofErr w:type="spellStart"/>
      <w:r w:rsidR="00BE3E07" w:rsidRPr="00642912">
        <w:rPr>
          <w:i/>
          <w:iCs/>
        </w:rPr>
        <w:t>Button_Init</w:t>
      </w:r>
      <w:proofErr w:type="spellEnd"/>
      <w:r w:rsidR="00BE3E07" w:rsidRPr="00642912">
        <w:rPr>
          <w:i/>
          <w:iCs/>
        </w:rPr>
        <w:t>()</w:t>
      </w:r>
      <w:r w:rsidR="00BE3E07">
        <w:t xml:space="preserve"> – inicjalizacja modułu oraz opcjonaln</w:t>
      </w:r>
      <w:r>
        <w:t>a</w:t>
      </w:r>
      <w:r w:rsidR="00BE3E07">
        <w:t xml:space="preserve"> konfiguracja GPIO jako </w:t>
      </w:r>
      <w:r>
        <w:t xml:space="preserve">tryb </w:t>
      </w:r>
      <w:proofErr w:type="spellStart"/>
      <w:r w:rsidR="00BE3E07">
        <w:t>input</w:t>
      </w:r>
      <w:proofErr w:type="spellEnd"/>
      <w:r w:rsidR="00BE3E07">
        <w:t xml:space="preserve"> + </w:t>
      </w:r>
      <w:proofErr w:type="spellStart"/>
      <w:r w:rsidR="00BE3E07">
        <w:t>pull-up</w:t>
      </w:r>
      <w:proofErr w:type="spellEnd"/>
      <w:r w:rsidR="00BE3E07">
        <w:t>,</w:t>
      </w:r>
    </w:p>
    <w:p w14:paraId="413C0235" w14:textId="6F94A31F" w:rsidR="00BE3E07" w:rsidRDefault="00642912" w:rsidP="00BE3E07">
      <w:pPr>
        <w:pStyle w:val="Tekstpodstawowyzwciciem"/>
      </w:pPr>
      <w:r>
        <w:t xml:space="preserve">- </w:t>
      </w:r>
      <w:proofErr w:type="spellStart"/>
      <w:r w:rsidR="00BE3E07" w:rsidRPr="00642912">
        <w:rPr>
          <w:i/>
          <w:iCs/>
        </w:rPr>
        <w:t>Button_Update</w:t>
      </w:r>
      <w:proofErr w:type="spellEnd"/>
      <w:r w:rsidR="00BE3E07" w:rsidRPr="00642912">
        <w:rPr>
          <w:i/>
          <w:iCs/>
        </w:rPr>
        <w:t>()</w:t>
      </w:r>
      <w:r w:rsidR="00BE3E07">
        <w:t xml:space="preserve"> – funkcja </w:t>
      </w:r>
      <w:r>
        <w:t>cykliczna</w:t>
      </w:r>
      <w:r w:rsidR="00BE3E07">
        <w:t xml:space="preserve"> realizująca filtrację drgań i wykrywanie zbocza,</w:t>
      </w:r>
    </w:p>
    <w:p w14:paraId="0C68CF1C" w14:textId="4A8C2CB9" w:rsidR="00BE3E07" w:rsidRDefault="00642912" w:rsidP="00BE3E07">
      <w:pPr>
        <w:pStyle w:val="Tekstpodstawowyzwciciem"/>
      </w:pPr>
      <w:r>
        <w:t xml:space="preserve">- </w:t>
      </w:r>
      <w:proofErr w:type="spellStart"/>
      <w:r w:rsidR="00BE3E07" w:rsidRPr="00642912">
        <w:rPr>
          <w:i/>
          <w:iCs/>
        </w:rPr>
        <w:t>Button_WasPressed</w:t>
      </w:r>
      <w:proofErr w:type="spellEnd"/>
      <w:r w:rsidR="00BE3E07" w:rsidRPr="00642912">
        <w:rPr>
          <w:i/>
          <w:iCs/>
        </w:rPr>
        <w:t>(</w:t>
      </w:r>
      <w:proofErr w:type="spellStart"/>
      <w:r w:rsidR="00BE3E07" w:rsidRPr="00642912">
        <w:rPr>
          <w:i/>
          <w:iCs/>
        </w:rPr>
        <w:t>ButtonType</w:t>
      </w:r>
      <w:proofErr w:type="spellEnd"/>
      <w:r w:rsidR="00BE3E07" w:rsidRPr="00642912">
        <w:rPr>
          <w:i/>
          <w:iCs/>
        </w:rPr>
        <w:t xml:space="preserve"> </w:t>
      </w:r>
      <w:proofErr w:type="spellStart"/>
      <w:r w:rsidR="00BE3E07" w:rsidRPr="00642912">
        <w:rPr>
          <w:i/>
          <w:iCs/>
        </w:rPr>
        <w:t>button</w:t>
      </w:r>
      <w:proofErr w:type="spellEnd"/>
      <w:r w:rsidR="00BE3E07" w:rsidRPr="00642912">
        <w:rPr>
          <w:i/>
          <w:iCs/>
        </w:rPr>
        <w:t>)</w:t>
      </w:r>
      <w:r w:rsidR="00BE3E07">
        <w:t xml:space="preserve"> – zwraca </w:t>
      </w:r>
      <w:proofErr w:type="spellStart"/>
      <w:r w:rsidR="00BE3E07" w:rsidRPr="00642912">
        <w:rPr>
          <w:i/>
          <w:iCs/>
        </w:rPr>
        <w:t>true</w:t>
      </w:r>
      <w:proofErr w:type="spellEnd"/>
      <w:r w:rsidR="00BE3E07">
        <w:t xml:space="preserve"> tylko raz na fizyczne naciśnięcie (</w:t>
      </w:r>
      <w:r>
        <w:t xml:space="preserve">tzw. </w:t>
      </w:r>
      <w:r w:rsidR="00BE3E07">
        <w:t>one-</w:t>
      </w:r>
      <w:proofErr w:type="spellStart"/>
      <w:r w:rsidR="00BE3E07">
        <w:t>shot</w:t>
      </w:r>
      <w:proofErr w:type="spellEnd"/>
      <w:r w:rsidR="00BE3E07">
        <w:t>), po czym automatycznie kasuje zdarzenie.</w:t>
      </w:r>
    </w:p>
    <w:p w14:paraId="2BDE1055" w14:textId="45D99607" w:rsidR="00BE3E07" w:rsidRDefault="00BE3E07" w:rsidP="00BE3E07">
      <w:pPr>
        <w:pStyle w:val="Tekstpodstawowyzwciciem"/>
      </w:pPr>
      <w:r>
        <w:t>Identyfikatory przycisków są wspólne dla całej aplikacji dzięki typowi</w:t>
      </w:r>
      <w:r w:rsidR="00642912">
        <w:t xml:space="preserve"> </w:t>
      </w:r>
      <w:proofErr w:type="spellStart"/>
      <w:r w:rsidR="00642912">
        <w:t>enumerycznemu</w:t>
      </w:r>
      <w:proofErr w:type="spellEnd"/>
      <w:r>
        <w:t xml:space="preserve"> </w:t>
      </w:r>
      <w:proofErr w:type="spellStart"/>
      <w:r w:rsidRPr="00642912">
        <w:rPr>
          <w:i/>
          <w:iCs/>
        </w:rPr>
        <w:t>ButtonType</w:t>
      </w:r>
      <w:proofErr w:type="spellEnd"/>
      <w:r w:rsidR="00642912">
        <w:t xml:space="preserve">. </w:t>
      </w:r>
      <w:proofErr w:type="spellStart"/>
      <w:r w:rsidR="00642912" w:rsidRPr="00642912">
        <w:rPr>
          <w:lang w:val="en-US"/>
        </w:rPr>
        <w:t>Definiujemy</w:t>
      </w:r>
      <w:proofErr w:type="spellEnd"/>
      <w:r w:rsidRPr="00642912">
        <w:rPr>
          <w:lang w:val="en-US"/>
        </w:rPr>
        <w:t xml:space="preserve"> </w:t>
      </w:r>
      <w:r w:rsidRPr="00642912">
        <w:rPr>
          <w:i/>
          <w:iCs/>
          <w:lang w:val="en-US"/>
        </w:rPr>
        <w:t>BUTTON_RESET</w:t>
      </w:r>
      <w:r w:rsidRPr="00642912">
        <w:rPr>
          <w:lang w:val="en-US"/>
        </w:rPr>
        <w:t xml:space="preserve">, </w:t>
      </w:r>
      <w:r w:rsidRPr="00642912">
        <w:rPr>
          <w:i/>
          <w:iCs/>
          <w:lang w:val="en-US"/>
        </w:rPr>
        <w:t>BUTTON_NEXT</w:t>
      </w:r>
      <w:r w:rsidRPr="00642912">
        <w:rPr>
          <w:lang w:val="en-US"/>
        </w:rPr>
        <w:t xml:space="preserve">, </w:t>
      </w:r>
      <w:r w:rsidRPr="00642912">
        <w:rPr>
          <w:i/>
          <w:iCs/>
          <w:lang w:val="en-US"/>
        </w:rPr>
        <w:t>BUTTON_OK</w:t>
      </w:r>
      <w:r w:rsidR="00642912" w:rsidRPr="00642912">
        <w:rPr>
          <w:i/>
          <w:iCs/>
          <w:lang w:val="en-US"/>
        </w:rPr>
        <w:t xml:space="preserve"> </w:t>
      </w:r>
      <w:proofErr w:type="spellStart"/>
      <w:r w:rsidR="00642912" w:rsidRPr="00642912">
        <w:rPr>
          <w:lang w:val="en-US"/>
        </w:rPr>
        <w:t>oraz</w:t>
      </w:r>
      <w:proofErr w:type="spellEnd"/>
      <w:r w:rsidR="00642912" w:rsidRPr="00642912">
        <w:rPr>
          <w:lang w:val="en-US"/>
        </w:rPr>
        <w:t xml:space="preserve"> </w:t>
      </w:r>
      <w:r w:rsidR="00642912" w:rsidRPr="00642912">
        <w:rPr>
          <w:i/>
          <w:iCs/>
          <w:lang w:val="en-US"/>
        </w:rPr>
        <w:t>BUTTON_COU</w:t>
      </w:r>
      <w:r w:rsidR="00642912">
        <w:rPr>
          <w:i/>
          <w:iCs/>
          <w:lang w:val="en-US"/>
        </w:rPr>
        <w:t>NT</w:t>
      </w:r>
      <w:r w:rsidRPr="00642912">
        <w:rPr>
          <w:lang w:val="en-US"/>
        </w:rPr>
        <w:t xml:space="preserve">. </w:t>
      </w:r>
      <w:r w:rsidR="00642912">
        <w:t>Ten ostatni</w:t>
      </w:r>
      <w:r w:rsidR="006F77B5">
        <w:t xml:space="preserve"> nie jest fizycznym przyciskiem, ale</w:t>
      </w:r>
      <w:r w:rsidR="00642912">
        <w:t xml:space="preserve"> jest wykorzystywany do definiowania rozmiarów tablicy i</w:t>
      </w:r>
      <w:r>
        <w:t xml:space="preserve"> umożliwia wygodne przetwarzanie wszystkich przycisków w pętli</w:t>
      </w:r>
      <w:r w:rsidR="00642912">
        <w:t>.</w:t>
      </w:r>
    </w:p>
    <w:p w14:paraId="01255856" w14:textId="77777777" w:rsidR="00BE3E07" w:rsidRDefault="00BE3E07" w:rsidP="00BE3E07">
      <w:pPr>
        <w:pStyle w:val="Tekstpodstawowyzwciciem"/>
      </w:pPr>
    </w:p>
    <w:p w14:paraId="5F80A056" w14:textId="2CF25D63" w:rsidR="00BE3E07" w:rsidRDefault="00B3462E" w:rsidP="00BE3E07">
      <w:pPr>
        <w:pStyle w:val="Tekstpodstawowyzwciciem"/>
        <w:numPr>
          <w:ilvl w:val="0"/>
          <w:numId w:val="34"/>
        </w:numPr>
      </w:pPr>
      <w:proofErr w:type="spellStart"/>
      <w:r w:rsidRPr="00B3462E">
        <w:t>Debouncing</w:t>
      </w:r>
      <w:proofErr w:type="spellEnd"/>
      <w:r w:rsidRPr="00B3462E">
        <w:t xml:space="preserve"> i wykrywanie zdarzenia „</w:t>
      </w:r>
      <w:proofErr w:type="spellStart"/>
      <w:r w:rsidRPr="00B3462E">
        <w:t>press</w:t>
      </w:r>
      <w:proofErr w:type="spellEnd"/>
      <w:r w:rsidRPr="00B3462E">
        <w:t>” (</w:t>
      </w:r>
      <w:proofErr w:type="spellStart"/>
      <w:r w:rsidRPr="00B3462E">
        <w:rPr>
          <w:i/>
          <w:iCs/>
        </w:rPr>
        <w:t>button.c</w:t>
      </w:r>
      <w:proofErr w:type="spellEnd"/>
      <w:r w:rsidRPr="00B3462E">
        <w:t>)</w:t>
      </w:r>
    </w:p>
    <w:p w14:paraId="1848E82F" w14:textId="3AE7A3DD" w:rsidR="00BE3E07" w:rsidRDefault="00BE3E07" w:rsidP="00BE3E07">
      <w:pPr>
        <w:pStyle w:val="Tekstpodstawowyzwciciem"/>
      </w:pPr>
      <w:r>
        <w:t xml:space="preserve">W </w:t>
      </w:r>
      <w:proofErr w:type="spellStart"/>
      <w:r w:rsidRPr="006F77B5">
        <w:rPr>
          <w:i/>
          <w:iCs/>
        </w:rPr>
        <w:t>button.c</w:t>
      </w:r>
      <w:proofErr w:type="spellEnd"/>
      <w:r>
        <w:t xml:space="preserve"> zastosowano algorytm czasowy z progiem </w:t>
      </w:r>
      <w:r w:rsidRPr="006F77B5">
        <w:rPr>
          <w:i/>
          <w:iCs/>
        </w:rPr>
        <w:t>DEBOUNCE_MS = 30 ms</w:t>
      </w:r>
      <w:r>
        <w:t>. Dla każdego przycisku przechowywany jest zestaw</w:t>
      </w:r>
      <w:r w:rsidR="006F77B5">
        <w:t xml:space="preserve"> następujących</w:t>
      </w:r>
      <w:r>
        <w:t xml:space="preserve"> zmiennych:</w:t>
      </w:r>
    </w:p>
    <w:p w14:paraId="5D1654BD" w14:textId="73AE1827" w:rsidR="00BE3E07" w:rsidRDefault="00642912" w:rsidP="00BE3E07">
      <w:pPr>
        <w:pStyle w:val="Tekstpodstawowyzwciciem"/>
      </w:pPr>
      <w:r>
        <w:t xml:space="preserve">- </w:t>
      </w:r>
      <w:proofErr w:type="spellStart"/>
      <w:r w:rsidR="00BE3E07" w:rsidRPr="006F77B5">
        <w:rPr>
          <w:i/>
          <w:iCs/>
        </w:rPr>
        <w:t>last_raw_level</w:t>
      </w:r>
      <w:proofErr w:type="spellEnd"/>
      <w:r w:rsidR="00BE3E07">
        <w:t xml:space="preserve"> – ostatnia</w:t>
      </w:r>
      <w:r w:rsidR="006F77B5">
        <w:t xml:space="preserve"> pobrana</w:t>
      </w:r>
      <w:r w:rsidR="00BE3E07">
        <w:t xml:space="preserve"> próbka surowego poziomu GPIO,</w:t>
      </w:r>
    </w:p>
    <w:p w14:paraId="5387F76A" w14:textId="4EC1BA82" w:rsidR="00BE3E07" w:rsidRPr="006F77B5" w:rsidRDefault="00642912" w:rsidP="00BE3E07">
      <w:pPr>
        <w:pStyle w:val="Tekstpodstawowyzwciciem"/>
      </w:pPr>
      <w:r>
        <w:t xml:space="preserve">- </w:t>
      </w:r>
      <w:proofErr w:type="spellStart"/>
      <w:r w:rsidR="00BE3E07" w:rsidRPr="006F77B5">
        <w:rPr>
          <w:i/>
          <w:iCs/>
        </w:rPr>
        <w:t>last_change_ms</w:t>
      </w:r>
      <w:proofErr w:type="spellEnd"/>
      <w:r w:rsidR="00BE3E07">
        <w:t xml:space="preserve"> – czas ostatniej zmiany próbki</w:t>
      </w:r>
      <w:r w:rsidR="006F77B5">
        <w:t>, mierzony z wykorzystaniem</w:t>
      </w:r>
      <w:r w:rsidR="00BE3E07">
        <w:t xml:space="preserve"> </w:t>
      </w:r>
      <w:proofErr w:type="spellStart"/>
      <w:r w:rsidR="00BE3E07" w:rsidRPr="006F77B5">
        <w:rPr>
          <w:i/>
          <w:iCs/>
        </w:rPr>
        <w:t>HAL_GetTick</w:t>
      </w:r>
      <w:proofErr w:type="spellEnd"/>
      <w:r w:rsidR="00BE3E07" w:rsidRPr="006F77B5">
        <w:rPr>
          <w:i/>
          <w:iCs/>
        </w:rPr>
        <w:t>()</w:t>
      </w:r>
      <w:r w:rsidR="006F77B5">
        <w:t>,</w:t>
      </w:r>
    </w:p>
    <w:p w14:paraId="789422BE" w14:textId="4C3B7767" w:rsidR="00BE3E07" w:rsidRDefault="00642912" w:rsidP="00BE3E07">
      <w:pPr>
        <w:pStyle w:val="Tekstpodstawowyzwciciem"/>
      </w:pPr>
      <w:r>
        <w:t xml:space="preserve">- </w:t>
      </w:r>
      <w:proofErr w:type="spellStart"/>
      <w:r w:rsidR="00BE3E07" w:rsidRPr="006F77B5">
        <w:rPr>
          <w:i/>
          <w:iCs/>
        </w:rPr>
        <w:t>stable_level</w:t>
      </w:r>
      <w:proofErr w:type="spellEnd"/>
      <w:r w:rsidR="00BE3E07">
        <w:t xml:space="preserve"> – zaakceptowany</w:t>
      </w:r>
      <w:r w:rsidR="006F77B5">
        <w:t xml:space="preserve">, czyli </w:t>
      </w:r>
      <w:r w:rsidR="00BE3E07">
        <w:t>ustabilizowany</w:t>
      </w:r>
      <w:r w:rsidR="006F77B5">
        <w:t>,</w:t>
      </w:r>
      <w:r w:rsidR="00BE3E07">
        <w:t xml:space="preserve"> poziom wejścia,</w:t>
      </w:r>
    </w:p>
    <w:p w14:paraId="6605CA88" w14:textId="028C0F55" w:rsidR="00BE3E07" w:rsidRDefault="00642912" w:rsidP="00BE3E07">
      <w:pPr>
        <w:pStyle w:val="Tekstpodstawowyzwciciem"/>
      </w:pPr>
      <w:r>
        <w:t xml:space="preserve">- </w:t>
      </w:r>
      <w:proofErr w:type="spellStart"/>
      <w:r w:rsidR="00BE3E07" w:rsidRPr="006F77B5">
        <w:rPr>
          <w:i/>
          <w:iCs/>
        </w:rPr>
        <w:t>pressed_event</w:t>
      </w:r>
      <w:proofErr w:type="spellEnd"/>
      <w:r w:rsidR="00BE3E07">
        <w:t xml:space="preserve"> – zatrzask zdarzenia naciśnięcia (jednorazo</w:t>
      </w:r>
      <w:r w:rsidR="006F77B5">
        <w:t>wy</w:t>
      </w:r>
      <w:r w:rsidR="00BE3E07">
        <w:t>).</w:t>
      </w:r>
    </w:p>
    <w:p w14:paraId="0737B8D3" w14:textId="77777777" w:rsidR="00BE3E07" w:rsidRDefault="00BE3E07" w:rsidP="00BE3E07">
      <w:pPr>
        <w:pStyle w:val="Tekstpodstawowyzwciciem"/>
      </w:pPr>
    </w:p>
    <w:p w14:paraId="21CFBE1B" w14:textId="18D7374C" w:rsidR="00BE3E07" w:rsidRDefault="00642912" w:rsidP="00BE3E07">
      <w:pPr>
        <w:pStyle w:val="Tekstpodstawowyzwciciem"/>
      </w:pPr>
      <w:r>
        <w:t>Cały algorytm działa w następujący sposób:</w:t>
      </w:r>
    </w:p>
    <w:p w14:paraId="1B987FCC" w14:textId="7E62DB0C" w:rsidR="00BE3E07" w:rsidRDefault="009C5CC6" w:rsidP="00BE3E07">
      <w:pPr>
        <w:pStyle w:val="Tekstpodstawowyzwciciem"/>
        <w:numPr>
          <w:ilvl w:val="0"/>
          <w:numId w:val="35"/>
        </w:numPr>
      </w:pPr>
      <w:r w:rsidRPr="009C5CC6">
        <w:t xml:space="preserve">Funkcja </w:t>
      </w:r>
      <w:proofErr w:type="spellStart"/>
      <w:r w:rsidRPr="009C5CC6">
        <w:rPr>
          <w:i/>
          <w:iCs/>
        </w:rPr>
        <w:t>Button_Update</w:t>
      </w:r>
      <w:proofErr w:type="spellEnd"/>
      <w:r w:rsidRPr="009C5CC6">
        <w:rPr>
          <w:i/>
          <w:iCs/>
        </w:rPr>
        <w:t>()</w:t>
      </w:r>
      <w:r w:rsidRPr="009C5CC6">
        <w:t xml:space="preserve"> iteruje po wszystkich przyciskach i dla każdego wywołuje </w:t>
      </w:r>
      <w:proofErr w:type="spellStart"/>
      <w:r w:rsidR="00BE3E07" w:rsidRPr="006F77B5">
        <w:rPr>
          <w:i/>
          <w:iCs/>
        </w:rPr>
        <w:t>read_raw</w:t>
      </w:r>
      <w:proofErr w:type="spellEnd"/>
      <w:r w:rsidR="00BE3E07" w:rsidRPr="006F77B5">
        <w:rPr>
          <w:i/>
          <w:iCs/>
        </w:rPr>
        <w:t>()</w:t>
      </w:r>
      <w:r>
        <w:t>, który</w:t>
      </w:r>
      <w:r w:rsidR="00BE3E07">
        <w:t xml:space="preserve"> odczytuje GPIO i </w:t>
      </w:r>
      <w:r w:rsidR="006F77B5">
        <w:t xml:space="preserve">sprawdza stan logiczny na </w:t>
      </w:r>
      <w:r>
        <w:t>wejściu.</w:t>
      </w:r>
    </w:p>
    <w:p w14:paraId="14C1BE10" w14:textId="699ADE1A" w:rsidR="006F77B5" w:rsidRDefault="006F77B5" w:rsidP="00BE3E07">
      <w:pPr>
        <w:pStyle w:val="Tekstpodstawowyzwciciem"/>
        <w:numPr>
          <w:ilvl w:val="0"/>
          <w:numId w:val="35"/>
        </w:numPr>
      </w:pPr>
      <w:r w:rsidRPr="006F77B5">
        <w:t>Każda zmiana stanu surowego zapisuje znacznik czasu ostatniej zmiany</w:t>
      </w:r>
      <w:r w:rsidR="00ED472A">
        <w:t xml:space="preserve"> </w:t>
      </w:r>
      <w:proofErr w:type="spellStart"/>
      <w:r w:rsidR="00ED472A" w:rsidRPr="00ED472A">
        <w:rPr>
          <w:i/>
          <w:iCs/>
        </w:rPr>
        <w:t>last_change_ms</w:t>
      </w:r>
      <w:proofErr w:type="spellEnd"/>
      <w:r w:rsidR="00ED472A" w:rsidRPr="00ED472A">
        <w:rPr>
          <w:i/>
          <w:iCs/>
        </w:rPr>
        <w:t xml:space="preserve"> = </w:t>
      </w:r>
      <w:proofErr w:type="spellStart"/>
      <w:r w:rsidR="00ED472A" w:rsidRPr="00ED472A">
        <w:rPr>
          <w:i/>
          <w:iCs/>
        </w:rPr>
        <w:t>now</w:t>
      </w:r>
      <w:proofErr w:type="spellEnd"/>
      <w:r w:rsidR="009C5CC6">
        <w:rPr>
          <w:i/>
          <w:iCs/>
        </w:rPr>
        <w:t>.</w:t>
      </w:r>
    </w:p>
    <w:p w14:paraId="7E89698D" w14:textId="09DDC5E5" w:rsidR="00BE3E07" w:rsidRDefault="009C5CC6" w:rsidP="00BE3E07">
      <w:pPr>
        <w:pStyle w:val="Tekstpodstawowyzwciciem"/>
        <w:numPr>
          <w:ilvl w:val="0"/>
          <w:numId w:val="35"/>
        </w:numPr>
      </w:pPr>
      <w:r w:rsidRPr="009C5CC6">
        <w:lastRenderedPageBreak/>
        <w:t xml:space="preserve">Jeżeli od ostatniej zmiany minęło co najmniej </w:t>
      </w:r>
      <w:r w:rsidRPr="009C5CC6">
        <w:rPr>
          <w:i/>
          <w:iCs/>
        </w:rPr>
        <w:t>DEBOUNCE_MS</w:t>
      </w:r>
      <w:r w:rsidRPr="009C5CC6">
        <w:t xml:space="preserve"> i surowy poziom różni się od</w:t>
      </w:r>
      <w:r>
        <w:t xml:space="preserve"> aktualn</w:t>
      </w:r>
      <w:r w:rsidR="00ED472A">
        <w:t>ego</w:t>
      </w:r>
      <w:r w:rsidRPr="009C5CC6">
        <w:t xml:space="preserve"> </w:t>
      </w:r>
      <w:proofErr w:type="spellStart"/>
      <w:r w:rsidRPr="009C5CC6">
        <w:rPr>
          <w:i/>
          <w:iCs/>
        </w:rPr>
        <w:t>stable_level</w:t>
      </w:r>
      <w:proofErr w:type="spellEnd"/>
      <w:r>
        <w:t>, to</w:t>
      </w:r>
      <w:r w:rsidRPr="009C5CC6">
        <w:t xml:space="preserve"> zostaje zaakceptowany jako nowy stan stabilny</w:t>
      </w:r>
      <w:r>
        <w:t>.</w:t>
      </w:r>
    </w:p>
    <w:p w14:paraId="27FD35F0" w14:textId="5E8F27DE" w:rsidR="00BE3E07" w:rsidRDefault="00BE3E07" w:rsidP="00BE3E07">
      <w:pPr>
        <w:pStyle w:val="Tekstpodstawowyzwciciem"/>
        <w:numPr>
          <w:ilvl w:val="0"/>
          <w:numId w:val="35"/>
        </w:numPr>
      </w:pPr>
      <w:r>
        <w:t>Zdarzenie naciśnięcia powstaje tylko przy stabilnym przejściu</w:t>
      </w:r>
      <w:r w:rsidR="009C5CC6">
        <w:t xml:space="preserve"> ze stanu puszczonego na wciśnięty </w:t>
      </w:r>
      <w:r>
        <w:t xml:space="preserve"> </w:t>
      </w:r>
      <w:r w:rsidR="009C5CC6">
        <w:t>oraz</w:t>
      </w:r>
      <w:r>
        <w:t xml:space="preserve"> jest zapisywane w</w:t>
      </w:r>
      <w:r w:rsidR="009C5CC6">
        <w:t xml:space="preserve"> zmiennej</w:t>
      </w:r>
      <w:r>
        <w:t xml:space="preserve"> </w:t>
      </w:r>
      <w:proofErr w:type="spellStart"/>
      <w:r w:rsidRPr="009C5CC6">
        <w:rPr>
          <w:i/>
          <w:iCs/>
        </w:rPr>
        <w:t>pressed_event</w:t>
      </w:r>
      <w:proofErr w:type="spellEnd"/>
      <w:r>
        <w:t>.</w:t>
      </w:r>
      <w:r w:rsidR="009C5CC6">
        <w:t xml:space="preserve"> </w:t>
      </w:r>
    </w:p>
    <w:p w14:paraId="47ECCAB1" w14:textId="77777777" w:rsidR="009C5CC6" w:rsidRDefault="009C5CC6" w:rsidP="009C5CC6">
      <w:pPr>
        <w:pStyle w:val="Tekstpodstawowyzwciciem"/>
        <w:keepNext/>
      </w:pPr>
      <w:r>
        <w:rPr>
          <w:noProof/>
        </w:rPr>
        <w:drawing>
          <wp:inline distT="0" distB="0" distL="0" distR="0" wp14:anchorId="6E015B0D" wp14:editId="7EB9D06F">
            <wp:extent cx="5399405" cy="3979545"/>
            <wp:effectExtent l="0" t="0" r="0" b="1905"/>
            <wp:docPr id="1329940503" name="Obraz 4"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0503" name="Obraz 4" descr="Obraz zawierający tekst, zrzut ekranu, oprogramowanie&#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399405" cy="3979545"/>
                    </a:xfrm>
                    <a:prstGeom prst="rect">
                      <a:avLst/>
                    </a:prstGeom>
                  </pic:spPr>
                </pic:pic>
              </a:graphicData>
            </a:graphic>
          </wp:inline>
        </w:drawing>
      </w:r>
    </w:p>
    <w:p w14:paraId="04D882FC" w14:textId="6CB10A29" w:rsidR="009C5CC6" w:rsidRDefault="009C5CC6" w:rsidP="009C5CC6">
      <w:pPr>
        <w:pStyle w:val="Legenda"/>
        <w:jc w:val="center"/>
      </w:pPr>
      <w:bookmarkStart w:id="83" w:name="_Toc218271625"/>
      <w:r>
        <w:t xml:space="preserve">Rys. </w:t>
      </w:r>
      <w:fldSimple w:instr=" SEQ Rys. \* ARABIC ">
        <w:r w:rsidR="00A6477C">
          <w:rPr>
            <w:noProof/>
          </w:rPr>
          <w:t>27</w:t>
        </w:r>
      </w:fldSimple>
      <w:r>
        <w:t>.: Funkcja</w:t>
      </w:r>
      <w:r w:rsidRPr="009C5CC6">
        <w:t xml:space="preserve"> </w:t>
      </w:r>
      <w:proofErr w:type="spellStart"/>
      <w:r w:rsidRPr="009C5CC6">
        <w:rPr>
          <w:i/>
          <w:iCs/>
        </w:rPr>
        <w:t>Button_Update</w:t>
      </w:r>
      <w:proofErr w:type="spellEnd"/>
      <w:r w:rsidRPr="009C5CC6">
        <w:rPr>
          <w:i/>
          <w:iCs/>
        </w:rPr>
        <w:t>()</w:t>
      </w:r>
      <w:r w:rsidRPr="009C5CC6">
        <w:t xml:space="preserve"> –</w:t>
      </w:r>
      <w:r>
        <w:t xml:space="preserve"> implementacja generacji zdarzenia typu </w:t>
      </w:r>
      <w:proofErr w:type="spellStart"/>
      <w:r>
        <w:t>press</w:t>
      </w:r>
      <w:proofErr w:type="spellEnd"/>
      <w:r>
        <w:t xml:space="preserve">, </w:t>
      </w:r>
      <w:r w:rsidRPr="009C5CC6">
        <w:rPr>
          <w:i/>
          <w:iCs/>
        </w:rPr>
        <w:t>źródło: opracowanie własne</w:t>
      </w:r>
      <w:bookmarkEnd w:id="83"/>
    </w:p>
    <w:p w14:paraId="135D5544" w14:textId="77777777" w:rsidR="009C5CC6" w:rsidRDefault="009C5CC6" w:rsidP="009C5CC6">
      <w:pPr>
        <w:pStyle w:val="Tekstpodstawowyzwciciem"/>
      </w:pPr>
    </w:p>
    <w:p w14:paraId="380AF4F5" w14:textId="614F407D" w:rsidR="00BE3E07" w:rsidRDefault="00BE3E07" w:rsidP="00BE3E07">
      <w:pPr>
        <w:pStyle w:val="Tekstpodstawowyzwciciem"/>
      </w:pPr>
      <w:r>
        <w:t xml:space="preserve">Dzięki </w:t>
      </w:r>
      <w:r w:rsidR="009C5CC6">
        <w:t>takiemu rozwiązaniu</w:t>
      </w:r>
      <w:r>
        <w:t xml:space="preserve"> logika wyższego poziomu nie musi </w:t>
      </w:r>
      <w:r w:rsidR="009C5CC6">
        <w:t>czekać bezczynnie</w:t>
      </w:r>
      <w:r>
        <w:t xml:space="preserve"> na stabilizację i nie reaguje wielokrotnie na jedno fizyczne kliknięcie.</w:t>
      </w:r>
    </w:p>
    <w:p w14:paraId="17641A65" w14:textId="77777777" w:rsidR="00BE3E07" w:rsidRDefault="00BE3E07" w:rsidP="00BE3E07">
      <w:pPr>
        <w:pStyle w:val="Tekstpodstawowyzwciciem"/>
      </w:pPr>
    </w:p>
    <w:p w14:paraId="44957F10" w14:textId="258546CE" w:rsidR="00BE3E07" w:rsidRDefault="00B3462E" w:rsidP="00642912">
      <w:pPr>
        <w:pStyle w:val="Tekstpodstawowyzwciciem"/>
        <w:numPr>
          <w:ilvl w:val="0"/>
          <w:numId w:val="34"/>
        </w:numPr>
      </w:pPr>
      <w:r w:rsidRPr="00B3462E">
        <w:t>Odczyt zdarzeń naciśnięcia przez aplikację (</w:t>
      </w:r>
      <w:proofErr w:type="spellStart"/>
      <w:r w:rsidRPr="00B3462E">
        <w:rPr>
          <w:i/>
          <w:iCs/>
        </w:rPr>
        <w:t>Button_WasPressed</w:t>
      </w:r>
      <w:proofErr w:type="spellEnd"/>
      <w:r w:rsidRPr="00B3462E">
        <w:t>)</w:t>
      </w:r>
    </w:p>
    <w:p w14:paraId="11F1CD24" w14:textId="29484C66" w:rsidR="00E13B0D" w:rsidRDefault="00BE3E07" w:rsidP="00E13B0D">
      <w:pPr>
        <w:pStyle w:val="Tekstpodstawowyzwciciem"/>
      </w:pPr>
      <w:proofErr w:type="spellStart"/>
      <w:r w:rsidRPr="00642912">
        <w:rPr>
          <w:i/>
          <w:iCs/>
        </w:rPr>
        <w:t>Button_WasPressed</w:t>
      </w:r>
      <w:proofErr w:type="spellEnd"/>
      <w:r w:rsidRPr="00642912">
        <w:rPr>
          <w:i/>
          <w:iCs/>
        </w:rPr>
        <w:t>()</w:t>
      </w:r>
      <w:r>
        <w:t xml:space="preserve"> realizuje model zdarzeniowy</w:t>
      </w:r>
      <w:r w:rsidR="00642912">
        <w:t>, zatem</w:t>
      </w:r>
      <w:r>
        <w:t xml:space="preserve"> jeśli </w:t>
      </w:r>
      <w:proofErr w:type="spellStart"/>
      <w:r w:rsidRPr="00642912">
        <w:rPr>
          <w:i/>
          <w:iCs/>
        </w:rPr>
        <w:t>pressed_event</w:t>
      </w:r>
      <w:proofErr w:type="spellEnd"/>
      <w:r>
        <w:t xml:space="preserve"> jest ustawione,</w:t>
      </w:r>
      <w:r w:rsidR="00642912">
        <w:t xml:space="preserve"> to</w:t>
      </w:r>
      <w:r>
        <w:t xml:space="preserve"> funkcja zwraca </w:t>
      </w:r>
      <w:proofErr w:type="spellStart"/>
      <w:r w:rsidRPr="00642912">
        <w:rPr>
          <w:i/>
          <w:iCs/>
        </w:rPr>
        <w:t>true</w:t>
      </w:r>
      <w:proofErr w:type="spellEnd"/>
      <w:r>
        <w:t xml:space="preserve"> i natychmiast zeruje flagę. W praktyce oznacza to, że</w:t>
      </w:r>
      <w:r w:rsidR="00642912">
        <w:t xml:space="preserve"> w </w:t>
      </w:r>
      <w:proofErr w:type="spellStart"/>
      <w:r w:rsidRPr="00642912">
        <w:rPr>
          <w:i/>
          <w:iCs/>
        </w:rPr>
        <w:t>main.c</w:t>
      </w:r>
      <w:proofErr w:type="spellEnd"/>
      <w:r>
        <w:t xml:space="preserve"> </w:t>
      </w:r>
      <w:r w:rsidR="00642912">
        <w:t xml:space="preserve">konieczne jest </w:t>
      </w:r>
      <w:r>
        <w:t>wywoł</w:t>
      </w:r>
      <w:r w:rsidR="00642912">
        <w:t>ywanie funkcji</w:t>
      </w:r>
      <w:r>
        <w:t xml:space="preserve"> </w:t>
      </w:r>
      <w:proofErr w:type="spellStart"/>
      <w:r w:rsidRPr="00642912">
        <w:rPr>
          <w:i/>
          <w:iCs/>
        </w:rPr>
        <w:t>Button_Update</w:t>
      </w:r>
      <w:proofErr w:type="spellEnd"/>
      <w:r w:rsidRPr="00642912">
        <w:rPr>
          <w:i/>
          <w:iCs/>
        </w:rPr>
        <w:t>()</w:t>
      </w:r>
      <w:r>
        <w:t xml:space="preserve"> cyklicznie,</w:t>
      </w:r>
      <w:r w:rsidR="00642912">
        <w:t xml:space="preserve"> natomiast </w:t>
      </w:r>
      <w:proofErr w:type="spellStart"/>
      <w:r w:rsidRPr="00642912">
        <w:rPr>
          <w:i/>
          <w:iCs/>
        </w:rPr>
        <w:lastRenderedPageBreak/>
        <w:t>app.c</w:t>
      </w:r>
      <w:proofErr w:type="spellEnd"/>
      <w:r>
        <w:t xml:space="preserve"> </w:t>
      </w:r>
      <w:r w:rsidR="00642912">
        <w:t>oraz</w:t>
      </w:r>
      <w:r>
        <w:t xml:space="preserve"> </w:t>
      </w:r>
      <w:proofErr w:type="spellStart"/>
      <w:r w:rsidRPr="00642912">
        <w:rPr>
          <w:i/>
          <w:iCs/>
        </w:rPr>
        <w:t>lesson.c</w:t>
      </w:r>
      <w:proofErr w:type="spellEnd"/>
      <w:r>
        <w:t xml:space="preserve"> </w:t>
      </w:r>
      <w:r w:rsidR="00ED472A" w:rsidRPr="00ED472A">
        <w:t>mogą sprawdzać zdarzenia bez obawy o wielokrotne zliczenie pojedynczego przytrzymania przycisku.</w:t>
      </w:r>
    </w:p>
    <w:p w14:paraId="04952A87" w14:textId="77777777" w:rsidR="00ED472A" w:rsidRDefault="00ED472A" w:rsidP="00E13B0D">
      <w:pPr>
        <w:pStyle w:val="Tekstpodstawowyzwciciem"/>
      </w:pPr>
    </w:p>
    <w:p w14:paraId="7E930A45" w14:textId="78BBC6D1" w:rsidR="00E13B0D" w:rsidRDefault="005A72E2" w:rsidP="00E13B0D">
      <w:pPr>
        <w:pStyle w:val="Nagwek3"/>
        <w:rPr>
          <w:i/>
          <w:iCs/>
        </w:rPr>
      </w:pPr>
      <w:bookmarkStart w:id="84" w:name="_Toc218271732"/>
      <w:r w:rsidRPr="005A72E2">
        <w:t xml:space="preserve">Sterownik wyświetlacza LCD </w:t>
      </w:r>
      <w:r w:rsidRPr="005A72E2">
        <w:rPr>
          <w:i/>
          <w:iCs/>
        </w:rPr>
        <w:t>(grove_lcd16x2_i2c.c/.h)</w:t>
      </w:r>
      <w:bookmarkEnd w:id="84"/>
    </w:p>
    <w:p w14:paraId="2A5E4D39" w14:textId="4D42FAA1" w:rsidR="00DF571D" w:rsidRDefault="00DF571D" w:rsidP="00C714FF">
      <w:pPr>
        <w:pStyle w:val="Tekstpodstawowyzwciciem"/>
        <w:numPr>
          <w:ilvl w:val="0"/>
          <w:numId w:val="36"/>
        </w:numPr>
      </w:pPr>
      <w:r>
        <w:t>Rola plików</w:t>
      </w:r>
    </w:p>
    <w:p w14:paraId="7EC54198" w14:textId="3E758C17" w:rsidR="00DF571D" w:rsidRDefault="00DF571D" w:rsidP="00DF571D">
      <w:pPr>
        <w:pStyle w:val="Tekstpodstawowyzwciciem"/>
      </w:pPr>
      <w:r>
        <w:t xml:space="preserve">Pliki </w:t>
      </w:r>
      <w:r w:rsidRPr="00C714FF">
        <w:rPr>
          <w:i/>
          <w:iCs/>
        </w:rPr>
        <w:t>grove_lcd16x2_i2c.c</w:t>
      </w:r>
      <w:r>
        <w:t xml:space="preserve"> oraz </w:t>
      </w:r>
      <w:r w:rsidRPr="00C714FF">
        <w:rPr>
          <w:i/>
          <w:iCs/>
        </w:rPr>
        <w:t>grove_lcd16x2_i2c.h</w:t>
      </w:r>
      <w:r>
        <w:t xml:space="preserve"> implementują sterownik </w:t>
      </w:r>
      <w:r w:rsidR="00C714FF">
        <w:t xml:space="preserve">dla </w:t>
      </w:r>
      <w:r>
        <w:t xml:space="preserve">wyświetlacza </w:t>
      </w:r>
      <w:proofErr w:type="spellStart"/>
      <w:r>
        <w:t>Grove</w:t>
      </w:r>
      <w:proofErr w:type="spellEnd"/>
      <w:r>
        <w:t xml:space="preserve"> LCD 16×2 komunikującego się z mikrokontrolerem po magistrali I2C. Moduł udostępnia proste API do inicjalizacji, czyszczenia ekranu, ustawiania kursora oraz wypisywania tekstu</w:t>
      </w:r>
      <w:r w:rsidR="00C714FF">
        <w:t>.</w:t>
      </w:r>
    </w:p>
    <w:p w14:paraId="707265C4" w14:textId="77777777" w:rsidR="00DF571D" w:rsidRDefault="00DF571D" w:rsidP="00DF571D">
      <w:pPr>
        <w:pStyle w:val="Tekstpodstawowyzwciciem"/>
      </w:pPr>
    </w:p>
    <w:p w14:paraId="5D5373A6" w14:textId="42731F6A" w:rsidR="00DF571D" w:rsidRPr="00C714FF" w:rsidRDefault="00C714FF" w:rsidP="00C714FF">
      <w:pPr>
        <w:pStyle w:val="Tekstpodstawowyzwciciem"/>
        <w:numPr>
          <w:ilvl w:val="0"/>
          <w:numId w:val="36"/>
        </w:numPr>
        <w:rPr>
          <w:lang w:val="en-US"/>
        </w:rPr>
      </w:pPr>
      <w:proofErr w:type="spellStart"/>
      <w:r w:rsidRPr="00C714FF">
        <w:rPr>
          <w:lang w:val="en-US"/>
        </w:rPr>
        <w:t>Interfejs</w:t>
      </w:r>
      <w:proofErr w:type="spellEnd"/>
      <w:r w:rsidRPr="00C714FF">
        <w:rPr>
          <w:lang w:val="en-US"/>
        </w:rPr>
        <w:t xml:space="preserve"> </w:t>
      </w:r>
      <w:proofErr w:type="spellStart"/>
      <w:r w:rsidRPr="00C714FF">
        <w:rPr>
          <w:lang w:val="en-US"/>
        </w:rPr>
        <w:t>modułu</w:t>
      </w:r>
      <w:proofErr w:type="spellEnd"/>
      <w:r w:rsidR="00DF571D" w:rsidRPr="00C714FF">
        <w:rPr>
          <w:lang w:val="en-US"/>
        </w:rPr>
        <w:t xml:space="preserve"> (</w:t>
      </w:r>
      <w:r w:rsidR="00DF571D" w:rsidRPr="00C714FF">
        <w:rPr>
          <w:i/>
          <w:iCs/>
          <w:lang w:val="en-US"/>
        </w:rPr>
        <w:t>grove_lcd16x2_i2c.h</w:t>
      </w:r>
      <w:r w:rsidR="00DF571D" w:rsidRPr="00C714FF">
        <w:rPr>
          <w:lang w:val="en-US"/>
        </w:rPr>
        <w:t>)</w:t>
      </w:r>
    </w:p>
    <w:p w14:paraId="40847D7A" w14:textId="5426216E" w:rsidR="00DF571D" w:rsidRDefault="00C1020B" w:rsidP="00DF571D">
      <w:pPr>
        <w:pStyle w:val="Tekstpodstawowyzwciciem"/>
      </w:pPr>
      <w:r w:rsidRPr="00C1020B">
        <w:t>Najważniejsze funkcje udostępniane przez interfejs to:</w:t>
      </w:r>
    </w:p>
    <w:p w14:paraId="4E7B840D" w14:textId="615D24FA" w:rsidR="00DF571D" w:rsidRDefault="00C714FF" w:rsidP="00DF571D">
      <w:pPr>
        <w:pStyle w:val="Tekstpodstawowyzwciciem"/>
      </w:pPr>
      <w:r>
        <w:t xml:space="preserve">- </w:t>
      </w:r>
      <w:proofErr w:type="spellStart"/>
      <w:r w:rsidR="00DF571D" w:rsidRPr="00C714FF">
        <w:rPr>
          <w:i/>
          <w:iCs/>
        </w:rPr>
        <w:t>GroveLCD_Init</w:t>
      </w:r>
      <w:proofErr w:type="spellEnd"/>
      <w:r w:rsidR="00DF571D" w:rsidRPr="00C714FF">
        <w:rPr>
          <w:i/>
          <w:iCs/>
        </w:rPr>
        <w:t>()</w:t>
      </w:r>
      <w:r w:rsidR="00DF571D">
        <w:t xml:space="preserve"> – inicjalizacja LCD,</w:t>
      </w:r>
    </w:p>
    <w:p w14:paraId="6D55E4B0" w14:textId="4246F7CC" w:rsidR="00DF571D" w:rsidRDefault="00C714FF" w:rsidP="00DF571D">
      <w:pPr>
        <w:pStyle w:val="Tekstpodstawowyzwciciem"/>
      </w:pPr>
      <w:r>
        <w:t xml:space="preserve">- </w:t>
      </w:r>
      <w:bookmarkStart w:id="85" w:name="_Hlk218257448"/>
      <w:proofErr w:type="spellStart"/>
      <w:r w:rsidR="00DF571D" w:rsidRPr="00C714FF">
        <w:rPr>
          <w:i/>
          <w:iCs/>
        </w:rPr>
        <w:t>GroveLCD_Clear</w:t>
      </w:r>
      <w:proofErr w:type="spellEnd"/>
      <w:r w:rsidR="00DF571D" w:rsidRPr="00C714FF">
        <w:rPr>
          <w:i/>
          <w:iCs/>
        </w:rPr>
        <w:t>()</w:t>
      </w:r>
      <w:r w:rsidR="00DF571D">
        <w:t xml:space="preserve">, </w:t>
      </w:r>
      <w:bookmarkEnd w:id="85"/>
      <w:proofErr w:type="spellStart"/>
      <w:r w:rsidR="00DF571D" w:rsidRPr="00C714FF">
        <w:rPr>
          <w:i/>
          <w:iCs/>
        </w:rPr>
        <w:t>GroveLCD_SetCursor</w:t>
      </w:r>
      <w:proofErr w:type="spellEnd"/>
      <w:r w:rsidR="00DF571D" w:rsidRPr="00C714FF">
        <w:rPr>
          <w:i/>
          <w:iCs/>
        </w:rPr>
        <w:t>()</w:t>
      </w:r>
      <w:r w:rsidR="00DF571D">
        <w:t xml:space="preserve"> – podstawowa obsługa ekran</w:t>
      </w:r>
      <w:r>
        <w:t xml:space="preserve">u (czyszczenie i ustawianie kursora), </w:t>
      </w:r>
    </w:p>
    <w:p w14:paraId="2DE5A084" w14:textId="0D51598B" w:rsidR="00DF571D" w:rsidRDefault="00C714FF" w:rsidP="00DF571D">
      <w:pPr>
        <w:pStyle w:val="Tekstpodstawowyzwciciem"/>
      </w:pPr>
      <w:r>
        <w:t xml:space="preserve">- </w:t>
      </w:r>
      <w:proofErr w:type="spellStart"/>
      <w:r w:rsidR="00DF571D" w:rsidRPr="00C714FF">
        <w:rPr>
          <w:i/>
          <w:iCs/>
        </w:rPr>
        <w:t>GroveLCD_WriteChar</w:t>
      </w:r>
      <w:proofErr w:type="spellEnd"/>
      <w:r w:rsidR="00DF571D" w:rsidRPr="00C714FF">
        <w:rPr>
          <w:i/>
          <w:iCs/>
        </w:rPr>
        <w:t>()</w:t>
      </w:r>
      <w:r>
        <w:t xml:space="preserve">, </w:t>
      </w:r>
      <w:proofErr w:type="spellStart"/>
      <w:r w:rsidR="00DF571D" w:rsidRPr="00C714FF">
        <w:rPr>
          <w:i/>
          <w:iCs/>
        </w:rPr>
        <w:t>GroveLCD_Print</w:t>
      </w:r>
      <w:proofErr w:type="spellEnd"/>
      <w:r w:rsidR="00DF571D" w:rsidRPr="00C714FF">
        <w:rPr>
          <w:i/>
          <w:iCs/>
        </w:rPr>
        <w:t>()</w:t>
      </w:r>
      <w:r w:rsidR="00DF571D">
        <w:t xml:space="preserve"> – wypisywanie znaków i tekstu,</w:t>
      </w:r>
    </w:p>
    <w:p w14:paraId="5D4BBDD2" w14:textId="4781DB0C" w:rsidR="00DF571D" w:rsidRDefault="00C714FF" w:rsidP="00DF571D">
      <w:pPr>
        <w:pStyle w:val="Tekstpodstawowyzwciciem"/>
      </w:pPr>
      <w:r>
        <w:t xml:space="preserve">- </w:t>
      </w:r>
      <w:proofErr w:type="spellStart"/>
      <w:r w:rsidR="00DF571D" w:rsidRPr="00C714FF">
        <w:rPr>
          <w:i/>
          <w:iCs/>
        </w:rPr>
        <w:t>GroveLCD_CreateChar</w:t>
      </w:r>
      <w:proofErr w:type="spellEnd"/>
      <w:r w:rsidR="00DF571D" w:rsidRPr="00C714FF">
        <w:rPr>
          <w:i/>
          <w:iCs/>
        </w:rPr>
        <w:t>()</w:t>
      </w:r>
      <w:r w:rsidR="00DF571D">
        <w:t xml:space="preserve"> – definicja znaków własnych w CGRAM</w:t>
      </w:r>
      <w:r>
        <w:t xml:space="preserve">, wyświetlacz udostępnia osiem </w:t>
      </w:r>
      <w:r w:rsidR="00DF571D">
        <w:t>slot</w:t>
      </w:r>
      <w:r>
        <w:t>ów.</w:t>
      </w:r>
    </w:p>
    <w:p w14:paraId="3DBE0146" w14:textId="77777777" w:rsidR="00DF571D" w:rsidRDefault="00DF571D" w:rsidP="00DF571D">
      <w:pPr>
        <w:pStyle w:val="Tekstpodstawowyzwciciem"/>
      </w:pPr>
    </w:p>
    <w:p w14:paraId="679301D1" w14:textId="17957856" w:rsidR="00DF571D" w:rsidRDefault="00DF571D" w:rsidP="00DF571D">
      <w:pPr>
        <w:pStyle w:val="Tekstpodstawowyzwciciem"/>
        <w:numPr>
          <w:ilvl w:val="0"/>
          <w:numId w:val="36"/>
        </w:numPr>
      </w:pPr>
      <w:r>
        <w:t>Transmisja I2C</w:t>
      </w:r>
      <w:r w:rsidR="00C714FF">
        <w:t xml:space="preserve"> – komendy </w:t>
      </w:r>
      <w:r>
        <w:t>i dane (</w:t>
      </w:r>
      <w:r w:rsidRPr="00C714FF">
        <w:rPr>
          <w:i/>
          <w:iCs/>
        </w:rPr>
        <w:t>grove_lcd16x2_i2c.c</w:t>
      </w:r>
      <w:r>
        <w:t>)</w:t>
      </w:r>
    </w:p>
    <w:p w14:paraId="249D97E6" w14:textId="76DBCA1E" w:rsidR="00DF571D" w:rsidRDefault="00DF571D" w:rsidP="00DF571D">
      <w:pPr>
        <w:pStyle w:val="Tekstpodstawowyzwciciem"/>
      </w:pPr>
      <w:r>
        <w:t xml:space="preserve">W implementacji rozdzielono zapis komend i danych poprzez użycie </w:t>
      </w:r>
      <w:r w:rsidR="00C1020B">
        <w:t>prefiksu sterującego</w:t>
      </w:r>
      <w:r w:rsidR="00C714FF">
        <w:t xml:space="preserve">, co powoduje że </w:t>
      </w:r>
      <w:r>
        <w:t xml:space="preserve">komendy są wysyłane z prefiksem 0x80, a dane z prefiksem 0x40 [18]. </w:t>
      </w:r>
      <w:r w:rsidR="00C1020B" w:rsidRPr="00C1020B">
        <w:t xml:space="preserve">Komunikacja jest realizowana z wykorzystaniem funkcji </w:t>
      </w:r>
      <w:r w:rsidR="00C1020B" w:rsidRPr="00C1020B">
        <w:rPr>
          <w:i/>
          <w:iCs/>
        </w:rPr>
        <w:t>HAL_I2C_Mem_Write()</w:t>
      </w:r>
      <w:r w:rsidR="00C1020B" w:rsidRPr="00C1020B">
        <w:t xml:space="preserve"> z biblioteki STM32 HAL.</w:t>
      </w:r>
    </w:p>
    <w:p w14:paraId="1EFF7282" w14:textId="77777777" w:rsidR="00C714FF" w:rsidRDefault="00C714FF" w:rsidP="00C714FF">
      <w:pPr>
        <w:pStyle w:val="Tekstpodstawowyzwciciem"/>
        <w:keepNext/>
        <w:ind w:firstLine="0"/>
      </w:pPr>
      <w:r>
        <w:rPr>
          <w:noProof/>
        </w:rPr>
        <w:lastRenderedPageBreak/>
        <w:drawing>
          <wp:inline distT="0" distB="0" distL="0" distR="0" wp14:anchorId="2EB709A1" wp14:editId="719A4B62">
            <wp:extent cx="5399405" cy="3785235"/>
            <wp:effectExtent l="0" t="0" r="0" b="5715"/>
            <wp:docPr id="667908183"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8183" name="Obraz 1" descr="Obraz zawierający tekst, zrzut ekranu, oprogramowanie&#10;&#10;Zawartość wygenerowana przez AI może być niepoprawna."/>
                    <pic:cNvPicPr/>
                  </pic:nvPicPr>
                  <pic:blipFill>
                    <a:blip r:embed="rId44">
                      <a:extLst>
                        <a:ext uri="{28A0092B-C50C-407E-A947-70E740481C1C}">
                          <a14:useLocalDpi xmlns:a14="http://schemas.microsoft.com/office/drawing/2010/main" val="0"/>
                        </a:ext>
                      </a:extLst>
                    </a:blip>
                    <a:stretch>
                      <a:fillRect/>
                    </a:stretch>
                  </pic:blipFill>
                  <pic:spPr>
                    <a:xfrm>
                      <a:off x="0" y="0"/>
                      <a:ext cx="5399405" cy="3785235"/>
                    </a:xfrm>
                    <a:prstGeom prst="rect">
                      <a:avLst/>
                    </a:prstGeom>
                  </pic:spPr>
                </pic:pic>
              </a:graphicData>
            </a:graphic>
          </wp:inline>
        </w:drawing>
      </w:r>
    </w:p>
    <w:p w14:paraId="43C1FBA5" w14:textId="307ADCCE" w:rsidR="00C714FF" w:rsidRPr="00C714FF" w:rsidRDefault="00C714FF" w:rsidP="00C714FF">
      <w:pPr>
        <w:pStyle w:val="Legenda"/>
        <w:jc w:val="center"/>
      </w:pPr>
      <w:bookmarkStart w:id="86" w:name="_Toc218271626"/>
      <w:r>
        <w:t xml:space="preserve">Rys. </w:t>
      </w:r>
      <w:fldSimple w:instr=" SEQ Rys. \* ARABIC ">
        <w:r w:rsidR="00A6477C">
          <w:rPr>
            <w:noProof/>
          </w:rPr>
          <w:t>28</w:t>
        </w:r>
      </w:fldSimple>
      <w:r>
        <w:t xml:space="preserve">.: Fragment pliku </w:t>
      </w:r>
      <w:r w:rsidRPr="00C714FF">
        <w:rPr>
          <w:i/>
          <w:iCs/>
        </w:rPr>
        <w:t>grove_lcd16x2_i2c.c</w:t>
      </w:r>
      <w:r>
        <w:t xml:space="preserve">, funkcje wysyłające komendy oraz dane, </w:t>
      </w:r>
      <w:r>
        <w:rPr>
          <w:i/>
          <w:iCs/>
        </w:rPr>
        <w:t>źródło: opracowanie własne</w:t>
      </w:r>
      <w:bookmarkEnd w:id="86"/>
    </w:p>
    <w:p w14:paraId="4035EB22" w14:textId="77777777" w:rsidR="00DF571D" w:rsidRDefault="00DF571D" w:rsidP="00C714FF">
      <w:pPr>
        <w:pStyle w:val="Tekstpodstawowyzwciciem"/>
        <w:ind w:firstLine="0"/>
      </w:pPr>
    </w:p>
    <w:p w14:paraId="29A4279A" w14:textId="2245AA67" w:rsidR="00DF571D" w:rsidRDefault="00C0735A" w:rsidP="00C714FF">
      <w:pPr>
        <w:pStyle w:val="Tekstpodstawowyzwciciem"/>
        <w:numPr>
          <w:ilvl w:val="0"/>
          <w:numId w:val="36"/>
        </w:numPr>
      </w:pPr>
      <w:r w:rsidRPr="00C0735A">
        <w:t>Procedura inicjalizacji wyświetlacza</w:t>
      </w:r>
    </w:p>
    <w:p w14:paraId="45FD00BF" w14:textId="3C94E9AE" w:rsidR="00DF571D" w:rsidRDefault="00C1020B" w:rsidP="00DF571D">
      <w:pPr>
        <w:pStyle w:val="Tekstpodstawowyzwciciem"/>
      </w:pPr>
      <w:r w:rsidRPr="00C1020B">
        <w:t xml:space="preserve">Funkcja </w:t>
      </w:r>
      <w:proofErr w:type="spellStart"/>
      <w:r w:rsidRPr="00C1020B">
        <w:rPr>
          <w:i/>
          <w:iCs/>
        </w:rPr>
        <w:t>GroveLCD_Init</w:t>
      </w:r>
      <w:proofErr w:type="spellEnd"/>
      <w:r w:rsidRPr="00C1020B">
        <w:rPr>
          <w:i/>
          <w:iCs/>
        </w:rPr>
        <w:t>()</w:t>
      </w:r>
      <w:r w:rsidRPr="00C1020B">
        <w:t xml:space="preserve"> realizuje inicjalizację wyświetlacz</w:t>
      </w:r>
      <w:r>
        <w:t>a</w:t>
      </w:r>
      <w:r w:rsidRPr="00C1020B">
        <w:t xml:space="preserve">. W pierwszym kroku </w:t>
      </w:r>
      <w:r w:rsidR="00C0735A" w:rsidRPr="00C0735A">
        <w:t xml:space="preserve">konfigurowany jest tryb pracy kontrolera LCD </w:t>
      </w:r>
      <w:r w:rsidR="00C0735A">
        <w:t>jako</w:t>
      </w:r>
      <w:r w:rsidR="00C0735A" w:rsidRPr="00C0735A">
        <w:t xml:space="preserve"> wyświetlacza 16×2</w:t>
      </w:r>
      <w:r w:rsidRPr="00C1020B">
        <w:t>, a następnie wysyłany jest zestaw komend konfigurujących sposób prezentacji treści: włączenie wyświetlania, ustawienia kursora oraz tryb automatycznego przesuwania kursora podczas dopisywania kolejnych znaków.</w:t>
      </w:r>
    </w:p>
    <w:p w14:paraId="4D71F1E2" w14:textId="65D01227" w:rsidR="00C1020B" w:rsidRDefault="00C1020B" w:rsidP="00DF571D">
      <w:pPr>
        <w:pStyle w:val="Tekstpodstawowyzwciciem"/>
      </w:pPr>
      <w:r w:rsidRPr="00C1020B">
        <w:t>W sterowniku nie jest odczytywana flaga zajętości kontrolera LCD (</w:t>
      </w:r>
      <w:proofErr w:type="spellStart"/>
      <w:r w:rsidRPr="00C1020B">
        <w:t>busy</w:t>
      </w:r>
      <w:proofErr w:type="spellEnd"/>
      <w:r w:rsidRPr="00C1020B">
        <w:t xml:space="preserve"> flag), dlatego w miejscach wymagających dłuższego czasu wykonania po stronie wyświetlacza </w:t>
      </w:r>
      <w:r>
        <w:t>– w</w:t>
      </w:r>
      <w:r w:rsidRPr="00C1020B">
        <w:t xml:space="preserve"> szczególności dla operacji </w:t>
      </w:r>
      <w:proofErr w:type="spellStart"/>
      <w:r w:rsidRPr="00C1020B">
        <w:rPr>
          <w:i/>
          <w:iCs/>
        </w:rPr>
        <w:t>GroveLCD_Clear</w:t>
      </w:r>
      <w:proofErr w:type="spellEnd"/>
      <w:r w:rsidRPr="00C1020B">
        <w:rPr>
          <w:i/>
          <w:iCs/>
        </w:rPr>
        <w:t>()</w:t>
      </w:r>
      <w:r w:rsidRPr="00C1020B">
        <w:t xml:space="preserve"> i </w:t>
      </w:r>
      <w:proofErr w:type="spellStart"/>
      <w:r w:rsidRPr="00C1020B">
        <w:rPr>
          <w:i/>
          <w:iCs/>
        </w:rPr>
        <w:t>GroveLCD_Home</w:t>
      </w:r>
      <w:proofErr w:type="spellEnd"/>
      <w:r w:rsidRPr="00C1020B">
        <w:rPr>
          <w:i/>
          <w:iCs/>
        </w:rPr>
        <w:t>()</w:t>
      </w:r>
      <w:r w:rsidRPr="00C1020B">
        <w:t xml:space="preserve"> </w:t>
      </w:r>
      <w:r>
        <w:t xml:space="preserve">– zastosowano </w:t>
      </w:r>
      <w:r w:rsidRPr="00C1020B">
        <w:t>krótkie opóźnienia czasowe</w:t>
      </w:r>
      <w:r>
        <w:t xml:space="preserve"> </w:t>
      </w:r>
      <w:proofErr w:type="spellStart"/>
      <w:r w:rsidRPr="00C1020B">
        <w:rPr>
          <w:i/>
          <w:iCs/>
        </w:rPr>
        <w:t>HAL_Delay</w:t>
      </w:r>
      <w:proofErr w:type="spellEnd"/>
      <w:r w:rsidRPr="00C1020B">
        <w:rPr>
          <w:i/>
          <w:iCs/>
        </w:rPr>
        <w:t>()</w:t>
      </w:r>
      <w:r w:rsidRPr="00C1020B">
        <w:t xml:space="preserve">, </w:t>
      </w:r>
      <w:r>
        <w:t xml:space="preserve">które </w:t>
      </w:r>
      <w:r w:rsidRPr="00C1020B">
        <w:t>zapewniają poprawne zakończenie komendy przed wysłaniem kolejnych danych.</w:t>
      </w:r>
    </w:p>
    <w:p w14:paraId="0EEC0EC6" w14:textId="77777777" w:rsidR="00C1020B" w:rsidRDefault="00C1020B" w:rsidP="00DF571D">
      <w:pPr>
        <w:pStyle w:val="Tekstpodstawowyzwciciem"/>
      </w:pPr>
    </w:p>
    <w:p w14:paraId="5D9379CF" w14:textId="1B9FC6FD" w:rsidR="00DF571D" w:rsidRDefault="00DF571D" w:rsidP="00C714FF">
      <w:pPr>
        <w:pStyle w:val="Tekstpodstawowyzwciciem"/>
        <w:numPr>
          <w:ilvl w:val="0"/>
          <w:numId w:val="36"/>
        </w:numPr>
      </w:pPr>
      <w:r>
        <w:t>Znaki własne (CGRAM)</w:t>
      </w:r>
    </w:p>
    <w:p w14:paraId="0CBE2421" w14:textId="26AD2383" w:rsidR="00E13B0D" w:rsidRDefault="00DF571D" w:rsidP="00C714FF">
      <w:pPr>
        <w:pStyle w:val="Tekstpodstawowyzwciciem"/>
      </w:pPr>
      <w:r>
        <w:lastRenderedPageBreak/>
        <w:t xml:space="preserve">Funkcja </w:t>
      </w:r>
      <w:proofErr w:type="spellStart"/>
      <w:r w:rsidRPr="00C714FF">
        <w:rPr>
          <w:i/>
          <w:iCs/>
        </w:rPr>
        <w:t>GroveLCD_CreateChar</w:t>
      </w:r>
      <w:proofErr w:type="spellEnd"/>
      <w:r w:rsidRPr="00C714FF">
        <w:rPr>
          <w:i/>
          <w:iCs/>
        </w:rPr>
        <w:t>()</w:t>
      </w:r>
      <w:r>
        <w:t xml:space="preserve"> zapisuje do pamięci CGRAM 8-bajtowy wzorzec znaku (</w:t>
      </w:r>
      <w:r w:rsidR="00C714FF">
        <w:t xml:space="preserve">dostępne </w:t>
      </w:r>
      <w:proofErr w:type="spellStart"/>
      <w:r>
        <w:t>sloty</w:t>
      </w:r>
      <w:proofErr w:type="spellEnd"/>
      <w:r>
        <w:t xml:space="preserve"> 0–7).</w:t>
      </w:r>
      <w:r w:rsidR="00C1020B">
        <w:t xml:space="preserve"> </w:t>
      </w:r>
      <w:r w:rsidR="00C1020B" w:rsidRPr="00C1020B">
        <w:t>Pozwala to prezentować symbole niedostępne w standardowym zestawie znaków LCD 16×2.</w:t>
      </w:r>
      <w:r>
        <w:t xml:space="preserve"> W projekcie wykorzystano to do wyświetlania symboli notacji muzycznej</w:t>
      </w:r>
      <w:r w:rsidR="00C1020B">
        <w:t xml:space="preserve"> w trybie nauki</w:t>
      </w:r>
      <w:r w:rsidR="00C714FF">
        <w:t>, takich jak</w:t>
      </w:r>
      <w:r>
        <w:t xml:space="preserve"> długości nut oraz znaki chromatyczne</w:t>
      </w:r>
      <w:r w:rsidR="00C1020B">
        <w:t xml:space="preserve">. </w:t>
      </w:r>
    </w:p>
    <w:p w14:paraId="03507D8E" w14:textId="77777777" w:rsidR="00C1020B" w:rsidRDefault="00C1020B" w:rsidP="00C714FF">
      <w:pPr>
        <w:pStyle w:val="Tekstpodstawowyzwciciem"/>
      </w:pPr>
    </w:p>
    <w:p w14:paraId="0E622967" w14:textId="1BE92723" w:rsidR="00E13B0D" w:rsidRDefault="00335F06" w:rsidP="00E13B0D">
      <w:pPr>
        <w:pStyle w:val="Nagwek3"/>
        <w:rPr>
          <w:i/>
          <w:iCs/>
        </w:rPr>
      </w:pPr>
      <w:bookmarkStart w:id="87" w:name="_Toc218271733"/>
      <w:r w:rsidRPr="00335F06">
        <w:t xml:space="preserve">Zasoby danych aplikacji (utwory i akordy) oraz mapowanie nut </w:t>
      </w:r>
      <w:r w:rsidR="005A72E2" w:rsidRPr="005A72E2">
        <w:rPr>
          <w:i/>
          <w:iCs/>
        </w:rPr>
        <w:t>(</w:t>
      </w:r>
      <w:proofErr w:type="spellStart"/>
      <w:r w:rsidR="005A72E2" w:rsidRPr="005A72E2">
        <w:rPr>
          <w:i/>
          <w:iCs/>
        </w:rPr>
        <w:t>songs.c</w:t>
      </w:r>
      <w:proofErr w:type="spellEnd"/>
      <w:r w:rsidR="005A72E2" w:rsidRPr="005A72E2">
        <w:rPr>
          <w:i/>
          <w:iCs/>
        </w:rPr>
        <w:t xml:space="preserve">/.h, </w:t>
      </w:r>
      <w:proofErr w:type="spellStart"/>
      <w:r w:rsidR="005A72E2" w:rsidRPr="005A72E2">
        <w:rPr>
          <w:i/>
          <w:iCs/>
        </w:rPr>
        <w:t>chords.c</w:t>
      </w:r>
      <w:proofErr w:type="spellEnd"/>
      <w:r w:rsidR="005A72E2" w:rsidRPr="005A72E2">
        <w:rPr>
          <w:i/>
          <w:iCs/>
        </w:rPr>
        <w:t xml:space="preserve">/.h, </w:t>
      </w:r>
      <w:proofErr w:type="spellStart"/>
      <w:r w:rsidR="005A72E2" w:rsidRPr="005A72E2">
        <w:rPr>
          <w:i/>
          <w:iCs/>
        </w:rPr>
        <w:t>notes.c</w:t>
      </w:r>
      <w:proofErr w:type="spellEnd"/>
      <w:r w:rsidR="005A72E2" w:rsidRPr="005A72E2">
        <w:rPr>
          <w:i/>
          <w:iCs/>
        </w:rPr>
        <w:t>/.h)</w:t>
      </w:r>
      <w:bookmarkEnd w:id="87"/>
    </w:p>
    <w:p w14:paraId="463CFB11" w14:textId="211DF623" w:rsidR="00D16144" w:rsidRDefault="00D16144" w:rsidP="00D16144">
      <w:pPr>
        <w:pStyle w:val="Tekstpodstawowyzwciciem"/>
        <w:numPr>
          <w:ilvl w:val="0"/>
          <w:numId w:val="37"/>
        </w:numPr>
      </w:pPr>
      <w:r>
        <w:t>Rola modułów</w:t>
      </w:r>
    </w:p>
    <w:p w14:paraId="2C78A2E1" w14:textId="292A9008" w:rsidR="00D16144" w:rsidRDefault="00D16144" w:rsidP="00D16144">
      <w:pPr>
        <w:pStyle w:val="Tekstpodstawowyzwciciem"/>
      </w:pPr>
      <w:r>
        <w:t xml:space="preserve">Pliki </w:t>
      </w:r>
      <w:proofErr w:type="spellStart"/>
      <w:r w:rsidRPr="00D16144">
        <w:rPr>
          <w:i/>
          <w:iCs/>
        </w:rPr>
        <w:t>songs.c</w:t>
      </w:r>
      <w:proofErr w:type="spellEnd"/>
      <w:r w:rsidRPr="00D16144">
        <w:rPr>
          <w:i/>
          <w:iCs/>
        </w:rPr>
        <w:t>/.h</w:t>
      </w:r>
      <w:r>
        <w:t xml:space="preserve">, </w:t>
      </w:r>
      <w:proofErr w:type="spellStart"/>
      <w:r w:rsidRPr="00D16144">
        <w:rPr>
          <w:i/>
          <w:iCs/>
        </w:rPr>
        <w:t>chords.c</w:t>
      </w:r>
      <w:proofErr w:type="spellEnd"/>
      <w:r w:rsidRPr="00D16144">
        <w:rPr>
          <w:i/>
          <w:iCs/>
        </w:rPr>
        <w:t>/.h</w:t>
      </w:r>
      <w:r>
        <w:t xml:space="preserve"> oraz </w:t>
      </w:r>
      <w:proofErr w:type="spellStart"/>
      <w:r w:rsidRPr="00D16144">
        <w:rPr>
          <w:i/>
          <w:iCs/>
        </w:rPr>
        <w:t>notes.c</w:t>
      </w:r>
      <w:proofErr w:type="spellEnd"/>
      <w:r w:rsidRPr="00D16144">
        <w:rPr>
          <w:i/>
          <w:iCs/>
        </w:rPr>
        <w:t>/.h</w:t>
      </w:r>
      <w:r>
        <w:t xml:space="preserve"> tworzą warstwę danych aplikacyjnych </w:t>
      </w:r>
      <w:r w:rsidR="00413C59">
        <w:t>oraz</w:t>
      </w:r>
      <w:r>
        <w:t xml:space="preserve"> </w:t>
      </w:r>
      <w:r w:rsidR="00413C59">
        <w:t xml:space="preserve">zestaw </w:t>
      </w:r>
      <w:r>
        <w:t>funkcj</w:t>
      </w:r>
      <w:r w:rsidR="00413C59">
        <w:t>i</w:t>
      </w:r>
      <w:r>
        <w:t xml:space="preserve"> pomocniczy</w:t>
      </w:r>
      <w:r w:rsidR="00413C59">
        <w:t>ch, które są</w:t>
      </w:r>
      <w:r>
        <w:t xml:space="preserve"> wykorzystywan</w:t>
      </w:r>
      <w:r w:rsidR="00413C59">
        <w:t>e</w:t>
      </w:r>
      <w:r>
        <w:t xml:space="preserve"> przez logikę interfejsu użytkownika </w:t>
      </w:r>
      <w:proofErr w:type="spellStart"/>
      <w:r w:rsidRPr="00D16144">
        <w:rPr>
          <w:i/>
          <w:iCs/>
        </w:rPr>
        <w:t>app.c</w:t>
      </w:r>
      <w:proofErr w:type="spellEnd"/>
      <w:r>
        <w:t xml:space="preserve"> oraz silnik lekcji </w:t>
      </w:r>
      <w:proofErr w:type="spellStart"/>
      <w:r w:rsidRPr="00D16144">
        <w:rPr>
          <w:i/>
          <w:iCs/>
        </w:rPr>
        <w:t>lesson.c</w:t>
      </w:r>
      <w:proofErr w:type="spellEnd"/>
      <w:r>
        <w:t>. Moduły te nie sterują sprzętem ani nie utrzymują stanu aplikacji – dostarczają one jedynie statyczne definicje utworów/akordów oraz proste operacje związane z mapowaniem nut.</w:t>
      </w:r>
    </w:p>
    <w:p w14:paraId="2B0D5434" w14:textId="77777777" w:rsidR="00D16144" w:rsidRDefault="00D16144" w:rsidP="00D16144">
      <w:pPr>
        <w:pStyle w:val="Tekstpodstawowyzwciciem"/>
      </w:pPr>
    </w:p>
    <w:p w14:paraId="396406CA" w14:textId="48EDC9A2" w:rsidR="00D16144" w:rsidRDefault="00D16144" w:rsidP="00D16144">
      <w:pPr>
        <w:pStyle w:val="Tekstpodstawowyzwciciem"/>
        <w:numPr>
          <w:ilvl w:val="0"/>
          <w:numId w:val="37"/>
        </w:numPr>
      </w:pPr>
      <w:r>
        <w:t>Definicje utworów (</w:t>
      </w:r>
      <w:proofErr w:type="spellStart"/>
      <w:r w:rsidRPr="00D16144">
        <w:rPr>
          <w:i/>
          <w:iCs/>
        </w:rPr>
        <w:t>songs.c</w:t>
      </w:r>
      <w:proofErr w:type="spellEnd"/>
      <w:r w:rsidRPr="00D16144">
        <w:rPr>
          <w:i/>
          <w:iCs/>
        </w:rPr>
        <w:t>/.h</w:t>
      </w:r>
      <w:r>
        <w:t>)</w:t>
      </w:r>
    </w:p>
    <w:p w14:paraId="350B3366" w14:textId="6CFD1BBC" w:rsidR="00D16144" w:rsidRDefault="00D16144" w:rsidP="00D16144">
      <w:pPr>
        <w:pStyle w:val="Tekstpodstawowyzwciciem"/>
      </w:pPr>
      <w:r>
        <w:t>Moduł ten zawiera zestaw utworów dostępnych w trybie SONG. Każdy utwór opisany jest przez:</w:t>
      </w:r>
    </w:p>
    <w:p w14:paraId="1A249983" w14:textId="3CA271C2" w:rsidR="00D16144" w:rsidRDefault="00D16144" w:rsidP="00D16144">
      <w:pPr>
        <w:pStyle w:val="Tekstpodstawowyzwciciem"/>
      </w:pPr>
      <w:r>
        <w:t>- tytuł (nazwa wyświetlana w menu),</w:t>
      </w:r>
    </w:p>
    <w:p w14:paraId="757C3B94" w14:textId="2D8BBC8B" w:rsidR="00D16144" w:rsidRDefault="00D16144" w:rsidP="00D16144">
      <w:pPr>
        <w:pStyle w:val="Tekstpodstawowyzwciciem"/>
      </w:pPr>
      <w:r>
        <w:t>- liczbę kroków lekcji,</w:t>
      </w:r>
    </w:p>
    <w:p w14:paraId="1294306E" w14:textId="77777777" w:rsidR="00335F06" w:rsidRDefault="00D16144" w:rsidP="00D16144">
      <w:pPr>
        <w:pStyle w:val="Tekstpodstawowyzwciciem"/>
      </w:pPr>
      <w:r>
        <w:t xml:space="preserve">- tablicę kroków, w których każdy krok lekcji zawiera 1–3 wymagane nuty (w tym wypadku numery MIDI z uwzględnieniem oktawy) </w:t>
      </w:r>
      <w:r w:rsidR="00335F06" w:rsidRPr="00335F06">
        <w:t>jak i zapis do prezentacji na LCD (litera, znak chromatyczny oraz ikona długości)</w:t>
      </w:r>
      <w:r w:rsidR="00335F06">
        <w:t>.</w:t>
      </w:r>
      <w:r>
        <w:t xml:space="preserve"> </w:t>
      </w:r>
    </w:p>
    <w:p w14:paraId="3A06879D" w14:textId="7775F4C9" w:rsidR="00D16144" w:rsidRDefault="00335F06" w:rsidP="00D16144">
      <w:pPr>
        <w:pStyle w:val="Tekstpodstawowyzwciciem"/>
      </w:pPr>
      <w:r>
        <w:t>D</w:t>
      </w:r>
      <w:r w:rsidR="00D16144">
        <w:t>zięki</w:t>
      </w:r>
      <w:r>
        <w:t xml:space="preserve"> wyświetlaniu ikon długości nut</w:t>
      </w:r>
      <w:r w:rsidR="00D16144">
        <w:t xml:space="preserve"> użytkownik wie jak długo powinien grać dany dźwięk – w tym prototypie jednak nie jest to weryfikowane.</w:t>
      </w:r>
    </w:p>
    <w:p w14:paraId="278D6CC6" w14:textId="77777777" w:rsidR="00D16144" w:rsidRDefault="00D16144" w:rsidP="00D16144">
      <w:pPr>
        <w:pStyle w:val="Tekstpodstawowyzwciciem"/>
      </w:pPr>
      <w:r>
        <w:t xml:space="preserve">Dane te są wykorzystywane przez </w:t>
      </w:r>
      <w:proofErr w:type="spellStart"/>
      <w:r w:rsidRPr="00D16144">
        <w:rPr>
          <w:i/>
          <w:iCs/>
        </w:rPr>
        <w:t>app.c</w:t>
      </w:r>
      <w:proofErr w:type="spellEnd"/>
      <w:r>
        <w:t xml:space="preserve"> do listy wyboru oraz przez </w:t>
      </w:r>
      <w:proofErr w:type="spellStart"/>
      <w:r w:rsidRPr="00D16144">
        <w:rPr>
          <w:i/>
          <w:iCs/>
        </w:rPr>
        <w:t>lesson.c</w:t>
      </w:r>
      <w:proofErr w:type="spellEnd"/>
      <w:r>
        <w:t xml:space="preserve"> do weryfikacji poprawności gry w trybie SONG.</w:t>
      </w:r>
    </w:p>
    <w:p w14:paraId="7792C07E" w14:textId="77777777" w:rsidR="00D16144" w:rsidRDefault="00D16144" w:rsidP="00D16144">
      <w:pPr>
        <w:pStyle w:val="Tekstpodstawowyzwciciem"/>
      </w:pPr>
    </w:p>
    <w:p w14:paraId="296B197C" w14:textId="37203AFB" w:rsidR="00D16144" w:rsidRDefault="00D16144" w:rsidP="00D16144">
      <w:pPr>
        <w:pStyle w:val="Tekstpodstawowyzwciciem"/>
        <w:numPr>
          <w:ilvl w:val="0"/>
          <w:numId w:val="37"/>
        </w:numPr>
      </w:pPr>
      <w:r>
        <w:t>Definicje paczek akordów (</w:t>
      </w:r>
      <w:proofErr w:type="spellStart"/>
      <w:r w:rsidRPr="00D16144">
        <w:rPr>
          <w:i/>
          <w:iCs/>
        </w:rPr>
        <w:t>chords.c</w:t>
      </w:r>
      <w:proofErr w:type="spellEnd"/>
      <w:r w:rsidRPr="00D16144">
        <w:rPr>
          <w:i/>
          <w:iCs/>
        </w:rPr>
        <w:t>/.h</w:t>
      </w:r>
      <w:r>
        <w:t>)</w:t>
      </w:r>
    </w:p>
    <w:p w14:paraId="5BD2E025" w14:textId="38213DC9" w:rsidR="00D16144" w:rsidRDefault="00D16144" w:rsidP="00D16144">
      <w:pPr>
        <w:pStyle w:val="Tekstpodstawowyzwciciem"/>
        <w:ind w:firstLine="0"/>
      </w:pPr>
      <w:r>
        <w:lastRenderedPageBreak/>
        <w:t>Ten moduł przechowuje paczki akordów dla trybu CHORDS. Struktury danych zawierają:</w:t>
      </w:r>
    </w:p>
    <w:p w14:paraId="1831193B" w14:textId="73EE6055" w:rsidR="00D16144" w:rsidRDefault="00D16144" w:rsidP="00D16144">
      <w:pPr>
        <w:pStyle w:val="Tekstpodstawowyzwciciem"/>
      </w:pPr>
      <w:r>
        <w:t>- nazwy paczek akordów (przedstawiane jako pozycje menu),</w:t>
      </w:r>
    </w:p>
    <w:p w14:paraId="0A3B56EA" w14:textId="01609B18" w:rsidR="00D16144" w:rsidRDefault="00D16144" w:rsidP="00D16144">
      <w:pPr>
        <w:pStyle w:val="Tekstpodstawowyzwciciem"/>
      </w:pPr>
      <w:r>
        <w:t>- listy akordów w paczce,</w:t>
      </w:r>
    </w:p>
    <w:p w14:paraId="218202B6" w14:textId="235AD38B" w:rsidR="00D16144" w:rsidRDefault="00D16144" w:rsidP="00D16144">
      <w:pPr>
        <w:pStyle w:val="Tekstpodstawowyzwciciem"/>
      </w:pPr>
      <w:r>
        <w:t xml:space="preserve">- składowe akordów (1–3 dźwięki) wraz z informacją pomocniczą – nazwą akordu, w celu </w:t>
      </w:r>
      <w:r w:rsidR="00413C59">
        <w:t>ułatwienia jego zapamiętania</w:t>
      </w:r>
      <w:r>
        <w:t>.</w:t>
      </w:r>
    </w:p>
    <w:p w14:paraId="13AEC055" w14:textId="101DCA4B" w:rsidR="00D16144" w:rsidRDefault="00D16144" w:rsidP="00D16144">
      <w:pPr>
        <w:pStyle w:val="Tekstpodstawowyzwciciem"/>
      </w:pPr>
      <w:r>
        <w:t>W trybie CHORDS dopasowanie odbywa się po klasie wysokości (</w:t>
      </w:r>
      <w:proofErr w:type="spellStart"/>
      <w:r>
        <w:t>pitch</w:t>
      </w:r>
      <w:proofErr w:type="spellEnd"/>
      <w:r>
        <w:t xml:space="preserve"> </w:t>
      </w:r>
      <w:proofErr w:type="spellStart"/>
      <w:r>
        <w:t>class</w:t>
      </w:r>
      <w:proofErr w:type="spellEnd"/>
      <w:r>
        <w:t xml:space="preserve">), dlatego dane akordów są interpretowane przez </w:t>
      </w:r>
      <w:proofErr w:type="spellStart"/>
      <w:r w:rsidRPr="00D16144">
        <w:rPr>
          <w:i/>
          <w:iCs/>
        </w:rPr>
        <w:t>lesson.c</w:t>
      </w:r>
      <w:proofErr w:type="spellEnd"/>
      <w:r>
        <w:t xml:space="preserve"> w sposób niezależny od oktawy. Oznacza to, że jeśli musimy zagrać dźwięk np. C, to możemy zagrać dowolne C na naszym instrumencie klawiszowym, ponieważ akordy nie są przypisane do konkretnych oktaw.</w:t>
      </w:r>
    </w:p>
    <w:p w14:paraId="321549E8" w14:textId="77777777" w:rsidR="00D16144" w:rsidRDefault="00D16144" w:rsidP="00D16144">
      <w:pPr>
        <w:pStyle w:val="Tekstpodstawowyzwciciem"/>
      </w:pPr>
    </w:p>
    <w:p w14:paraId="0BDAC00B" w14:textId="7A1AC967" w:rsidR="00D16144" w:rsidRDefault="00D16144" w:rsidP="00D16144">
      <w:pPr>
        <w:pStyle w:val="Tekstpodstawowyzwciciem"/>
        <w:numPr>
          <w:ilvl w:val="0"/>
          <w:numId w:val="37"/>
        </w:numPr>
      </w:pPr>
      <w:r>
        <w:t>Mapowanie nut i funkcje pomocnicze (</w:t>
      </w:r>
      <w:proofErr w:type="spellStart"/>
      <w:r w:rsidRPr="00D16144">
        <w:rPr>
          <w:i/>
          <w:iCs/>
        </w:rPr>
        <w:t>notes.c</w:t>
      </w:r>
      <w:proofErr w:type="spellEnd"/>
      <w:r w:rsidRPr="00D16144">
        <w:rPr>
          <w:i/>
          <w:iCs/>
        </w:rPr>
        <w:t>/.h</w:t>
      </w:r>
      <w:r>
        <w:t>)</w:t>
      </w:r>
    </w:p>
    <w:p w14:paraId="1F29F2F9" w14:textId="77777777" w:rsidR="00335F06" w:rsidRDefault="00D16144" w:rsidP="00335F06">
      <w:pPr>
        <w:pStyle w:val="Tekstpodstawowyzwciciem"/>
      </w:pPr>
      <w:r>
        <w:t xml:space="preserve">Ostatni moduł </w:t>
      </w:r>
      <w:proofErr w:type="spellStart"/>
      <w:r w:rsidRPr="00D16144">
        <w:rPr>
          <w:i/>
          <w:iCs/>
        </w:rPr>
        <w:t>notes.c</w:t>
      </w:r>
      <w:proofErr w:type="spellEnd"/>
      <w:r w:rsidRPr="00D16144">
        <w:rPr>
          <w:i/>
          <w:iCs/>
        </w:rPr>
        <w:t>/.h</w:t>
      </w:r>
      <w:r>
        <w:t xml:space="preserve"> dostarcza funkcje pomocnicze do operacji na nutach, takie jak konwersje pomiędzy nazwą nuty a numerem MIDI oraz operacje używane przy przygotowaniu i testowaniu danych (np. wyznaczanie klasy wysokości). Funkcje te ułatwiają rozbudowę bazy danych utworów i akordów oraz zwiększają czytelność kodu w pozostałych modułach.</w:t>
      </w:r>
      <w:r w:rsidR="00335F06">
        <w:t xml:space="preserve"> </w:t>
      </w:r>
    </w:p>
    <w:p w14:paraId="746D48CC" w14:textId="7C201966" w:rsidR="00E13B0D" w:rsidRDefault="00263169" w:rsidP="00335F06">
      <w:pPr>
        <w:pStyle w:val="Tekstpodstawowyzwciciem"/>
      </w:pPr>
      <w:r w:rsidRPr="00263169">
        <w:t xml:space="preserve">Moduł </w:t>
      </w:r>
      <w:proofErr w:type="spellStart"/>
      <w:r w:rsidRPr="00263169">
        <w:rPr>
          <w:i/>
          <w:iCs/>
        </w:rPr>
        <w:t>notes.c</w:t>
      </w:r>
      <w:proofErr w:type="spellEnd"/>
      <w:r w:rsidRPr="00263169">
        <w:rPr>
          <w:i/>
          <w:iCs/>
        </w:rPr>
        <w:t>/.h</w:t>
      </w:r>
      <w:r w:rsidRPr="00263169">
        <w:t xml:space="preserve"> nie jest wymagany do działania bieżącej wersji aplikacji, jednak stanowi przygotowaną warstwę pomocniczą na potrzeby przyszłej rozbudowy projektu, np. o wczytywanie własnych utworów (konwersja nazw nut do numerów MIDI i odwrotnie).</w:t>
      </w:r>
    </w:p>
    <w:p w14:paraId="4B662F84" w14:textId="65EC8941" w:rsidR="00E13B0D" w:rsidRDefault="009C5CC6" w:rsidP="009C5CC6">
      <w:pPr>
        <w:pStyle w:val="Nagwek1"/>
      </w:pPr>
      <w:r>
        <w:lastRenderedPageBreak/>
        <w:br/>
      </w:r>
      <w:bookmarkStart w:id="88" w:name="_Toc218271734"/>
      <w:r>
        <w:t>Wynik działania układu</w:t>
      </w:r>
      <w:bookmarkEnd w:id="88"/>
    </w:p>
    <w:p w14:paraId="6158F2D7" w14:textId="785E5B26" w:rsidR="00A6477C" w:rsidRDefault="00E93717" w:rsidP="00A6477C">
      <w:pPr>
        <w:pStyle w:val="Tekstpodstawowyzwciciem"/>
      </w:pPr>
      <w:r w:rsidRPr="00E93717">
        <w:t>Wynikiem działania układu jest funkcjonowanie kompletnego systemu od strony użytkownika,</w:t>
      </w:r>
      <w:r>
        <w:t xml:space="preserve"> który obejmuje</w:t>
      </w:r>
      <w:r w:rsidRPr="00E93717">
        <w:t xml:space="preserve"> nawigację po interfejsie, realizację trybów nauki oraz prezentację informacji zwrotnej i wyników </w:t>
      </w:r>
      <w:r>
        <w:t>lekcji</w:t>
      </w:r>
      <w:r w:rsidRPr="00E93717">
        <w:t>.</w:t>
      </w:r>
    </w:p>
    <w:p w14:paraId="18E28EC5" w14:textId="77777777" w:rsidR="00E93717" w:rsidRPr="00A6477C" w:rsidRDefault="00E93717" w:rsidP="00A6477C">
      <w:pPr>
        <w:pStyle w:val="Tekstpodstawowyzwciciem"/>
      </w:pPr>
    </w:p>
    <w:p w14:paraId="5AE2679A" w14:textId="6EB763B1" w:rsidR="00950C58" w:rsidRDefault="00950C58" w:rsidP="00950C58">
      <w:pPr>
        <w:pStyle w:val="Nagwek2"/>
      </w:pPr>
      <w:bookmarkStart w:id="89" w:name="_Toc218271735"/>
      <w:r>
        <w:t>Uruchomienie urządzenia</w:t>
      </w:r>
      <w:bookmarkEnd w:id="89"/>
    </w:p>
    <w:p w14:paraId="708971D7" w14:textId="58490960" w:rsidR="00950C58" w:rsidRDefault="00950C58" w:rsidP="00950C58">
      <w:pPr>
        <w:pStyle w:val="Tekstpodstawowyzwciciem"/>
      </w:pPr>
      <w:r>
        <w:t>Po podaniu zasilania urządzenie inicjalizuje peryferia oraz uruchamia wyświetlacz LCD. Następnie prezentowany jest ekran startowy informujący o gotowości systemu.</w:t>
      </w:r>
    </w:p>
    <w:p w14:paraId="543E8FA9" w14:textId="77777777" w:rsidR="0068132C" w:rsidRDefault="0068132C" w:rsidP="0068132C">
      <w:pPr>
        <w:pStyle w:val="Tekstpodstawowyzwciciem"/>
        <w:keepNext/>
        <w:ind w:firstLine="0"/>
        <w:jc w:val="center"/>
      </w:pPr>
      <w:r>
        <w:rPr>
          <w:noProof/>
        </w:rPr>
        <w:drawing>
          <wp:inline distT="0" distB="0" distL="0" distR="0" wp14:anchorId="2EB9A269" wp14:editId="3D094F33">
            <wp:extent cx="5399405" cy="3314700"/>
            <wp:effectExtent l="0" t="0" r="0" b="0"/>
            <wp:docPr id="1875524958" name="Obraz 1" descr="Obraz zawierający tekst, elektronika, wyświetlacz, w pomieszczeni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4958" name="Obraz 1" descr="Obraz zawierający tekst, elektronika, wyświetlacz, w pomieszczeniu&#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3314700"/>
                    </a:xfrm>
                    <a:prstGeom prst="rect">
                      <a:avLst/>
                    </a:prstGeom>
                  </pic:spPr>
                </pic:pic>
              </a:graphicData>
            </a:graphic>
          </wp:inline>
        </w:drawing>
      </w:r>
    </w:p>
    <w:p w14:paraId="63E13B7E" w14:textId="51D58A3E" w:rsidR="00950C58" w:rsidRPr="0068132C" w:rsidRDefault="0068132C" w:rsidP="0068132C">
      <w:pPr>
        <w:pStyle w:val="Legenda"/>
        <w:jc w:val="center"/>
      </w:pPr>
      <w:bookmarkStart w:id="90" w:name="_Toc218271627"/>
      <w:r>
        <w:t xml:space="preserve">Rys. </w:t>
      </w:r>
      <w:fldSimple w:instr=" SEQ Rys. \* ARABIC ">
        <w:r w:rsidR="00A6477C">
          <w:rPr>
            <w:noProof/>
          </w:rPr>
          <w:t>29</w:t>
        </w:r>
      </w:fldSimple>
      <w:r>
        <w:t xml:space="preserve">.: Ekran startowy urządzenia, </w:t>
      </w:r>
      <w:r>
        <w:rPr>
          <w:i/>
          <w:iCs/>
        </w:rPr>
        <w:t>źródło: opracowanie własne</w:t>
      </w:r>
      <w:bookmarkEnd w:id="90"/>
    </w:p>
    <w:p w14:paraId="64C81B39" w14:textId="77777777" w:rsidR="00950C58" w:rsidRDefault="00950C58" w:rsidP="00950C58">
      <w:pPr>
        <w:pStyle w:val="Tekstpodstawowyzwciciem"/>
      </w:pPr>
    </w:p>
    <w:p w14:paraId="1BC9F7B7" w14:textId="6BC94394" w:rsidR="00950C58" w:rsidRDefault="00950C58" w:rsidP="00950C58">
      <w:pPr>
        <w:pStyle w:val="Tekstpodstawowyzwciciem"/>
      </w:pPr>
      <w:r>
        <w:t xml:space="preserve">Przejście do dalszej obsługi następuje po naciśnięciu przycisku </w:t>
      </w:r>
      <w:r w:rsidRPr="00950C58">
        <w:rPr>
          <w:i/>
          <w:iCs/>
        </w:rPr>
        <w:t>OK</w:t>
      </w:r>
      <w:r>
        <w:t>.</w:t>
      </w:r>
    </w:p>
    <w:p w14:paraId="427C935C" w14:textId="77777777" w:rsidR="00950C58" w:rsidRDefault="00950C58" w:rsidP="00950C58">
      <w:pPr>
        <w:pStyle w:val="Tekstpodstawowyzwciciem"/>
      </w:pPr>
    </w:p>
    <w:p w14:paraId="49C1688E" w14:textId="12D4020E" w:rsidR="00950C58" w:rsidRDefault="00950C58" w:rsidP="00950C58">
      <w:pPr>
        <w:pStyle w:val="Nagwek2"/>
      </w:pPr>
      <w:bookmarkStart w:id="91" w:name="_Toc218271736"/>
      <w:r>
        <w:t>Menu główne i nawigacja</w:t>
      </w:r>
      <w:bookmarkEnd w:id="91"/>
    </w:p>
    <w:p w14:paraId="22E73813" w14:textId="63663B06" w:rsidR="00950C58" w:rsidRDefault="00950C58" w:rsidP="00950C58">
      <w:pPr>
        <w:pStyle w:val="Tekstpodstawowyzwciciem"/>
      </w:pPr>
      <w:r>
        <w:t>Menu główne umożliwia użytkownikowi wybór jednej z trzech opcji:</w:t>
      </w:r>
    </w:p>
    <w:p w14:paraId="279C332A" w14:textId="277D73C6" w:rsidR="00950C58" w:rsidRDefault="00950C58" w:rsidP="00950C58">
      <w:pPr>
        <w:pStyle w:val="Tekstpodstawowyzwciciem"/>
      </w:pPr>
      <w:r>
        <w:lastRenderedPageBreak/>
        <w:t>- Legenda symboli (wyświetlenie znaków używanych w trybach nauki),</w:t>
      </w:r>
    </w:p>
    <w:p w14:paraId="3D1F372C" w14:textId="67D46818" w:rsidR="00950C58" w:rsidRDefault="00950C58" w:rsidP="00950C58">
      <w:pPr>
        <w:pStyle w:val="Tekstpodstawowyzwciciem"/>
      </w:pPr>
      <w:r>
        <w:t>- Tryb nauki SONG (nauka utworów),</w:t>
      </w:r>
    </w:p>
    <w:p w14:paraId="67675D94" w14:textId="75AFFCC0" w:rsidR="00950C58" w:rsidRDefault="00950C58" w:rsidP="00950C58">
      <w:pPr>
        <w:pStyle w:val="Tekstpodstawowyzwciciem"/>
      </w:pPr>
      <w:r>
        <w:t>- Tryb nauki CHORDS (nauka akordów).</w:t>
      </w:r>
    </w:p>
    <w:p w14:paraId="10FCEAD7" w14:textId="7A66116E" w:rsidR="00950C58" w:rsidRDefault="00950C58" w:rsidP="00950C58">
      <w:pPr>
        <w:pStyle w:val="Tekstpodstawowyzwciciem"/>
      </w:pPr>
      <w:r>
        <w:t>Nawigacja po menu użytkownika odbywa się trzema przyciskami:</w:t>
      </w:r>
    </w:p>
    <w:p w14:paraId="4BA373AE" w14:textId="61E92F83" w:rsidR="00950C58" w:rsidRDefault="00950C58" w:rsidP="00950C58">
      <w:pPr>
        <w:pStyle w:val="Tekstpodstawowyzwciciem"/>
      </w:pPr>
      <w:r>
        <w:t xml:space="preserve">- </w:t>
      </w:r>
      <w:r w:rsidRPr="00950C58">
        <w:rPr>
          <w:i/>
          <w:iCs/>
        </w:rPr>
        <w:t>NEXT</w:t>
      </w:r>
      <w:r>
        <w:t xml:space="preserve"> – przejście do kolejnej pozycji listy (przewijanie),</w:t>
      </w:r>
    </w:p>
    <w:p w14:paraId="1A2D38F3" w14:textId="6397CC6F" w:rsidR="00950C58" w:rsidRDefault="00950C58" w:rsidP="00950C58">
      <w:pPr>
        <w:pStyle w:val="Tekstpodstawowyzwciciem"/>
      </w:pPr>
      <w:r>
        <w:t xml:space="preserve">- </w:t>
      </w:r>
      <w:r w:rsidRPr="00950C58">
        <w:rPr>
          <w:i/>
          <w:iCs/>
        </w:rPr>
        <w:t>OK</w:t>
      </w:r>
      <w:r>
        <w:t xml:space="preserve"> – zatwierdzenie wyboru / wejście do wybranego trybu,</w:t>
      </w:r>
    </w:p>
    <w:p w14:paraId="53EE9213" w14:textId="6CD98B75" w:rsidR="00950C58" w:rsidRDefault="00950C58" w:rsidP="00950C58">
      <w:pPr>
        <w:pStyle w:val="Tekstpodstawowyzwciciem"/>
      </w:pPr>
      <w:r>
        <w:t xml:space="preserve">- </w:t>
      </w:r>
      <w:r w:rsidRPr="00950C58">
        <w:rPr>
          <w:i/>
          <w:iCs/>
        </w:rPr>
        <w:t>RESET</w:t>
      </w:r>
      <w:r>
        <w:t xml:space="preserve"> – powrót do poprzedniego ekranu.</w:t>
      </w:r>
    </w:p>
    <w:p w14:paraId="3A53545A" w14:textId="77777777" w:rsidR="0068132C" w:rsidRDefault="0068132C" w:rsidP="0068132C">
      <w:pPr>
        <w:pStyle w:val="Tekstpodstawowyzwciciem"/>
        <w:keepNext/>
        <w:jc w:val="center"/>
      </w:pPr>
      <w:r>
        <w:rPr>
          <w:noProof/>
        </w:rPr>
        <w:drawing>
          <wp:inline distT="0" distB="0" distL="0" distR="0" wp14:anchorId="3EA74CD5" wp14:editId="474BABC4">
            <wp:extent cx="5399405" cy="3302000"/>
            <wp:effectExtent l="0" t="0" r="0" b="0"/>
            <wp:docPr id="1959876669" name="Obraz 2"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6669" name="Obraz 2" descr="Obraz zawierający tekst, elektronika, wyświetlacz&#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3302000"/>
                    </a:xfrm>
                    <a:prstGeom prst="rect">
                      <a:avLst/>
                    </a:prstGeom>
                  </pic:spPr>
                </pic:pic>
              </a:graphicData>
            </a:graphic>
          </wp:inline>
        </w:drawing>
      </w:r>
    </w:p>
    <w:p w14:paraId="0266CDE7" w14:textId="281F4EBC" w:rsidR="00950C58" w:rsidRPr="0068132C" w:rsidRDefault="0068132C" w:rsidP="0068132C">
      <w:pPr>
        <w:pStyle w:val="Legenda"/>
        <w:jc w:val="center"/>
      </w:pPr>
      <w:bookmarkStart w:id="92" w:name="_Toc218271628"/>
      <w:r>
        <w:t xml:space="preserve">Rys. </w:t>
      </w:r>
      <w:fldSimple w:instr=" SEQ Rys. \* ARABIC ">
        <w:r w:rsidR="00A6477C">
          <w:rPr>
            <w:noProof/>
          </w:rPr>
          <w:t>30</w:t>
        </w:r>
      </w:fldSimple>
      <w:r>
        <w:t xml:space="preserve">.: Menu główne interfejsu użytkownika, </w:t>
      </w:r>
      <w:r>
        <w:rPr>
          <w:i/>
          <w:iCs/>
        </w:rPr>
        <w:t>źródło: opracowanie własne</w:t>
      </w:r>
      <w:bookmarkEnd w:id="92"/>
    </w:p>
    <w:p w14:paraId="6486790E" w14:textId="77777777" w:rsidR="00950C58" w:rsidRDefault="00950C58" w:rsidP="0068132C">
      <w:pPr>
        <w:pStyle w:val="Tekstpodstawowyzwciciem"/>
        <w:ind w:firstLine="0"/>
      </w:pPr>
    </w:p>
    <w:p w14:paraId="23F2C77E" w14:textId="711164BA" w:rsidR="00950C58" w:rsidRDefault="00950C58" w:rsidP="00950C58">
      <w:pPr>
        <w:pStyle w:val="Nagwek2"/>
      </w:pPr>
      <w:bookmarkStart w:id="93" w:name="_Toc218271737"/>
      <w:r>
        <w:t>Legenda symboli</w:t>
      </w:r>
      <w:bookmarkEnd w:id="93"/>
    </w:p>
    <w:p w14:paraId="6E0B385A" w14:textId="07DBEE17" w:rsidR="00950C58" w:rsidRDefault="00950C58" w:rsidP="00950C58">
      <w:pPr>
        <w:pStyle w:val="Tekstpodstawowyzwciciem"/>
      </w:pPr>
      <w:r>
        <w:t>Po wybraniu pozycji „</w:t>
      </w:r>
      <w:proofErr w:type="spellStart"/>
      <w:r w:rsidR="00D339EC">
        <w:t>Icons</w:t>
      </w:r>
      <w:proofErr w:type="spellEnd"/>
      <w:r>
        <w:t>” użytkownikowi wyświetla się ekran z symbolami używanymi w krokach lekcji. Wykorzystywane są znaki własne LCD do symboli długości nut oraz znaków chromatycznych, aby mimo ograniczeń wyświetlacza 16×2 możliwe było przedstawienie podstawowych elementów notacji.</w:t>
      </w:r>
    </w:p>
    <w:p w14:paraId="6C6CF028" w14:textId="77777777" w:rsidR="0068132C" w:rsidRDefault="0068132C" w:rsidP="0068132C">
      <w:pPr>
        <w:pStyle w:val="Tekstpodstawowyzwciciem"/>
        <w:keepNext/>
        <w:ind w:firstLine="0"/>
        <w:jc w:val="center"/>
      </w:pPr>
      <w:r>
        <w:rPr>
          <w:noProof/>
        </w:rPr>
        <w:lastRenderedPageBreak/>
        <w:drawing>
          <wp:inline distT="0" distB="0" distL="0" distR="0" wp14:anchorId="64F90346" wp14:editId="2F2C086B">
            <wp:extent cx="5399405" cy="3249295"/>
            <wp:effectExtent l="0" t="0" r="0" b="8255"/>
            <wp:docPr id="1439319459" name="Obraz 3"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9459" name="Obraz 3" descr="Obraz zawierający tekst, elektronika, wyświetlacz&#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3249295"/>
                    </a:xfrm>
                    <a:prstGeom prst="rect">
                      <a:avLst/>
                    </a:prstGeom>
                  </pic:spPr>
                </pic:pic>
              </a:graphicData>
            </a:graphic>
          </wp:inline>
        </w:drawing>
      </w:r>
    </w:p>
    <w:p w14:paraId="3F7DBDBF" w14:textId="30F6BFE1" w:rsidR="00950C58" w:rsidRPr="0068132C" w:rsidRDefault="0068132C" w:rsidP="0068132C">
      <w:pPr>
        <w:pStyle w:val="Legenda"/>
        <w:jc w:val="center"/>
      </w:pPr>
      <w:bookmarkStart w:id="94" w:name="_Toc218271629"/>
      <w:r>
        <w:t xml:space="preserve">Rys. </w:t>
      </w:r>
      <w:fldSimple w:instr=" SEQ Rys. \* ARABIC ">
        <w:r w:rsidR="00A6477C">
          <w:rPr>
            <w:noProof/>
          </w:rPr>
          <w:t>31</w:t>
        </w:r>
      </w:fldSimple>
      <w:r>
        <w:t xml:space="preserve">.: Ekran legendy symboli, </w:t>
      </w:r>
      <w:r>
        <w:rPr>
          <w:i/>
          <w:iCs/>
        </w:rPr>
        <w:t>źródło: opracowanie własne</w:t>
      </w:r>
      <w:bookmarkEnd w:id="94"/>
    </w:p>
    <w:p w14:paraId="507072FC" w14:textId="77777777" w:rsidR="00950C58" w:rsidRDefault="00950C58" w:rsidP="00950C58">
      <w:pPr>
        <w:pStyle w:val="Tekstpodstawowyzwciciem"/>
      </w:pPr>
    </w:p>
    <w:p w14:paraId="45BCDA8A" w14:textId="2E78A743" w:rsidR="00950C58" w:rsidRPr="00950C58" w:rsidRDefault="00950C58" w:rsidP="00950C58">
      <w:pPr>
        <w:pStyle w:val="Tekstpodstawowyzwciciem"/>
      </w:pPr>
      <w:r>
        <w:t xml:space="preserve">Powrót do menu głównego realizowany jest </w:t>
      </w:r>
      <w:r w:rsidR="0068132C">
        <w:t>za pomocą przycisku</w:t>
      </w:r>
      <w:r>
        <w:t xml:space="preserve"> </w:t>
      </w:r>
      <w:r w:rsidRPr="00950C58">
        <w:rPr>
          <w:i/>
          <w:iCs/>
        </w:rPr>
        <w:t>RESET</w:t>
      </w:r>
      <w:r>
        <w:t>.</w:t>
      </w:r>
    </w:p>
    <w:p w14:paraId="1A74466D" w14:textId="77777777" w:rsidR="00950C58" w:rsidRDefault="00950C58" w:rsidP="00950C58">
      <w:pPr>
        <w:pStyle w:val="Tekstpodstawowyzwciciem"/>
      </w:pPr>
    </w:p>
    <w:p w14:paraId="0004048B" w14:textId="0A6BBC9B" w:rsidR="00950C58" w:rsidRDefault="00950C58" w:rsidP="00950C58">
      <w:pPr>
        <w:pStyle w:val="Nagwek2"/>
      </w:pPr>
      <w:bookmarkStart w:id="95" w:name="_Toc218271738"/>
      <w:r>
        <w:t>Tryb nauki SONG</w:t>
      </w:r>
      <w:bookmarkEnd w:id="95"/>
    </w:p>
    <w:p w14:paraId="75472932" w14:textId="0336FEF6" w:rsidR="00950C58" w:rsidRDefault="00950C58" w:rsidP="00950C58">
      <w:pPr>
        <w:pStyle w:val="Tekstpodstawowyzwciciem"/>
      </w:pPr>
      <w:r>
        <w:t>Po wybraniu pozycji „</w:t>
      </w:r>
      <w:proofErr w:type="spellStart"/>
      <w:r>
        <w:t>Songs</w:t>
      </w:r>
      <w:proofErr w:type="spellEnd"/>
      <w:r>
        <w:t xml:space="preserve">” użytkownik przenosi się do listy utworów dostępnych do zagrania w trybie nauki SONG. Użytkownik przewija listę przyciskiem </w:t>
      </w:r>
      <w:r w:rsidRPr="00950C58">
        <w:rPr>
          <w:i/>
          <w:iCs/>
        </w:rPr>
        <w:t>NEXT</w:t>
      </w:r>
      <w:r>
        <w:t xml:space="preserve">, a wybrany utwór zatwierdza przyciskiem </w:t>
      </w:r>
      <w:r w:rsidRPr="00950C58">
        <w:rPr>
          <w:i/>
          <w:iCs/>
        </w:rPr>
        <w:t>OK</w:t>
      </w:r>
      <w:r>
        <w:t>.</w:t>
      </w:r>
    </w:p>
    <w:p w14:paraId="5CEA55CA" w14:textId="77777777" w:rsidR="0068132C" w:rsidRDefault="0068132C" w:rsidP="0068132C">
      <w:pPr>
        <w:pStyle w:val="Tekstpodstawowyzwciciem"/>
        <w:keepNext/>
        <w:ind w:firstLine="0"/>
        <w:jc w:val="center"/>
      </w:pPr>
      <w:r>
        <w:rPr>
          <w:noProof/>
        </w:rPr>
        <w:lastRenderedPageBreak/>
        <w:drawing>
          <wp:inline distT="0" distB="0" distL="0" distR="0" wp14:anchorId="19D23E33" wp14:editId="57533BDA">
            <wp:extent cx="5399405" cy="3124835"/>
            <wp:effectExtent l="0" t="0" r="0" b="0"/>
            <wp:docPr id="1283039169" name="Obraz 4" descr="Obraz zawierający tekst, elektronika, Jaskrawoniebieski, niebiesk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9169" name="Obraz 4" descr="Obraz zawierający tekst, elektronika, Jaskrawoniebieski, niebieskie&#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3124835"/>
                    </a:xfrm>
                    <a:prstGeom prst="rect">
                      <a:avLst/>
                    </a:prstGeom>
                  </pic:spPr>
                </pic:pic>
              </a:graphicData>
            </a:graphic>
          </wp:inline>
        </w:drawing>
      </w:r>
    </w:p>
    <w:p w14:paraId="46045129" w14:textId="17132F6F" w:rsidR="00950C58" w:rsidRPr="0068132C" w:rsidRDefault="0068132C" w:rsidP="0068132C">
      <w:pPr>
        <w:pStyle w:val="Legenda"/>
        <w:jc w:val="center"/>
      </w:pPr>
      <w:bookmarkStart w:id="96" w:name="_Toc218271630"/>
      <w:r>
        <w:t xml:space="preserve">Rys. </w:t>
      </w:r>
      <w:fldSimple w:instr=" SEQ Rys. \* ARABIC ">
        <w:r w:rsidR="00A6477C">
          <w:rPr>
            <w:noProof/>
          </w:rPr>
          <w:t>32</w:t>
        </w:r>
      </w:fldSimple>
      <w:r>
        <w:t xml:space="preserve">.: Lista utworów w trybie SONG, </w:t>
      </w:r>
      <w:r>
        <w:rPr>
          <w:i/>
          <w:iCs/>
        </w:rPr>
        <w:t>źródło: opracowanie własne</w:t>
      </w:r>
      <w:bookmarkEnd w:id="96"/>
    </w:p>
    <w:p w14:paraId="58EE743F" w14:textId="77777777" w:rsidR="00950C58" w:rsidRDefault="00950C58" w:rsidP="00950C58">
      <w:pPr>
        <w:pStyle w:val="Tekstpodstawowyzwciciem"/>
      </w:pPr>
    </w:p>
    <w:p w14:paraId="2DF7D1C7" w14:textId="2791C056" w:rsidR="00950C58" w:rsidRDefault="00950C58" w:rsidP="00950C58">
      <w:pPr>
        <w:pStyle w:val="Tekstpodstawowyzwciciem"/>
      </w:pPr>
      <w:r>
        <w:t>Po wybraniu utworu następuje uruchomienie lekcji, a urządzenie przechodzi do prezentacji kolejnych kroków. Każdy krok zawiera 1–3 wymagane dźwięki do zagrania, wraz z ikonką o długości danego dźwięku. Użytkownik gra na instrumencie klawiszowym podłączonym przez USB, a mikrokontroler ocenia poprawność w czasie rzeczywistym:</w:t>
      </w:r>
    </w:p>
    <w:p w14:paraId="4620B6E4" w14:textId="5B52FC71" w:rsidR="00950C58" w:rsidRDefault="00950C58" w:rsidP="00950C58">
      <w:pPr>
        <w:pStyle w:val="Tekstpodstawowyzwciciem"/>
      </w:pPr>
      <w:r>
        <w:t>- zielona dioda LED sygnalizuje poprawne trafienie wymaganej nuty,</w:t>
      </w:r>
    </w:p>
    <w:p w14:paraId="782471AA" w14:textId="2BD4C967" w:rsidR="00950C58" w:rsidRDefault="00950C58" w:rsidP="00950C58">
      <w:pPr>
        <w:pStyle w:val="Tekstpodstawowyzwciciem"/>
      </w:pPr>
      <w:r>
        <w:t>- czerwona dioda LED sygnalizuje błąd.</w:t>
      </w:r>
    </w:p>
    <w:p w14:paraId="2929920D" w14:textId="39640643" w:rsidR="00950C58" w:rsidRDefault="00950C58" w:rsidP="00950C58">
      <w:pPr>
        <w:pStyle w:val="Tekstpodstawowyzwciciem"/>
      </w:pPr>
      <w:r>
        <w:t>Wszystkie trafienia i błędy są zapisywane w statystykach, w celu ich późniejszego wyświetlania na podsumowaniu. Po poprawnym zagraniu wszystkich wymaganych dźwięków w danym kroku program przechodzi do kroku następnego.</w:t>
      </w:r>
    </w:p>
    <w:p w14:paraId="0B5021EB" w14:textId="77777777" w:rsidR="0068132C" w:rsidRDefault="0068132C" w:rsidP="0068132C">
      <w:pPr>
        <w:pStyle w:val="Tekstpodstawowyzwciciem"/>
        <w:keepNext/>
        <w:ind w:firstLine="0"/>
        <w:jc w:val="center"/>
      </w:pPr>
      <w:r>
        <w:rPr>
          <w:noProof/>
        </w:rPr>
        <w:lastRenderedPageBreak/>
        <w:drawing>
          <wp:inline distT="0" distB="0" distL="0" distR="0" wp14:anchorId="3A45407F" wp14:editId="6506F789">
            <wp:extent cx="5399405" cy="2882900"/>
            <wp:effectExtent l="0" t="0" r="0" b="0"/>
            <wp:docPr id="1000946194" name="Obraz 5" descr="Obraz zawierający tekst, elektronika, wyświetlacz,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6194" name="Obraz 5" descr="Obraz zawierający tekst, elektronika, wyświetlacz, metr&#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9405" cy="2882900"/>
                    </a:xfrm>
                    <a:prstGeom prst="rect">
                      <a:avLst/>
                    </a:prstGeom>
                  </pic:spPr>
                </pic:pic>
              </a:graphicData>
            </a:graphic>
          </wp:inline>
        </w:drawing>
      </w:r>
    </w:p>
    <w:p w14:paraId="3AD4C9F9" w14:textId="3DDF59CC" w:rsidR="00950C58" w:rsidRPr="0068132C" w:rsidRDefault="0068132C" w:rsidP="0068132C">
      <w:pPr>
        <w:pStyle w:val="Legenda"/>
        <w:jc w:val="center"/>
      </w:pPr>
      <w:bookmarkStart w:id="97" w:name="_Toc218271631"/>
      <w:r>
        <w:t xml:space="preserve">Rys. </w:t>
      </w:r>
      <w:fldSimple w:instr=" SEQ Rys. \* ARABIC ">
        <w:r w:rsidR="00A6477C">
          <w:rPr>
            <w:noProof/>
          </w:rPr>
          <w:t>33</w:t>
        </w:r>
      </w:fldSimple>
      <w:r>
        <w:t xml:space="preserve">.: Ekran lekcji w trybie SONG (przykładowy krok), </w:t>
      </w:r>
      <w:r>
        <w:rPr>
          <w:i/>
          <w:iCs/>
        </w:rPr>
        <w:t>źródło: opracowanie własne</w:t>
      </w:r>
      <w:bookmarkEnd w:id="97"/>
    </w:p>
    <w:p w14:paraId="3093D64E" w14:textId="77777777" w:rsidR="00950C58" w:rsidRDefault="00950C58" w:rsidP="00950C58">
      <w:pPr>
        <w:pStyle w:val="Tekstpodstawowyzwciciem"/>
      </w:pPr>
    </w:p>
    <w:p w14:paraId="0ADE1446" w14:textId="27A8909A" w:rsidR="00950C58" w:rsidRDefault="00E93717" w:rsidP="00950C58">
      <w:pPr>
        <w:pStyle w:val="Tekstpodstawowyzwciciem"/>
      </w:pPr>
      <w:r w:rsidRPr="00E93717">
        <w:t>W trakcie lekcji użytkownik ma możliwość sterowania przebiegiem ćwiczenia</w:t>
      </w:r>
      <w:r>
        <w:t xml:space="preserve"> z użyciem przycisków:</w:t>
      </w:r>
    </w:p>
    <w:p w14:paraId="4C22E25C" w14:textId="7F9B1D73" w:rsidR="00950C58" w:rsidRDefault="00950C58" w:rsidP="00950C58">
      <w:pPr>
        <w:pStyle w:val="Tekstpodstawowyzwciciem"/>
      </w:pPr>
      <w:r>
        <w:t xml:space="preserve">- </w:t>
      </w:r>
      <w:r w:rsidRPr="00950C58">
        <w:rPr>
          <w:i/>
          <w:iCs/>
        </w:rPr>
        <w:t>OK</w:t>
      </w:r>
      <w:r>
        <w:t xml:space="preserve"> – pominięcie bieżącego kroku (pozostałe w danym kroku lekcji nuty są zaliczane jako trafienia),</w:t>
      </w:r>
    </w:p>
    <w:p w14:paraId="0E0866F4" w14:textId="0C108ED3" w:rsidR="00950C58" w:rsidRDefault="00950C58" w:rsidP="00950C58">
      <w:pPr>
        <w:pStyle w:val="Tekstpodstawowyzwciciem"/>
      </w:pPr>
      <w:r>
        <w:t xml:space="preserve">- </w:t>
      </w:r>
      <w:r w:rsidRPr="00950C58">
        <w:rPr>
          <w:i/>
          <w:iCs/>
        </w:rPr>
        <w:t>RESET</w:t>
      </w:r>
      <w:r>
        <w:t xml:space="preserve"> – powrót do kroku startowego (krok 0) lub powrót do listy wyboru utworów, jeśli użytkownik jest już na kroku startowym,</w:t>
      </w:r>
    </w:p>
    <w:p w14:paraId="794A6D1D" w14:textId="2596DA81" w:rsidR="00950C58" w:rsidRPr="00950C58" w:rsidRDefault="00950C58" w:rsidP="00950C58">
      <w:pPr>
        <w:pStyle w:val="Tekstpodstawowyzwciciem"/>
      </w:pPr>
      <w:r>
        <w:t xml:space="preserve">- </w:t>
      </w:r>
      <w:r w:rsidRPr="00950C58">
        <w:rPr>
          <w:i/>
          <w:iCs/>
        </w:rPr>
        <w:t>NEXT</w:t>
      </w:r>
      <w:r>
        <w:t xml:space="preserve"> – cofnięcie się o jeden krok lekcji do tyłu (lub zakończenie, jeśli użytkownik jest na kroku startowym).</w:t>
      </w:r>
    </w:p>
    <w:p w14:paraId="73016DA2" w14:textId="77777777" w:rsidR="00950C58" w:rsidRDefault="00950C58" w:rsidP="00950C58">
      <w:pPr>
        <w:pStyle w:val="Tekstpodstawowyzwciciem"/>
      </w:pPr>
    </w:p>
    <w:p w14:paraId="19780380" w14:textId="1E7D5DEB" w:rsidR="00950C58" w:rsidRDefault="00950C58" w:rsidP="00950C58">
      <w:pPr>
        <w:pStyle w:val="Nagwek2"/>
      </w:pPr>
      <w:bookmarkStart w:id="98" w:name="_Toc218271739"/>
      <w:r>
        <w:t>Tryb nauki CHORDS</w:t>
      </w:r>
      <w:bookmarkEnd w:id="98"/>
    </w:p>
    <w:p w14:paraId="43A48A4E" w14:textId="739DCC1C" w:rsidR="00950C58" w:rsidRDefault="00D339EC" w:rsidP="0068132C">
      <w:pPr>
        <w:pStyle w:val="Tekstpodstawowyzwciciem"/>
      </w:pPr>
      <w:r>
        <w:t>Po wybraniu pozycji „</w:t>
      </w:r>
      <w:proofErr w:type="spellStart"/>
      <w:r>
        <w:t>Chords</w:t>
      </w:r>
      <w:proofErr w:type="spellEnd"/>
      <w:r>
        <w:t>” w menu głównym, użytkownik zostaje przeniesiony do listy dostępnych paczek akordów do nauki w</w:t>
      </w:r>
      <w:r w:rsidR="00950C58">
        <w:t xml:space="preserve"> trybie CHORDS</w:t>
      </w:r>
      <w:r>
        <w:t>.</w:t>
      </w:r>
      <w:r w:rsidR="0068132C">
        <w:t xml:space="preserve"> Prezentacja listy dostępnych materiałów oraz</w:t>
      </w:r>
      <w:r w:rsidR="00950C58">
        <w:t xml:space="preserve"> </w:t>
      </w:r>
      <w:r w:rsidR="0068132C">
        <w:t>s</w:t>
      </w:r>
      <w:r>
        <w:t xml:space="preserve">terowanie odbywa się </w:t>
      </w:r>
      <w:r w:rsidR="00950C58">
        <w:t xml:space="preserve">analogicznie jak w trybie </w:t>
      </w:r>
      <w:r w:rsidR="00225A02">
        <w:t>SONG</w:t>
      </w:r>
      <w:r w:rsidR="0068132C">
        <w:t>.</w:t>
      </w:r>
    </w:p>
    <w:p w14:paraId="1A5A98D9" w14:textId="7DF8FC63" w:rsidR="00950C58" w:rsidRDefault="0068132C" w:rsidP="00950C58">
      <w:pPr>
        <w:pStyle w:val="Tekstpodstawowyzwciciem"/>
      </w:pPr>
      <w:r>
        <w:t>W trybie nauki CHORDS</w:t>
      </w:r>
      <w:r w:rsidR="00E93717">
        <w:t xml:space="preserve"> użytkownik wybiera</w:t>
      </w:r>
      <w:r>
        <w:t xml:space="preserve"> paczki akordów, </w:t>
      </w:r>
      <w:r w:rsidR="00EB017D">
        <w:t>co oznacza, że</w:t>
      </w:r>
      <w:r>
        <w:t xml:space="preserve"> </w:t>
      </w:r>
      <w:r w:rsidR="00E93717">
        <w:t xml:space="preserve">jedna lekcja składa się z przynajmniej kilku różnych </w:t>
      </w:r>
      <w:r w:rsidR="00EB017D">
        <w:t>trójdźwięków</w:t>
      </w:r>
      <w:r>
        <w:t xml:space="preserve">. </w:t>
      </w:r>
      <w:r w:rsidR="00EB017D" w:rsidRPr="00EB017D">
        <w:t>Każdy krok lekcji odpowiada jednemu akordowi, a przejście do kolejnego kroku następuje po poprawnym zagraniu wszystkich jego składowych dźwiękowych.</w:t>
      </w:r>
      <w:r w:rsidR="00950C58">
        <w:t xml:space="preserve"> Weryfikacja odbywa się po klasie </w:t>
      </w:r>
      <w:r w:rsidR="00950C58">
        <w:lastRenderedPageBreak/>
        <w:t>wysokości, dzięki czemu dźwięki można zagrać w dowolnej oktawie. Informacja zwrotna jest identyczna jak w trybie SONG (zielona/czerwona dioda).</w:t>
      </w:r>
    </w:p>
    <w:p w14:paraId="0FF21A2C" w14:textId="77777777" w:rsidR="0068132C" w:rsidRDefault="0068132C" w:rsidP="0068132C">
      <w:pPr>
        <w:pStyle w:val="Tekstpodstawowyzwciciem"/>
        <w:keepNext/>
        <w:ind w:firstLine="0"/>
        <w:jc w:val="center"/>
      </w:pPr>
      <w:r>
        <w:rPr>
          <w:noProof/>
        </w:rPr>
        <w:drawing>
          <wp:inline distT="0" distB="0" distL="0" distR="0" wp14:anchorId="7EA80BD2" wp14:editId="47A02061">
            <wp:extent cx="5399405" cy="3114040"/>
            <wp:effectExtent l="0" t="0" r="0" b="0"/>
            <wp:docPr id="1720210864" name="Obraz 7" descr="Obraz zawierający tekst, elektronika,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0864" name="Obraz 7" descr="Obraz zawierający tekst, elektronika, metr&#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9405" cy="3114040"/>
                    </a:xfrm>
                    <a:prstGeom prst="rect">
                      <a:avLst/>
                    </a:prstGeom>
                  </pic:spPr>
                </pic:pic>
              </a:graphicData>
            </a:graphic>
          </wp:inline>
        </w:drawing>
      </w:r>
    </w:p>
    <w:p w14:paraId="20A68464" w14:textId="0C9DE628" w:rsidR="00950C58" w:rsidRPr="0068132C" w:rsidRDefault="0068132C" w:rsidP="0068132C">
      <w:pPr>
        <w:pStyle w:val="Legenda"/>
        <w:jc w:val="center"/>
      </w:pPr>
      <w:bookmarkStart w:id="99" w:name="_Toc218271632"/>
      <w:r>
        <w:t xml:space="preserve">Rys. </w:t>
      </w:r>
      <w:fldSimple w:instr=" SEQ Rys. \* ARABIC ">
        <w:r w:rsidR="00A6477C">
          <w:rPr>
            <w:noProof/>
          </w:rPr>
          <w:t>34</w:t>
        </w:r>
      </w:fldSimple>
      <w:r>
        <w:t xml:space="preserve">.: Ekran lekcji w trybie CHORDS (przykładowy krok), </w:t>
      </w:r>
      <w:r>
        <w:rPr>
          <w:i/>
          <w:iCs/>
        </w:rPr>
        <w:t>źródło: opracowanie własne</w:t>
      </w:r>
      <w:bookmarkEnd w:id="99"/>
    </w:p>
    <w:p w14:paraId="2114E89A" w14:textId="77777777" w:rsidR="00950C58" w:rsidRDefault="00950C58" w:rsidP="00950C58">
      <w:pPr>
        <w:pStyle w:val="Tekstpodstawowyzwciciem"/>
      </w:pPr>
    </w:p>
    <w:p w14:paraId="5038384A" w14:textId="7210D9A9" w:rsidR="00950C58" w:rsidRPr="00950C58" w:rsidRDefault="00950C58" w:rsidP="00950C58">
      <w:pPr>
        <w:pStyle w:val="Tekstpodstawowyzwciciem"/>
      </w:pPr>
      <w:r>
        <w:t>Przyciski w trakcie ćwiczeń działają analogicznie jak w trybie SONG (pomijanie kroku, cofanie, reset/zakończenie).</w:t>
      </w:r>
    </w:p>
    <w:p w14:paraId="129404D3" w14:textId="77777777" w:rsidR="00950C58" w:rsidRDefault="00950C58" w:rsidP="00950C58">
      <w:pPr>
        <w:pStyle w:val="Tekstpodstawowyzwciciem"/>
      </w:pPr>
    </w:p>
    <w:p w14:paraId="335493C6" w14:textId="4D51C37A" w:rsidR="00950C58" w:rsidRDefault="00950C58" w:rsidP="00950C58">
      <w:pPr>
        <w:pStyle w:val="Nagwek2"/>
      </w:pPr>
      <w:bookmarkStart w:id="100" w:name="_Toc218271740"/>
      <w:r>
        <w:t>Ekran podsumowania</w:t>
      </w:r>
      <w:bookmarkEnd w:id="100"/>
    </w:p>
    <w:p w14:paraId="30257BBE" w14:textId="1FC0ADE1" w:rsidR="00950C58" w:rsidRDefault="00950C58" w:rsidP="00950C58">
      <w:pPr>
        <w:pStyle w:val="Tekstpodstawowyzwciciem"/>
      </w:pPr>
      <w:r>
        <w:t>Po ukończeniu wszystkich kroków lekcji (w trybie SONG lub CHORDS) urządzenie wyświetla ekran podsumowania zawierający wynik ćwiczenia (</w:t>
      </w:r>
      <w:r w:rsidR="00225A02">
        <w:t xml:space="preserve">suma </w:t>
      </w:r>
      <w:r>
        <w:t xml:space="preserve">poprawnych i błędnych naciśnięć </w:t>
      </w:r>
      <w:r w:rsidR="00225A02">
        <w:t xml:space="preserve">na wszystkie naciśnięcia </w:t>
      </w:r>
      <w:r>
        <w:t>oraz</w:t>
      </w:r>
      <w:r w:rsidR="00225A02">
        <w:t xml:space="preserve"> </w:t>
      </w:r>
      <w:r>
        <w:t xml:space="preserve"> procent skuteczności). Zakończenie podsumowania i powrót do listy następuje po naciśnięciu dowolnego przycisku.</w:t>
      </w:r>
    </w:p>
    <w:p w14:paraId="2B364129" w14:textId="77777777" w:rsidR="00A6477C" w:rsidRDefault="00A6477C" w:rsidP="00A6477C">
      <w:pPr>
        <w:pStyle w:val="Tekstpodstawowyzwciciem"/>
        <w:keepNext/>
        <w:ind w:firstLine="0"/>
        <w:jc w:val="center"/>
      </w:pPr>
      <w:r>
        <w:rPr>
          <w:noProof/>
        </w:rPr>
        <w:lastRenderedPageBreak/>
        <w:drawing>
          <wp:inline distT="0" distB="0" distL="0" distR="0" wp14:anchorId="5E8D1CC5" wp14:editId="04F79BD5">
            <wp:extent cx="5399405" cy="2889250"/>
            <wp:effectExtent l="0" t="0" r="0" b="6350"/>
            <wp:docPr id="1647761220" name="Obraz 8" descr="Obraz zawierający tekst, elektronika, niebieskie,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1220" name="Obraz 8" descr="Obraz zawierający tekst, elektronika, niebieskie, metr&#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2889250"/>
                    </a:xfrm>
                    <a:prstGeom prst="rect">
                      <a:avLst/>
                    </a:prstGeom>
                  </pic:spPr>
                </pic:pic>
              </a:graphicData>
            </a:graphic>
          </wp:inline>
        </w:drawing>
      </w:r>
    </w:p>
    <w:p w14:paraId="2908F833" w14:textId="66896948" w:rsidR="00950C58" w:rsidRPr="00A6477C" w:rsidRDefault="00A6477C" w:rsidP="00A6477C">
      <w:pPr>
        <w:pStyle w:val="Legenda"/>
        <w:jc w:val="center"/>
      </w:pPr>
      <w:bookmarkStart w:id="101" w:name="_Toc218271633"/>
      <w:r>
        <w:t xml:space="preserve">Rys. </w:t>
      </w:r>
      <w:fldSimple w:instr=" SEQ Rys. \* ARABIC ">
        <w:r>
          <w:rPr>
            <w:noProof/>
          </w:rPr>
          <w:t>35</w:t>
        </w:r>
      </w:fldSimple>
      <w:r>
        <w:t xml:space="preserve">.: Ekran podsumowania wyświetlany po zakończeniu lekcji, </w:t>
      </w:r>
      <w:r>
        <w:rPr>
          <w:i/>
          <w:iCs/>
        </w:rPr>
        <w:t>źródło: opracowanie własne</w:t>
      </w:r>
      <w:bookmarkEnd w:id="101"/>
    </w:p>
    <w:p w14:paraId="7AE0CED9" w14:textId="69E6B90F" w:rsidR="00607943" w:rsidRDefault="00E13B0D">
      <w:pPr>
        <w:pStyle w:val="Nagwek1"/>
        <w:numPr>
          <w:ilvl w:val="0"/>
          <w:numId w:val="0"/>
        </w:numPr>
      </w:pPr>
      <w:bookmarkStart w:id="102" w:name="_Toc65426909"/>
      <w:bookmarkStart w:id="103" w:name="_Toc65427142"/>
      <w:bookmarkStart w:id="104" w:name="_Toc218271741"/>
      <w:r>
        <w:lastRenderedPageBreak/>
        <w:t>W</w:t>
      </w:r>
      <w:r w:rsidR="00607943">
        <w:t>nioski</w:t>
      </w:r>
      <w:bookmarkEnd w:id="102"/>
      <w:bookmarkEnd w:id="103"/>
      <w:bookmarkEnd w:id="104"/>
    </w:p>
    <w:p w14:paraId="53BFC46C" w14:textId="26AAC8EA" w:rsidR="009C2290" w:rsidRDefault="009C2290" w:rsidP="009C2290">
      <w:pPr>
        <w:pStyle w:val="Tekstpodstawowyzwciciem"/>
      </w:pPr>
      <w:r>
        <w:t>Celem niniejszej pracy było zaprojektowanie i implementacja prototypu układu wspomagającego naukę gry na instrumencie klawiszowym, opartego na mikrokontrolerze STM32 i komunikacji USB w trybie Host. Zrealizowany system umożliwia bezpośrednie podłączenie instrumentu MIDI przez interfejs USB, analizę odebranych zdarzeń muzycznych oraz prowadzenie użytkownika przez interaktywne tryby nauki z wykorzystaniem prostego interfejsu użytkownika i informacji zwrotnej.</w:t>
      </w:r>
    </w:p>
    <w:p w14:paraId="5830914D" w14:textId="35A2F288" w:rsidR="009C2290" w:rsidRDefault="009C2290" w:rsidP="009C2290">
      <w:pPr>
        <w:pStyle w:val="Tekstpodstawowyzwciciem"/>
      </w:pPr>
      <w:r>
        <w:t xml:space="preserve">W ramach pracy zaprojektowano </w:t>
      </w:r>
      <w:r w:rsidR="00D27011" w:rsidRPr="00D27011">
        <w:t>rozwiązanie obejmujące część sprzętową w postaci doboru i integracji gotowych modułów (płytka STM32, wyświetlacz LCD, przyciski, diody LED) oraz autorską część programową</w:t>
      </w:r>
      <w:r>
        <w:t xml:space="preserve">. Opracowano architekturę oprogramowania z wyraźnym podziałem na warstwy: obsługę USB Host, autorską implementację klasy USB‑MIDI, silnik lekcji odpowiedzialny za weryfikację poprawności gry, interfejs użytkownika oparty na maszynie stanów oraz moduły pomocnicze i sterowniki </w:t>
      </w:r>
      <w:proofErr w:type="spellStart"/>
      <w:r>
        <w:t>peryferiów</w:t>
      </w:r>
      <w:proofErr w:type="spellEnd"/>
      <w:r>
        <w:t xml:space="preserve">. Szczególną uwagę poświęcono poprawnej obsłudze komunikacji USB, w tym </w:t>
      </w:r>
      <w:r w:rsidR="00D27011" w:rsidRPr="00D27011">
        <w:t>odbiorowi danych MIDI niezależnemu od głównej logiki aplikacji</w:t>
      </w:r>
      <w:r w:rsidR="00D27011">
        <w:t xml:space="preserve"> i</w:t>
      </w:r>
      <w:r>
        <w:t xml:space="preserve"> buforowaniu ich w kolejce FIFO</w:t>
      </w:r>
      <w:r w:rsidR="00D27011">
        <w:t>.</w:t>
      </w:r>
    </w:p>
    <w:p w14:paraId="3639507F" w14:textId="30D3FA89" w:rsidR="009C2290" w:rsidRDefault="009C2290" w:rsidP="009C2290">
      <w:pPr>
        <w:pStyle w:val="Tekstpodstawowyzwciciem"/>
      </w:pPr>
      <w:r>
        <w:t>Opracowany prototyp umożliwia pracę w dwóch trybach nauki: SONG</w:t>
      </w:r>
      <w:r>
        <w:t xml:space="preserve"> oraz CHORDS. </w:t>
      </w:r>
      <w:r>
        <w:t xml:space="preserve"> Zastosowanie wyświetlacza LCD 16×2 oraz trzech przycisków pozwoliło na stworzenie prostego, lecz czytelnego interfejsu użytkownika, umożliwiającego nawigację po menu, wybór materiału do nauki oraz obserwację postępów. Informacja zwrotna w postaci diod LED zapewnia natychmiastową ocenę poprawności zagranego dźwięku, co zwiększa interaktywność i użyteczność urządzenia.</w:t>
      </w:r>
    </w:p>
    <w:p w14:paraId="4009C5DC" w14:textId="13AB8D55" w:rsidR="009C2290" w:rsidRDefault="009C2290" w:rsidP="009C2290">
      <w:pPr>
        <w:pStyle w:val="Tekstpodstawowyzwciciem"/>
      </w:pPr>
      <w:r>
        <w:t>Zrealizowany system stanowi funkcjonalny prototyp, który może być podstawą do dalszego rozwoju. Potencjalne kierunki rozbudowy obejmują m.in.:</w:t>
      </w:r>
    </w:p>
    <w:p w14:paraId="30DD1923" w14:textId="3EC66595" w:rsidR="009C2290" w:rsidRDefault="009C2290" w:rsidP="009C2290">
      <w:pPr>
        <w:pStyle w:val="Tekstpodstawowyzwciciem"/>
      </w:pPr>
      <w:r>
        <w:t>- realizacja sprzętowej nakładki, umieszczanej na instrumencie klawiszowym, która mapowałaby klawisze z diodami LED, zapalając je przy odpowiednich nutach,</w:t>
      </w:r>
    </w:p>
    <w:p w14:paraId="7AAA3128" w14:textId="0B27F365" w:rsidR="00284AAD" w:rsidRDefault="00284AAD" w:rsidP="009C2290">
      <w:pPr>
        <w:pStyle w:val="Tekstpodstawowyzwciciem"/>
      </w:pPr>
      <w:r>
        <w:t>- dodanie możliwości wgrywania własnych materiałów edukacyjnych w formacie MIDI,</w:t>
      </w:r>
    </w:p>
    <w:p w14:paraId="471D24C9" w14:textId="63534D9F" w:rsidR="00284AAD" w:rsidRDefault="00284AAD" w:rsidP="009C2290">
      <w:pPr>
        <w:pStyle w:val="Tekstpodstawowyzwciciem"/>
      </w:pPr>
      <w:r>
        <w:t>-  rozbudowę interfejsu użytkownika, np. poprzez zastosowanie większego wyświetlacza graficznego,</w:t>
      </w:r>
    </w:p>
    <w:p w14:paraId="0E4FC96F" w14:textId="7C19C9AB" w:rsidR="00284AAD" w:rsidRDefault="00284AAD" w:rsidP="00284AAD">
      <w:pPr>
        <w:pStyle w:val="Tekstpodstawowyzwciciem"/>
      </w:pPr>
      <w:r>
        <w:lastRenderedPageBreak/>
        <w:t>- dodanie możliwości zapętlania konkretnych fragmentów w trybie nauki</w:t>
      </w:r>
      <w:r w:rsidR="00AB5A11">
        <w:t>,</w:t>
      </w:r>
    </w:p>
    <w:p w14:paraId="4C46B6F5" w14:textId="713F5761" w:rsidR="00284AAD" w:rsidRDefault="00284AAD" w:rsidP="009C2290">
      <w:pPr>
        <w:pStyle w:val="Tekstpodstawowyzwciciem"/>
      </w:pPr>
      <w:r>
        <w:t>- obsługę komunikacji MIDI w obu kierunkach, co pozwoliłoby np. nagrywać własne utwory na mikrokontroler,</w:t>
      </w:r>
    </w:p>
    <w:p w14:paraId="63FE6640" w14:textId="4D17280F" w:rsidR="00284AAD" w:rsidRDefault="00284AAD" w:rsidP="009C2290">
      <w:pPr>
        <w:pStyle w:val="Tekstpodstawowyzwciciem"/>
      </w:pPr>
      <w:r>
        <w:t>- rozszerzenie ilości nut na krok lekcji (aktualnie trzy</w:t>
      </w:r>
      <w:r w:rsidR="00D27011">
        <w:t>),</w:t>
      </w:r>
    </w:p>
    <w:p w14:paraId="56B90DC0" w14:textId="2B0F9523" w:rsidR="009C2290" w:rsidRDefault="009C2290" w:rsidP="009C2290">
      <w:pPr>
        <w:pStyle w:val="Tekstpodstawowyzwciciem"/>
      </w:pPr>
      <w:r>
        <w:t>- rozszerzenie bazy danych utworów oraz akordów,</w:t>
      </w:r>
    </w:p>
    <w:p w14:paraId="2BD1C064" w14:textId="49633382" w:rsidR="00284AAD" w:rsidRDefault="00284AAD" w:rsidP="009C2290">
      <w:pPr>
        <w:pStyle w:val="Tekstpodstawowyzwciciem"/>
      </w:pPr>
      <w:r>
        <w:t>- zastosowanie systemu operacyjnego czasu rzeczywistego (RTOS) w celu dalszej separacji zadań i zwiększenia skalowalności projektu.</w:t>
      </w:r>
    </w:p>
    <w:p w14:paraId="2ECA6DE7" w14:textId="2E30A658" w:rsidR="009C2290" w:rsidRDefault="00284AAD" w:rsidP="00284AAD">
      <w:pPr>
        <w:pStyle w:val="Tekstpodstawowyzwciciem"/>
      </w:pPr>
      <w:r>
        <w:t xml:space="preserve">- </w:t>
      </w:r>
      <w:r w:rsidR="00AB5A11" w:rsidRPr="00AB5A11">
        <w:t>realizację układu w postaci dedykowanego obwodu drukowanego.</w:t>
      </w:r>
    </w:p>
    <w:p w14:paraId="613236E9" w14:textId="77777777" w:rsidR="00607943" w:rsidRDefault="00607943">
      <w:pPr>
        <w:pStyle w:val="Nagwek1"/>
        <w:numPr>
          <w:ilvl w:val="0"/>
          <w:numId w:val="0"/>
        </w:numPr>
      </w:pPr>
      <w:bookmarkStart w:id="105" w:name="_Ref97827699"/>
      <w:bookmarkStart w:id="106" w:name="_Toc218271742"/>
      <w:bookmarkEnd w:id="4"/>
      <w:r>
        <w:lastRenderedPageBreak/>
        <w:t>Bibliografia</w:t>
      </w:r>
      <w:bookmarkEnd w:id="105"/>
      <w:bookmarkEnd w:id="106"/>
    </w:p>
    <w:p w14:paraId="5DDB8358" w14:textId="695B7662" w:rsidR="00FC2A95" w:rsidRPr="00FC2A95" w:rsidRDefault="00FC2A95" w:rsidP="00FC2A95">
      <w:pPr>
        <w:pStyle w:val="Literatura"/>
        <w:rPr>
          <w:lang w:val="en-US"/>
        </w:rPr>
      </w:pPr>
      <w:bookmarkStart w:id="107" w:name="Lit_np_ksiazka"/>
      <w:r w:rsidRPr="00FC2A95">
        <w:rPr>
          <w:lang w:val="en-US"/>
        </w:rPr>
        <w:t xml:space="preserve">MIDI Association, </w:t>
      </w:r>
      <w:hyperlink r:id="rId52" w:history="1">
        <w:r w:rsidRPr="00FC2A95">
          <w:rPr>
            <w:rStyle w:val="Hipercze"/>
            <w:lang w:val="en-US"/>
          </w:rPr>
          <w:t>MIDI History Chapter 6-MIDI Begins 1981-1983</w:t>
        </w:r>
      </w:hyperlink>
      <w:r>
        <w:rPr>
          <w:lang w:val="en-US"/>
        </w:rPr>
        <w:t xml:space="preserve">, </w:t>
      </w:r>
      <w:hyperlink r:id="rId53" w:history="1">
        <w:r w:rsidRPr="00DE198F">
          <w:rPr>
            <w:rStyle w:val="Hipercze"/>
            <w:lang w:val="en-US"/>
          </w:rPr>
          <w:t>https://midi.org/midi-history-chapter-6-midi-begins-1981-1983</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21.12.2025</w:t>
      </w:r>
    </w:p>
    <w:p w14:paraId="076646D5" w14:textId="69E515BA" w:rsidR="00FC2A95" w:rsidRPr="00FC2A95" w:rsidRDefault="00FC2A95">
      <w:pPr>
        <w:pStyle w:val="Literatura"/>
        <w:rPr>
          <w:lang w:val="en-US"/>
        </w:rPr>
      </w:pPr>
      <w:r w:rsidRPr="00FC2A95">
        <w:rPr>
          <w:lang w:val="en-US"/>
        </w:rPr>
        <w:t xml:space="preserve">MIDI Association, </w:t>
      </w:r>
      <w:hyperlink r:id="rId54" w:history="1">
        <w:r w:rsidRPr="00FC2A95">
          <w:rPr>
            <w:rStyle w:val="Hipercze"/>
            <w:lang w:val="en-US"/>
          </w:rPr>
          <w:t>About MIDI-Part 4:MIDI Files</w:t>
        </w:r>
      </w:hyperlink>
      <w:r>
        <w:rPr>
          <w:lang w:val="en-US"/>
        </w:rPr>
        <w:t xml:space="preserve">, </w:t>
      </w:r>
      <w:hyperlink r:id="rId55" w:history="1">
        <w:r w:rsidRPr="00DE198F">
          <w:rPr>
            <w:rStyle w:val="Hipercze"/>
            <w:lang w:val="en-US"/>
          </w:rPr>
          <w:br/>
          <w:t>https://midi.org/about-midi-part-4midi-files</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21.12.2025</w:t>
      </w:r>
    </w:p>
    <w:p w14:paraId="480AB533" w14:textId="29619322" w:rsidR="006863B6" w:rsidRDefault="004F48BF">
      <w:pPr>
        <w:pStyle w:val="Literatura"/>
        <w:rPr>
          <w:lang w:val="en-US"/>
        </w:rPr>
      </w:pPr>
      <w:r w:rsidRPr="00420815">
        <w:rPr>
          <w:lang w:val="en-US"/>
        </w:rPr>
        <w:t xml:space="preserve">MIDI Association, </w:t>
      </w:r>
      <w:hyperlink r:id="rId56" w:history="1">
        <w:r w:rsidR="00420815" w:rsidRPr="00420815">
          <w:rPr>
            <w:rStyle w:val="Hipercze"/>
            <w:lang w:val="en-US"/>
          </w:rPr>
          <w:t>MIDI 1.0 Detailed Specification</w:t>
        </w:r>
      </w:hyperlink>
      <w:r w:rsidR="00420815">
        <w:rPr>
          <w:lang w:val="en-US"/>
        </w:rPr>
        <w:t xml:space="preserve">, </w:t>
      </w:r>
      <w:r w:rsidR="00420815">
        <w:rPr>
          <w:lang w:val="en-US"/>
        </w:rPr>
        <w:br/>
      </w:r>
      <w:hyperlink r:id="rId57" w:history="1">
        <w:r w:rsidR="00420815" w:rsidRPr="00DE198F">
          <w:rPr>
            <w:rStyle w:val="Hipercze"/>
            <w:lang w:val="en-US"/>
          </w:rPr>
          <w:t>https://midi.org/midi-1-0-detailed-specification</w:t>
        </w:r>
      </w:hyperlink>
      <w:r w:rsidR="00420815">
        <w:rPr>
          <w:lang w:val="en-US"/>
        </w:rPr>
        <w:t xml:space="preserve">, </w:t>
      </w:r>
      <w:r w:rsidR="00420815">
        <w:rPr>
          <w:lang w:val="en-US"/>
        </w:rPr>
        <w:br/>
        <w:t xml:space="preserve">stan </w:t>
      </w:r>
      <w:proofErr w:type="spellStart"/>
      <w:r w:rsidR="00420815">
        <w:rPr>
          <w:lang w:val="en-US"/>
        </w:rPr>
        <w:t>na</w:t>
      </w:r>
      <w:proofErr w:type="spellEnd"/>
      <w:r w:rsidR="00420815">
        <w:rPr>
          <w:lang w:val="en-US"/>
        </w:rPr>
        <w:t xml:space="preserve"> </w:t>
      </w:r>
      <w:proofErr w:type="spellStart"/>
      <w:r w:rsidR="00420815">
        <w:rPr>
          <w:lang w:val="en-US"/>
        </w:rPr>
        <w:t>dzień</w:t>
      </w:r>
      <w:proofErr w:type="spellEnd"/>
      <w:r w:rsidR="00420815">
        <w:rPr>
          <w:lang w:val="en-US"/>
        </w:rPr>
        <w:t xml:space="preserve"> 21.12.2025</w:t>
      </w:r>
    </w:p>
    <w:p w14:paraId="3D998421" w14:textId="7AFBBBA0" w:rsidR="00465AA3" w:rsidRPr="00733BA9" w:rsidRDefault="00465AA3" w:rsidP="00733BA9">
      <w:pPr>
        <w:pStyle w:val="Literatura"/>
        <w:rPr>
          <w:lang w:val="en-US"/>
        </w:rPr>
      </w:pPr>
      <w:r>
        <w:rPr>
          <w:lang w:val="en-US"/>
        </w:rPr>
        <w:t xml:space="preserve">MIDI Association, </w:t>
      </w:r>
      <w:hyperlink r:id="rId58" w:history="1">
        <w:r w:rsidR="00733BA9" w:rsidRPr="00733BA9">
          <w:rPr>
            <w:rStyle w:val="Hipercze"/>
            <w:lang w:val="en-US"/>
          </w:rPr>
          <w:t>Standard MIDI Files Specification</w:t>
        </w:r>
      </w:hyperlink>
      <w:r w:rsidR="00733BA9" w:rsidRPr="00733BA9">
        <w:rPr>
          <w:lang w:val="en-US"/>
        </w:rPr>
        <w:t xml:space="preserve">, </w:t>
      </w:r>
      <w:r w:rsidR="002A00B8">
        <w:rPr>
          <w:lang w:val="en-US"/>
        </w:rPr>
        <w:br/>
      </w:r>
      <w:hyperlink r:id="rId59" w:history="1">
        <w:r w:rsidR="002A00B8" w:rsidRPr="00F437F8">
          <w:rPr>
            <w:rStyle w:val="Hipercze"/>
            <w:lang w:val="en-US"/>
          </w:rPr>
          <w:t>https://midi.org/standard-midi-files-specification</w:t>
        </w:r>
      </w:hyperlink>
      <w:r w:rsidR="00733BA9">
        <w:rPr>
          <w:lang w:val="en-US"/>
        </w:rPr>
        <w:t xml:space="preserve">, </w:t>
      </w:r>
      <w:r w:rsidR="00733BA9">
        <w:rPr>
          <w:lang w:val="en-US"/>
        </w:rPr>
        <w:br/>
        <w:t xml:space="preserve">stan </w:t>
      </w:r>
      <w:proofErr w:type="spellStart"/>
      <w:r w:rsidR="00733BA9">
        <w:rPr>
          <w:lang w:val="en-US"/>
        </w:rPr>
        <w:t>na</w:t>
      </w:r>
      <w:proofErr w:type="spellEnd"/>
      <w:r w:rsidR="00733BA9">
        <w:rPr>
          <w:lang w:val="en-US"/>
        </w:rPr>
        <w:t xml:space="preserve"> </w:t>
      </w:r>
      <w:proofErr w:type="spellStart"/>
      <w:r w:rsidR="00733BA9">
        <w:rPr>
          <w:lang w:val="en-US"/>
        </w:rPr>
        <w:t>dzień</w:t>
      </w:r>
      <w:proofErr w:type="spellEnd"/>
      <w:r w:rsidR="00733BA9">
        <w:rPr>
          <w:lang w:val="en-US"/>
        </w:rPr>
        <w:t xml:space="preserve"> 21.12.2025</w:t>
      </w:r>
    </w:p>
    <w:p w14:paraId="6C75B89C" w14:textId="43A7E215" w:rsidR="005440D4" w:rsidRDefault="001471AB">
      <w:pPr>
        <w:pStyle w:val="Literatura"/>
        <w:rPr>
          <w:lang w:val="en-US"/>
        </w:rPr>
      </w:pPr>
      <w:r w:rsidRPr="001471AB">
        <w:rPr>
          <w:lang w:val="en-US"/>
        </w:rPr>
        <w:t xml:space="preserve">CHD </w:t>
      </w:r>
      <w:proofErr w:type="spellStart"/>
      <w:r w:rsidRPr="001471AB">
        <w:rPr>
          <w:lang w:val="en-US"/>
        </w:rPr>
        <w:t>Elektroservis</w:t>
      </w:r>
      <w:proofErr w:type="spellEnd"/>
      <w:r w:rsidRPr="001471AB">
        <w:rPr>
          <w:lang w:val="en-US"/>
        </w:rPr>
        <w:t xml:space="preserve">, </w:t>
      </w:r>
      <w:hyperlink r:id="rId60" w:history="1">
        <w:r w:rsidRPr="001471AB">
          <w:rPr>
            <w:rStyle w:val="Hipercze"/>
            <w:lang w:val="en-US"/>
          </w:rPr>
          <w:t>MIDI Communications Tips</w:t>
        </w:r>
      </w:hyperlink>
      <w:r>
        <w:rPr>
          <w:lang w:val="en-US"/>
        </w:rPr>
        <w:t xml:space="preserve">, </w:t>
      </w:r>
      <w:r>
        <w:rPr>
          <w:lang w:val="en-US"/>
        </w:rPr>
        <w:br/>
      </w:r>
      <w:hyperlink r:id="rId61" w:history="1">
        <w:r w:rsidRPr="00DE198F">
          <w:rPr>
            <w:rStyle w:val="Hipercze"/>
            <w:lang w:val="en-US"/>
          </w:rPr>
          <w:t>https://www.chd-el.cz/support/application/app001-midi/</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w:t>
      </w:r>
      <w:r w:rsidR="0098312F">
        <w:rPr>
          <w:lang w:val="en-US"/>
        </w:rPr>
        <w:t>.2025</w:t>
      </w:r>
    </w:p>
    <w:p w14:paraId="792479B7" w14:textId="5A5B377E" w:rsidR="004E4553" w:rsidRDefault="0098312F" w:rsidP="00494017">
      <w:pPr>
        <w:pStyle w:val="Literatura"/>
      </w:pPr>
      <w:r>
        <w:t xml:space="preserve">Strona aplikacji </w:t>
      </w:r>
      <w:proofErr w:type="spellStart"/>
      <w:r w:rsidR="00F73588" w:rsidRPr="0098312F">
        <w:t>Flowkey</w:t>
      </w:r>
      <w:proofErr w:type="spellEnd"/>
      <w:r w:rsidR="00F73588" w:rsidRPr="0098312F">
        <w:t xml:space="preserve">, </w:t>
      </w:r>
      <w:hyperlink r:id="rId62" w:history="1">
        <w:r w:rsidR="00494017" w:rsidRPr="00DE198F">
          <w:rPr>
            <w:rStyle w:val="Hipercze"/>
          </w:rPr>
          <w:t>https://www.flowkey.com/en</w:t>
        </w:r>
      </w:hyperlink>
      <w:r w:rsidRPr="0098312F">
        <w:t xml:space="preserve">, </w:t>
      </w:r>
      <w:r>
        <w:br/>
      </w:r>
      <w:r w:rsidRPr="0098312F">
        <w:t>stan na</w:t>
      </w:r>
      <w:r>
        <w:t xml:space="preserve"> dzień </w:t>
      </w:r>
      <w:r w:rsidR="00494017">
        <w:t>20</w:t>
      </w:r>
      <w:r>
        <w:t>.</w:t>
      </w:r>
      <w:r w:rsidR="00494017">
        <w:t>05</w:t>
      </w:r>
      <w:r>
        <w:t>.2025</w:t>
      </w:r>
    </w:p>
    <w:p w14:paraId="0BE44419" w14:textId="0E6E9352" w:rsidR="00C37799" w:rsidRDefault="00C37799">
      <w:pPr>
        <w:pStyle w:val="Literatura"/>
      </w:pPr>
      <w:r>
        <w:t xml:space="preserve">Strona aplikacji </w:t>
      </w:r>
      <w:proofErr w:type="spellStart"/>
      <w:r>
        <w:t>Synthesia</w:t>
      </w:r>
      <w:proofErr w:type="spellEnd"/>
      <w:r>
        <w:t xml:space="preserve">, </w:t>
      </w:r>
      <w:hyperlink r:id="rId63" w:history="1">
        <w:r w:rsidR="00494017" w:rsidRPr="00DE198F">
          <w:rPr>
            <w:rStyle w:val="Hipercze"/>
          </w:rPr>
          <w:t>https://www.synthesiagame.com/</w:t>
        </w:r>
      </w:hyperlink>
      <w:r>
        <w:t xml:space="preserve">, </w:t>
      </w:r>
      <w:r w:rsidR="00494017">
        <w:br/>
      </w:r>
      <w:r>
        <w:t>stan na dzień 2</w:t>
      </w:r>
      <w:r w:rsidR="00494017">
        <w:t>0</w:t>
      </w:r>
      <w:r>
        <w:t>.</w:t>
      </w:r>
      <w:r w:rsidR="00494017">
        <w:t>05</w:t>
      </w:r>
      <w:r>
        <w:t>.2025</w:t>
      </w:r>
    </w:p>
    <w:p w14:paraId="7CF04133" w14:textId="385A1556" w:rsidR="00EC009F" w:rsidRDefault="00EC009F">
      <w:pPr>
        <w:pStyle w:val="Literatura"/>
      </w:pPr>
      <w:r>
        <w:t xml:space="preserve">Oficjalna strona CASIO, </w:t>
      </w:r>
      <w:hyperlink r:id="rId64" w:history="1">
        <w:r w:rsidRPr="00E13079">
          <w:rPr>
            <w:rStyle w:val="Hipercze"/>
          </w:rPr>
          <w:t>https://www.casio.com/us/search/?query=CASIO%20LK&amp;type=product</w:t>
        </w:r>
      </w:hyperlink>
      <w:r>
        <w:t>,</w:t>
      </w:r>
      <w:r>
        <w:br/>
        <w:t>stan na dzień 21.12.2025</w:t>
      </w:r>
    </w:p>
    <w:p w14:paraId="0A051FEF" w14:textId="7349C758" w:rsidR="00086454" w:rsidRDefault="00794F3B">
      <w:pPr>
        <w:pStyle w:val="Literatura"/>
      </w:pPr>
      <w:r>
        <w:t xml:space="preserve">CASIO, </w:t>
      </w:r>
      <w:hyperlink r:id="rId65" w:history="1">
        <w:r w:rsidR="00FC6F6F" w:rsidRPr="00794F3B">
          <w:rPr>
            <w:rStyle w:val="Hipercze"/>
          </w:rPr>
          <w:t>Instrukcja użytkownika CASIO LK-S250</w:t>
        </w:r>
      </w:hyperlink>
      <w:r w:rsidR="00FC6F6F">
        <w:t>,</w:t>
      </w:r>
      <w:r w:rsidR="00FC6F6F">
        <w:br/>
      </w:r>
      <w:hyperlink r:id="rId66" w:history="1">
        <w:r w:rsidR="000A0EF3" w:rsidRPr="00DE198F">
          <w:rPr>
            <w:rStyle w:val="Hipercze"/>
          </w:rPr>
          <w:t>https://www.casio.com/content/dam/casio/global/support/manuals/electronic-musical-instruments/pdf/008-en/l/LKS250_usersguide_B_EN.pdf</w:t>
        </w:r>
      </w:hyperlink>
      <w:r w:rsidR="00FC6F6F">
        <w:t>,</w:t>
      </w:r>
      <w:r w:rsidR="00FC6F6F">
        <w:br/>
        <w:t>stan na dzień 21.12.2025</w:t>
      </w:r>
    </w:p>
    <w:p w14:paraId="6499E546" w14:textId="4973E71C" w:rsidR="00AC5953" w:rsidRDefault="00815998">
      <w:pPr>
        <w:pStyle w:val="Literatura"/>
      </w:pPr>
      <w:r>
        <w:t xml:space="preserve">Strona aplikacji </w:t>
      </w:r>
      <w:proofErr w:type="spellStart"/>
      <w:r>
        <w:t>Chordana</w:t>
      </w:r>
      <w:proofErr w:type="spellEnd"/>
      <w:r>
        <w:t xml:space="preserve"> Play, </w:t>
      </w:r>
      <w:hyperlink r:id="rId67" w:history="1">
        <w:r w:rsidRPr="00DE198F">
          <w:rPr>
            <w:rStyle w:val="Hipercze"/>
          </w:rPr>
          <w:t>https://web.casio.com/app/en/play/top.html</w:t>
        </w:r>
      </w:hyperlink>
      <w:r>
        <w:t xml:space="preserve">, </w:t>
      </w:r>
      <w:r>
        <w:br/>
        <w:t>stan na dzień 21.12.2025</w:t>
      </w:r>
    </w:p>
    <w:p w14:paraId="7826A686" w14:textId="53A5264E" w:rsidR="002A00B8" w:rsidRPr="00681A36" w:rsidRDefault="00794F3B" w:rsidP="002A00B8">
      <w:pPr>
        <w:pStyle w:val="Literatura"/>
        <w:rPr>
          <w:lang w:val="en-US"/>
        </w:rPr>
      </w:pPr>
      <w:r w:rsidRPr="00794F3B">
        <w:rPr>
          <w:lang w:val="en-US"/>
        </w:rPr>
        <w:t>USB Implementers Forum</w:t>
      </w:r>
      <w:r w:rsidR="002A00B8" w:rsidRPr="002A00B8">
        <w:rPr>
          <w:lang w:val="en-US"/>
        </w:rPr>
        <w:t xml:space="preserve">, </w:t>
      </w:r>
      <w:hyperlink r:id="rId68" w:history="1">
        <w:r w:rsidR="002A00B8" w:rsidRPr="002A00B8">
          <w:rPr>
            <w:rStyle w:val="Hipercze"/>
            <w:lang w:val="en-US"/>
          </w:rPr>
          <w:t>The Original USB 2.0 specification released on April 27, 2000</w:t>
        </w:r>
      </w:hyperlink>
      <w:r w:rsidR="002A00B8">
        <w:rPr>
          <w:lang w:val="en-US"/>
        </w:rPr>
        <w:t>,</w:t>
      </w:r>
      <w:r w:rsidR="00681A36">
        <w:rPr>
          <w:lang w:val="en-US"/>
        </w:rPr>
        <w:t xml:space="preserve"> </w:t>
      </w:r>
      <w:r w:rsidR="00681A36">
        <w:rPr>
          <w:lang w:val="en-US"/>
        </w:rPr>
        <w:br/>
      </w:r>
      <w:hyperlink r:id="rId69" w:history="1">
        <w:r w:rsidR="00063D64" w:rsidRPr="000E4F19">
          <w:rPr>
            <w:rStyle w:val="Hipercze"/>
            <w:lang w:val="en-US"/>
          </w:rPr>
          <w:t>https://www.usb.org/document-library/usb-20-specification</w:t>
        </w:r>
      </w:hyperlink>
      <w:r w:rsidR="002A00B8" w:rsidRPr="00681A36">
        <w:rPr>
          <w:lang w:val="en-US"/>
        </w:rPr>
        <w:t>,</w:t>
      </w:r>
      <w:r w:rsidR="002A00B8" w:rsidRPr="00681A36">
        <w:rPr>
          <w:lang w:val="en-US"/>
        </w:rPr>
        <w:br/>
      </w:r>
      <w:r w:rsidR="002A00B8" w:rsidRPr="00681A36">
        <w:rPr>
          <w:lang w:val="en-US"/>
        </w:rPr>
        <w:lastRenderedPageBreak/>
        <w:t xml:space="preserve">stan </w:t>
      </w:r>
      <w:proofErr w:type="spellStart"/>
      <w:r w:rsidR="002A00B8" w:rsidRPr="00681A36">
        <w:rPr>
          <w:lang w:val="en-US"/>
        </w:rPr>
        <w:t>na</w:t>
      </w:r>
      <w:proofErr w:type="spellEnd"/>
      <w:r w:rsidR="002A00B8" w:rsidRPr="00681A36">
        <w:rPr>
          <w:lang w:val="en-US"/>
        </w:rPr>
        <w:t xml:space="preserve"> </w:t>
      </w:r>
      <w:proofErr w:type="spellStart"/>
      <w:r w:rsidR="002A00B8" w:rsidRPr="00681A36">
        <w:rPr>
          <w:lang w:val="en-US"/>
        </w:rPr>
        <w:t>dzień</w:t>
      </w:r>
      <w:proofErr w:type="spellEnd"/>
      <w:r w:rsidR="002A00B8" w:rsidRPr="00681A36">
        <w:rPr>
          <w:lang w:val="en-US"/>
        </w:rPr>
        <w:t xml:space="preserve"> 28.12.2025</w:t>
      </w:r>
    </w:p>
    <w:p w14:paraId="2830A286" w14:textId="57FED2B0" w:rsidR="002A00B8" w:rsidRPr="00794F3B" w:rsidRDefault="00794F3B" w:rsidP="002A00B8">
      <w:pPr>
        <w:pStyle w:val="Literatura"/>
        <w:rPr>
          <w:lang w:val="en-US"/>
        </w:rPr>
      </w:pPr>
      <w:r w:rsidRPr="00794F3B">
        <w:rPr>
          <w:lang w:val="en-US"/>
        </w:rPr>
        <w:t>Infineon</w:t>
      </w:r>
      <w:r w:rsidR="002A00B8" w:rsidRPr="00794F3B">
        <w:rPr>
          <w:lang w:val="en-US"/>
        </w:rPr>
        <w:t>,</w:t>
      </w:r>
      <w:r w:rsidRPr="00794F3B">
        <w:rPr>
          <w:lang w:val="en-US"/>
        </w:rPr>
        <w:t xml:space="preserve"> </w:t>
      </w:r>
      <w:hyperlink r:id="rId70" w:history="1">
        <w:r w:rsidRPr="00794F3B">
          <w:rPr>
            <w:rStyle w:val="Hipercze"/>
            <w:lang w:val="en-US"/>
          </w:rPr>
          <w:t>USB 101: An Introduction to Universal Serial Bus 2.0</w:t>
        </w:r>
      </w:hyperlink>
      <w:r w:rsidR="002A00B8" w:rsidRPr="00794F3B">
        <w:rPr>
          <w:lang w:val="en-US"/>
        </w:rPr>
        <w:br/>
      </w:r>
      <w:hyperlink r:id="rId71" w:history="1">
        <w:r w:rsidR="002A00B8" w:rsidRPr="00794F3B">
          <w:rPr>
            <w:rStyle w:val="Hipercze"/>
            <w:lang w:val="en-US"/>
          </w:rPr>
          <w:t>https://www.infineon.com/assets/row/public/documents/cross-divisions/42/infineon-an57294-usb-101-an-introduction-to-universal-serial-bus-2.0-applicationnotes-en.pdf?fileId=8ac78c8c7cdc391c017d072d8e8e5256&amp;</w:t>
        </w:r>
      </w:hyperlink>
      <w:r w:rsidR="002A00B8" w:rsidRPr="00794F3B">
        <w:rPr>
          <w:lang w:val="en-US"/>
        </w:rPr>
        <w:t>,</w:t>
      </w:r>
      <w:r w:rsidR="002A00B8" w:rsidRPr="00794F3B">
        <w:rPr>
          <w:lang w:val="en-US"/>
        </w:rPr>
        <w:br/>
        <w:t xml:space="preserve">stan </w:t>
      </w:r>
      <w:proofErr w:type="spellStart"/>
      <w:r w:rsidR="002A00B8" w:rsidRPr="00794F3B">
        <w:rPr>
          <w:lang w:val="en-US"/>
        </w:rPr>
        <w:t>na</w:t>
      </w:r>
      <w:proofErr w:type="spellEnd"/>
      <w:r w:rsidR="002A00B8" w:rsidRPr="00794F3B">
        <w:rPr>
          <w:lang w:val="en-US"/>
        </w:rPr>
        <w:t xml:space="preserve"> </w:t>
      </w:r>
      <w:proofErr w:type="spellStart"/>
      <w:r w:rsidR="002A00B8" w:rsidRPr="00794F3B">
        <w:rPr>
          <w:lang w:val="en-US"/>
        </w:rPr>
        <w:t>dzień</w:t>
      </w:r>
      <w:proofErr w:type="spellEnd"/>
      <w:r w:rsidR="002A00B8" w:rsidRPr="00794F3B">
        <w:rPr>
          <w:lang w:val="en-US"/>
        </w:rPr>
        <w:t xml:space="preserve"> 28.12.2025</w:t>
      </w:r>
    </w:p>
    <w:p w14:paraId="63856519" w14:textId="38AF7014" w:rsidR="002A00B8" w:rsidRPr="00794F3B" w:rsidRDefault="00794F3B" w:rsidP="002A00B8">
      <w:pPr>
        <w:pStyle w:val="Literatura"/>
        <w:rPr>
          <w:lang w:val="en-US"/>
        </w:rPr>
      </w:pPr>
      <w:r w:rsidRPr="00794F3B">
        <w:rPr>
          <w:lang w:val="en-US"/>
        </w:rPr>
        <w:t>STMicr</w:t>
      </w:r>
      <w:r>
        <w:rPr>
          <w:lang w:val="en-US"/>
        </w:rPr>
        <w:t>oelectronics</w:t>
      </w:r>
      <w:r w:rsidR="002A00B8" w:rsidRPr="00794F3B">
        <w:rPr>
          <w:lang w:val="en-US"/>
        </w:rPr>
        <w:t xml:space="preserve">, </w:t>
      </w:r>
      <w:hyperlink r:id="rId72" w:history="1">
        <w:r w:rsidR="002A00B8" w:rsidRPr="00794F3B">
          <w:rPr>
            <w:rStyle w:val="Hipercze"/>
            <w:lang w:val="en-US"/>
          </w:rPr>
          <w:t>UM1720 – STM32Cube USB Host library (ST)</w:t>
        </w:r>
      </w:hyperlink>
      <w:r w:rsidR="002A00B8" w:rsidRPr="00794F3B">
        <w:rPr>
          <w:lang w:val="en-US"/>
        </w:rPr>
        <w:t xml:space="preserve">, </w:t>
      </w:r>
      <w:r w:rsidR="002A00B8" w:rsidRPr="00794F3B">
        <w:rPr>
          <w:lang w:val="en-US"/>
        </w:rPr>
        <w:br/>
      </w:r>
      <w:hyperlink r:id="rId73" w:history="1">
        <w:r w:rsidR="002A00B8" w:rsidRPr="00794F3B">
          <w:rPr>
            <w:rStyle w:val="Hipercze"/>
            <w:lang w:val="en-US"/>
          </w:rPr>
          <w:t>https://www.st.com/resource/en/user_manual/um1720-stm32cube-usb-host-library-stmicroelectronics.pdf</w:t>
        </w:r>
      </w:hyperlink>
      <w:r w:rsidR="002A00B8" w:rsidRPr="00794F3B">
        <w:rPr>
          <w:lang w:val="en-US"/>
        </w:rPr>
        <w:t>,</w:t>
      </w:r>
      <w:r w:rsidR="002A00B8" w:rsidRPr="00794F3B">
        <w:rPr>
          <w:lang w:val="en-US"/>
        </w:rPr>
        <w:br/>
        <w:t xml:space="preserve">stan </w:t>
      </w:r>
      <w:proofErr w:type="spellStart"/>
      <w:r w:rsidR="002A00B8" w:rsidRPr="00794F3B">
        <w:rPr>
          <w:lang w:val="en-US"/>
        </w:rPr>
        <w:t>na</w:t>
      </w:r>
      <w:proofErr w:type="spellEnd"/>
      <w:r w:rsidR="002A00B8" w:rsidRPr="00794F3B">
        <w:rPr>
          <w:lang w:val="en-US"/>
        </w:rPr>
        <w:t xml:space="preserve"> </w:t>
      </w:r>
      <w:proofErr w:type="spellStart"/>
      <w:r w:rsidR="002A00B8" w:rsidRPr="00794F3B">
        <w:rPr>
          <w:lang w:val="en-US"/>
        </w:rPr>
        <w:t>dzień</w:t>
      </w:r>
      <w:proofErr w:type="spellEnd"/>
      <w:r w:rsidR="002A00B8" w:rsidRPr="00794F3B">
        <w:rPr>
          <w:lang w:val="en-US"/>
        </w:rPr>
        <w:t xml:space="preserve"> 28.12.2025</w:t>
      </w:r>
    </w:p>
    <w:p w14:paraId="36424E62" w14:textId="500E07D7" w:rsidR="00F00FF6" w:rsidRDefault="00794F3B" w:rsidP="00F00FF6">
      <w:pPr>
        <w:pStyle w:val="Literatura"/>
        <w:rPr>
          <w:lang w:val="en-US"/>
        </w:rPr>
      </w:pPr>
      <w:r w:rsidRPr="00794F3B">
        <w:rPr>
          <w:lang w:val="en-US"/>
        </w:rPr>
        <w:t>USB Implementers Forum</w:t>
      </w:r>
      <w:r w:rsidR="00F00FF6">
        <w:rPr>
          <w:lang w:val="en-US"/>
        </w:rPr>
        <w:t xml:space="preserve">, </w:t>
      </w:r>
      <w:hyperlink r:id="rId74" w:history="1">
        <w:r w:rsidRPr="00794F3B">
          <w:rPr>
            <w:rStyle w:val="Hipercze"/>
            <w:lang w:val="en-US"/>
          </w:rPr>
          <w:t>Universal Serial Bus Device Class Definition for MIDI Devices</w:t>
        </w:r>
      </w:hyperlink>
      <w:r w:rsidR="00F00FF6" w:rsidRPr="00F00FF6">
        <w:rPr>
          <w:lang w:val="en-US"/>
        </w:rPr>
        <w:t>,</w:t>
      </w:r>
      <w:r w:rsidR="00F00FF6" w:rsidRPr="00F00FF6">
        <w:rPr>
          <w:lang w:val="en-US"/>
        </w:rPr>
        <w:br/>
      </w:r>
      <w:hyperlink r:id="rId75" w:history="1">
        <w:r w:rsidR="00F00FF6" w:rsidRPr="00F00FF6">
          <w:rPr>
            <w:rStyle w:val="Hipercze"/>
            <w:lang w:val="en-US"/>
          </w:rPr>
          <w:t>https://www.usb.org/sites/default/files/midi10.pdf</w:t>
        </w:r>
      </w:hyperlink>
      <w:r w:rsidR="00F00FF6" w:rsidRPr="00F00FF6">
        <w:rPr>
          <w:lang w:val="en-US"/>
        </w:rPr>
        <w:t>,</w:t>
      </w:r>
      <w:r w:rsidR="00F00FF6" w:rsidRPr="00F00FF6">
        <w:rPr>
          <w:lang w:val="en-US"/>
        </w:rPr>
        <w:br/>
        <w:t xml:space="preserve">stan </w:t>
      </w:r>
      <w:proofErr w:type="spellStart"/>
      <w:r w:rsidR="00F00FF6" w:rsidRPr="00F00FF6">
        <w:rPr>
          <w:lang w:val="en-US"/>
        </w:rPr>
        <w:t>na</w:t>
      </w:r>
      <w:proofErr w:type="spellEnd"/>
      <w:r w:rsidR="00F00FF6" w:rsidRPr="00F00FF6">
        <w:rPr>
          <w:lang w:val="en-US"/>
        </w:rPr>
        <w:t xml:space="preserve"> </w:t>
      </w:r>
      <w:proofErr w:type="spellStart"/>
      <w:r w:rsidR="00F00FF6" w:rsidRPr="00F00FF6">
        <w:rPr>
          <w:lang w:val="en-US"/>
        </w:rPr>
        <w:t>dzień</w:t>
      </w:r>
      <w:proofErr w:type="spellEnd"/>
      <w:r w:rsidR="00F00FF6" w:rsidRPr="00F00FF6">
        <w:rPr>
          <w:lang w:val="en-US"/>
        </w:rPr>
        <w:t xml:space="preserve"> 29.12.2025</w:t>
      </w:r>
    </w:p>
    <w:p w14:paraId="6053E8B9" w14:textId="226FD0E2" w:rsidR="001029B8" w:rsidRDefault="001029B8" w:rsidP="00F00FF6">
      <w:pPr>
        <w:pStyle w:val="Literatura"/>
        <w:rPr>
          <w:lang w:val="en-US"/>
        </w:rPr>
      </w:pPr>
      <w:r w:rsidRPr="001029B8">
        <w:rPr>
          <w:lang w:val="en-US"/>
        </w:rPr>
        <w:t>ST</w:t>
      </w:r>
      <w:r w:rsidR="00794F3B">
        <w:rPr>
          <w:lang w:val="en-US"/>
        </w:rPr>
        <w:t>Microelectronics</w:t>
      </w:r>
      <w:r>
        <w:rPr>
          <w:lang w:val="en-US"/>
        </w:rPr>
        <w:t xml:space="preserve">, </w:t>
      </w:r>
      <w:hyperlink r:id="rId76" w:history="1">
        <w:r w:rsidRPr="001029B8">
          <w:rPr>
            <w:rStyle w:val="Hipercze"/>
            <w:lang w:val="en-US"/>
          </w:rPr>
          <w:t>STM32 configuration and initialization C code generation</w:t>
        </w:r>
      </w:hyperlink>
      <w:r>
        <w:rPr>
          <w:lang w:val="en-US"/>
        </w:rPr>
        <w:t>,</w:t>
      </w:r>
      <w:r>
        <w:rPr>
          <w:lang w:val="en-US"/>
        </w:rPr>
        <w:br/>
      </w:r>
      <w:hyperlink r:id="rId77" w:history="1">
        <w:r w:rsidRPr="001029B8">
          <w:rPr>
            <w:rStyle w:val="Hipercze"/>
            <w:lang w:val="en-US"/>
          </w:rPr>
          <w:t>https://www.st.com/resource/en/data_brief/stm32cubemx.pdf</w:t>
        </w:r>
      </w:hyperlink>
      <w:r>
        <w:rPr>
          <w:lang w:val="en-US"/>
        </w:rPr>
        <w:t>,</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61DD37F5" w14:textId="6083326C" w:rsidR="00794F3B" w:rsidRPr="003F1059" w:rsidRDefault="00794F3B" w:rsidP="003F1059">
      <w:pPr>
        <w:pStyle w:val="Literatura"/>
        <w:rPr>
          <w:lang w:val="en-US"/>
        </w:rPr>
      </w:pPr>
      <w:r>
        <w:rPr>
          <w:lang w:val="en-US"/>
        </w:rPr>
        <w:t xml:space="preserve">STMicroelectronics, </w:t>
      </w:r>
      <w:hyperlink r:id="rId78" w:history="1">
        <w:r w:rsidR="003F1059">
          <w:rPr>
            <w:rStyle w:val="Hipercze"/>
            <w:lang w:val="en-US"/>
          </w:rPr>
          <w:t>STM32CubeIDE user guide - User manual</w:t>
        </w:r>
      </w:hyperlink>
      <w:r>
        <w:rPr>
          <w:lang w:val="en-US"/>
        </w:rPr>
        <w:t xml:space="preserve">, </w:t>
      </w:r>
      <w:hyperlink r:id="rId79" w:history="1">
        <w:r w:rsidR="003F1059" w:rsidRPr="0075015D">
          <w:rPr>
            <w:rStyle w:val="Hipercze"/>
            <w:lang w:val="en-US"/>
          </w:rPr>
          <w:t>https://www.st.com/resource/en/user_manual/um2609-stm32cubeide-user-guide-stmicroelectronics.pdf</w:t>
        </w:r>
      </w:hyperlink>
      <w:r w:rsidR="003F1059">
        <w:rPr>
          <w:lang w:val="en-US"/>
        </w:rPr>
        <w:t xml:space="preserve">, </w:t>
      </w:r>
      <w:r w:rsidRPr="003F1059">
        <w:rPr>
          <w:lang w:val="en-US"/>
        </w:rPr>
        <w:br/>
        <w:t xml:space="preserve">stan </w:t>
      </w:r>
      <w:proofErr w:type="spellStart"/>
      <w:r w:rsidRPr="003F1059">
        <w:rPr>
          <w:lang w:val="en-US"/>
        </w:rPr>
        <w:t>na</w:t>
      </w:r>
      <w:proofErr w:type="spellEnd"/>
      <w:r w:rsidRPr="003F1059">
        <w:rPr>
          <w:lang w:val="en-US"/>
        </w:rPr>
        <w:t xml:space="preserve"> </w:t>
      </w:r>
      <w:proofErr w:type="spellStart"/>
      <w:r w:rsidRPr="003F1059">
        <w:rPr>
          <w:lang w:val="en-US"/>
        </w:rPr>
        <w:t>dzień</w:t>
      </w:r>
      <w:proofErr w:type="spellEnd"/>
      <w:r w:rsidRPr="003F1059">
        <w:rPr>
          <w:lang w:val="en-US"/>
        </w:rPr>
        <w:t xml:space="preserve"> 30.12.2025</w:t>
      </w:r>
    </w:p>
    <w:p w14:paraId="03B08F9E" w14:textId="1BC75724" w:rsidR="00681A36" w:rsidRDefault="00681A36" w:rsidP="00F00FF6">
      <w:pPr>
        <w:pStyle w:val="Literatura"/>
        <w:rPr>
          <w:lang w:val="en-US"/>
        </w:rPr>
      </w:pPr>
      <w:r>
        <w:rPr>
          <w:lang w:val="en-US"/>
        </w:rPr>
        <w:t xml:space="preserve">Altium, </w:t>
      </w:r>
      <w:hyperlink r:id="rId80" w:history="1">
        <w:r w:rsidRPr="00681A36">
          <w:rPr>
            <w:rStyle w:val="Hipercze"/>
            <w:lang w:val="en-US"/>
          </w:rPr>
          <w:t>Altium Designer Documentation</w:t>
        </w:r>
      </w:hyperlink>
      <w:r>
        <w:rPr>
          <w:lang w:val="en-US"/>
        </w:rPr>
        <w:t xml:space="preserve">, </w:t>
      </w:r>
      <w:hyperlink r:id="rId81" w:history="1">
        <w:r w:rsidRPr="000E4F19">
          <w:rPr>
            <w:rStyle w:val="Hipercze"/>
            <w:lang w:val="en-US"/>
          </w:rPr>
          <w:t>https://www.altium.com/documentation/altium-designer</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56DDE0F1" w14:textId="35A162D1" w:rsidR="00BC1969" w:rsidRPr="00BC1969" w:rsidRDefault="00BC1969" w:rsidP="00F00FF6">
      <w:pPr>
        <w:pStyle w:val="Literatura"/>
      </w:pPr>
      <w:proofErr w:type="spellStart"/>
      <w:r>
        <w:t>S</w:t>
      </w:r>
      <w:r w:rsidRPr="00BC1969">
        <w:t>eeed</w:t>
      </w:r>
      <w:proofErr w:type="spellEnd"/>
      <w:r>
        <w:t xml:space="preserve"> S</w:t>
      </w:r>
      <w:r w:rsidRPr="00BC1969">
        <w:t>tudio</w:t>
      </w:r>
      <w:r>
        <w:t xml:space="preserve">, </w:t>
      </w:r>
      <w:hyperlink r:id="rId82" w:anchor="tech-support--product-discussion" w:history="1">
        <w:r w:rsidRPr="00BC1969">
          <w:rPr>
            <w:rStyle w:val="Hipercze"/>
          </w:rPr>
          <w:t xml:space="preserve">Oficjalna wiki </w:t>
        </w:r>
        <w:r>
          <w:rPr>
            <w:rStyle w:val="Hipercze"/>
          </w:rPr>
          <w:t>elementu</w:t>
        </w:r>
        <w:r w:rsidRPr="00BC1969">
          <w:rPr>
            <w:rStyle w:val="Hipercze"/>
          </w:rPr>
          <w:t xml:space="preserve"> oraz dokumentacja tam zawarta</w:t>
        </w:r>
      </w:hyperlink>
      <w:r>
        <w:t xml:space="preserve">, </w:t>
      </w:r>
      <w:hyperlink r:id="rId83" w:anchor="tech-support--product-discussion" w:history="1">
        <w:r w:rsidRPr="00615BF5">
          <w:rPr>
            <w:rStyle w:val="Hipercze"/>
          </w:rPr>
          <w:t>https://wiki.seeedstudio.com/Grove-16x2_LCD_Series/#tech-support--product-discussion</w:t>
        </w:r>
      </w:hyperlink>
      <w:r>
        <w:t xml:space="preserve">, </w:t>
      </w:r>
      <w:r w:rsidR="005F547B">
        <w:br/>
      </w:r>
      <w:r>
        <w:t>stan na dzień 30.12.2025</w:t>
      </w:r>
    </w:p>
    <w:p w14:paraId="6EF73065" w14:textId="467FD4BE" w:rsidR="00F00A50" w:rsidRPr="00F00A50" w:rsidRDefault="00F00A50" w:rsidP="00F00FF6">
      <w:pPr>
        <w:pStyle w:val="Literatura"/>
      </w:pPr>
      <w:proofErr w:type="spellStart"/>
      <w:r w:rsidRPr="00F00A50">
        <w:t>STMicroelectronics</w:t>
      </w:r>
      <w:proofErr w:type="spellEnd"/>
      <w:r w:rsidRPr="00F00A50">
        <w:t xml:space="preserve">, </w:t>
      </w:r>
      <w:hyperlink r:id="rId84" w:history="1">
        <w:r w:rsidRPr="00F00A50">
          <w:rPr>
            <w:rStyle w:val="Hipercze"/>
          </w:rPr>
          <w:t>Datasheet - STM32L476xx</w:t>
        </w:r>
      </w:hyperlink>
      <w:r w:rsidRPr="00F00A50">
        <w:t xml:space="preserve">, </w:t>
      </w:r>
      <w:hyperlink r:id="rId85" w:history="1">
        <w:r w:rsidRPr="00F00A50">
          <w:rPr>
            <w:rStyle w:val="Hipercze"/>
          </w:rPr>
          <w:t>https://www.st.com/resource/en/datasheet/stm32l476je.pdf</w:t>
        </w:r>
      </w:hyperlink>
      <w:r w:rsidRPr="00F00A50">
        <w:t xml:space="preserve">, </w:t>
      </w:r>
      <w:r w:rsidRPr="00F00A50">
        <w:br/>
        <w:t>stan na dz</w:t>
      </w:r>
      <w:r>
        <w:t>ień 30.12.2025</w:t>
      </w:r>
    </w:p>
    <w:p w14:paraId="43700F46" w14:textId="2E459DBC" w:rsidR="00607943" w:rsidRDefault="00607943">
      <w:pPr>
        <w:pStyle w:val="Nagwek1"/>
        <w:numPr>
          <w:ilvl w:val="0"/>
          <w:numId w:val="0"/>
        </w:numPr>
      </w:pPr>
      <w:bookmarkStart w:id="108" w:name="_Toc65426911"/>
      <w:bookmarkStart w:id="109" w:name="_Toc65427144"/>
      <w:bookmarkStart w:id="110" w:name="_Toc218271743"/>
      <w:bookmarkEnd w:id="107"/>
      <w:r>
        <w:rPr>
          <w:snapToGrid w:val="0"/>
          <w:sz w:val="28"/>
        </w:rPr>
        <w:lastRenderedPageBreak/>
        <w:t>Dodatek A</w:t>
      </w:r>
      <w:bookmarkEnd w:id="108"/>
      <w:bookmarkEnd w:id="109"/>
      <w:r>
        <w:rPr>
          <w:snapToGrid w:val="0"/>
          <w:sz w:val="28"/>
        </w:rPr>
        <w:t xml:space="preserve"> </w:t>
      </w:r>
      <w:r>
        <w:rPr>
          <w:snapToGrid w:val="0"/>
        </w:rPr>
        <w:br/>
      </w:r>
      <w:r w:rsidR="000D1EFB">
        <w:t>Deskryptory elektronicznego instrumentu klawiszowego CASIO USB-MIDI</w:t>
      </w:r>
      <w:bookmarkEnd w:id="110"/>
    </w:p>
    <w:p w14:paraId="30CA707F" w14:textId="54A13C0B" w:rsidR="002C3258" w:rsidRDefault="000D1EFB" w:rsidP="002C3258">
      <w:pPr>
        <w:pStyle w:val="Tekstpodstawowyzwciciem"/>
      </w:pPr>
      <w:r w:rsidRPr="000D1EFB">
        <w:t>Do ich odczytu skorzystano z</w:t>
      </w:r>
      <w:r>
        <w:t xml:space="preserve"> </w:t>
      </w:r>
      <w:r w:rsidR="00E85F2E">
        <w:t xml:space="preserve">aplikacji </w:t>
      </w:r>
      <w:proofErr w:type="spellStart"/>
      <w:r w:rsidR="002C3258" w:rsidRPr="00E4662E">
        <w:rPr>
          <w:i/>
          <w:iCs/>
        </w:rPr>
        <w:t>Thesycon</w:t>
      </w:r>
      <w:proofErr w:type="spellEnd"/>
      <w:r w:rsidR="002C3258" w:rsidRPr="00E4662E">
        <w:rPr>
          <w:i/>
          <w:iCs/>
        </w:rPr>
        <w:t xml:space="preserve"> USB </w:t>
      </w:r>
      <w:proofErr w:type="spellStart"/>
      <w:r w:rsidR="002C3258" w:rsidRPr="00E4662E">
        <w:rPr>
          <w:i/>
          <w:iCs/>
        </w:rPr>
        <w:t>Descriptor</w:t>
      </w:r>
      <w:proofErr w:type="spellEnd"/>
      <w:r w:rsidR="002C3258" w:rsidRPr="00E4662E">
        <w:rPr>
          <w:i/>
          <w:iCs/>
        </w:rPr>
        <w:t xml:space="preserve"> Dumper</w:t>
      </w:r>
      <w:r w:rsidR="002C3258">
        <w:t xml:space="preserve">, </w:t>
      </w:r>
      <w:hyperlink r:id="rId86" w:history="1">
        <w:r w:rsidR="002C3258" w:rsidRPr="002C3258">
          <w:rPr>
            <w:rStyle w:val="Hipercze"/>
          </w:rPr>
          <w:t>link do strony producenta</w:t>
        </w:r>
      </w:hyperlink>
      <w:r w:rsidR="002C3258">
        <w:t>.</w:t>
      </w:r>
    </w:p>
    <w:p w14:paraId="64014CEF" w14:textId="77777777" w:rsidR="002C3258" w:rsidRPr="000D1EFB" w:rsidRDefault="002C3258" w:rsidP="002C3258">
      <w:pPr>
        <w:pStyle w:val="Tekstpodstawowyzwciciem"/>
        <w:ind w:firstLine="0"/>
      </w:pPr>
    </w:p>
    <w:p w14:paraId="5987E21E" w14:textId="5E0FB9A1" w:rsidR="000D1EFB" w:rsidRPr="002C3258" w:rsidRDefault="000D1EFB" w:rsidP="000D1EFB">
      <w:pPr>
        <w:pStyle w:val="Tekstpodstawowyzwciciem"/>
        <w:rPr>
          <w:lang w:val="en-US"/>
        </w:rPr>
      </w:pPr>
      <w:r w:rsidRPr="002C3258">
        <w:rPr>
          <w:lang w:val="en-US"/>
        </w:rPr>
        <w:t>Information for device CASIO USB-MIDI (VID=0x07CF PID=0x6803):</w:t>
      </w:r>
    </w:p>
    <w:p w14:paraId="4CFA865E" w14:textId="77777777" w:rsidR="000D1EFB" w:rsidRPr="000D1EFB" w:rsidRDefault="000D1EFB" w:rsidP="000D1EFB">
      <w:pPr>
        <w:pStyle w:val="Tekstpodstawowyzwciciem"/>
        <w:rPr>
          <w:lang w:val="en-US"/>
        </w:rPr>
      </w:pPr>
      <w:r w:rsidRPr="000D1EFB">
        <w:rPr>
          <w:lang w:val="en-US"/>
        </w:rPr>
        <w:t>------------------------------</w:t>
      </w:r>
    </w:p>
    <w:p w14:paraId="4201AC73" w14:textId="77777777" w:rsidR="000D1EFB" w:rsidRPr="000D1EFB" w:rsidRDefault="000D1EFB" w:rsidP="000D1EFB">
      <w:pPr>
        <w:pStyle w:val="Tekstpodstawowyzwciciem"/>
        <w:rPr>
          <w:lang w:val="en-US"/>
        </w:rPr>
      </w:pPr>
      <w:r w:rsidRPr="000D1EFB">
        <w:rPr>
          <w:lang w:val="en-US"/>
        </w:rPr>
        <w:t>Connection Information:</w:t>
      </w:r>
    </w:p>
    <w:p w14:paraId="55418B9F" w14:textId="77777777" w:rsidR="000D1EFB" w:rsidRPr="000D1EFB" w:rsidRDefault="000D1EFB" w:rsidP="000D1EFB">
      <w:pPr>
        <w:pStyle w:val="Tekstpodstawowyzwciciem"/>
        <w:rPr>
          <w:lang w:val="en-US"/>
        </w:rPr>
      </w:pPr>
      <w:r w:rsidRPr="000D1EFB">
        <w:rPr>
          <w:lang w:val="en-US"/>
        </w:rPr>
        <w:t>------------------------------</w:t>
      </w:r>
    </w:p>
    <w:p w14:paraId="4E96366A" w14:textId="77777777" w:rsidR="000D1EFB" w:rsidRPr="000D1EFB" w:rsidRDefault="000D1EFB" w:rsidP="000D1EFB">
      <w:pPr>
        <w:pStyle w:val="Tekstpodstawowyzwciciem"/>
        <w:rPr>
          <w:lang w:val="en-US"/>
        </w:rPr>
      </w:pPr>
      <w:r w:rsidRPr="000D1EFB">
        <w:rPr>
          <w:lang w:val="en-US"/>
        </w:rPr>
        <w:t xml:space="preserve">Device current bus speed: </w:t>
      </w:r>
      <w:proofErr w:type="spellStart"/>
      <w:r w:rsidRPr="000D1EFB">
        <w:rPr>
          <w:lang w:val="en-US"/>
        </w:rPr>
        <w:t>FullSpeed</w:t>
      </w:r>
      <w:proofErr w:type="spellEnd"/>
    </w:p>
    <w:p w14:paraId="73B270AC" w14:textId="77777777" w:rsidR="000D1EFB" w:rsidRPr="000D1EFB" w:rsidRDefault="000D1EFB" w:rsidP="000D1EFB">
      <w:pPr>
        <w:pStyle w:val="Tekstpodstawowyzwciciem"/>
        <w:rPr>
          <w:lang w:val="en-US"/>
        </w:rPr>
      </w:pPr>
      <w:r w:rsidRPr="000D1EFB">
        <w:rPr>
          <w:lang w:val="en-US"/>
        </w:rPr>
        <w:t>Device supports USB 1.1 specification</w:t>
      </w:r>
    </w:p>
    <w:p w14:paraId="1F997378" w14:textId="77777777" w:rsidR="000D1EFB" w:rsidRPr="000D1EFB" w:rsidRDefault="000D1EFB" w:rsidP="000D1EFB">
      <w:pPr>
        <w:pStyle w:val="Tekstpodstawowyzwciciem"/>
        <w:rPr>
          <w:lang w:val="en-US"/>
        </w:rPr>
      </w:pPr>
      <w:r w:rsidRPr="000D1EFB">
        <w:rPr>
          <w:lang w:val="en-US"/>
        </w:rPr>
        <w:t>Device supports USB 2.0 specification</w:t>
      </w:r>
    </w:p>
    <w:p w14:paraId="5CEF752B" w14:textId="77777777" w:rsidR="000D1EFB" w:rsidRPr="000D1EFB" w:rsidRDefault="000D1EFB" w:rsidP="000D1EFB">
      <w:pPr>
        <w:pStyle w:val="Tekstpodstawowyzwciciem"/>
        <w:rPr>
          <w:lang w:val="en-US"/>
        </w:rPr>
      </w:pPr>
      <w:r w:rsidRPr="000D1EFB">
        <w:rPr>
          <w:lang w:val="en-US"/>
        </w:rPr>
        <w:t>Device address: 0x0002</w:t>
      </w:r>
    </w:p>
    <w:p w14:paraId="696EE3C3" w14:textId="77777777" w:rsidR="000D1EFB" w:rsidRPr="000D1EFB" w:rsidRDefault="000D1EFB" w:rsidP="000D1EFB">
      <w:pPr>
        <w:pStyle w:val="Tekstpodstawowyzwciciem"/>
        <w:rPr>
          <w:lang w:val="en-US"/>
        </w:rPr>
      </w:pPr>
      <w:r w:rsidRPr="000D1EFB">
        <w:rPr>
          <w:lang w:val="en-US"/>
        </w:rPr>
        <w:t>Current configuration value: 0x01</w:t>
      </w:r>
    </w:p>
    <w:p w14:paraId="040AD8F8" w14:textId="6E8E4E45" w:rsidR="000D1EFB" w:rsidRPr="000D1EFB" w:rsidRDefault="000D1EFB" w:rsidP="000D1EFB">
      <w:pPr>
        <w:pStyle w:val="Tekstpodstawowyzwciciem"/>
        <w:rPr>
          <w:lang w:val="en-US"/>
        </w:rPr>
      </w:pPr>
      <w:r w:rsidRPr="000D1EFB">
        <w:rPr>
          <w:lang w:val="en-US"/>
        </w:rPr>
        <w:t>Number of open pipes: 2</w:t>
      </w:r>
    </w:p>
    <w:p w14:paraId="2F3258CB" w14:textId="77777777" w:rsidR="000D1EFB" w:rsidRPr="000D1EFB" w:rsidRDefault="000D1EFB" w:rsidP="000D1EFB">
      <w:pPr>
        <w:pStyle w:val="Tekstpodstawowyzwciciem"/>
        <w:rPr>
          <w:lang w:val="en-US"/>
        </w:rPr>
      </w:pPr>
      <w:r w:rsidRPr="000D1EFB">
        <w:rPr>
          <w:lang w:val="en-US"/>
        </w:rPr>
        <w:t>------------------------------</w:t>
      </w:r>
    </w:p>
    <w:p w14:paraId="39852E27" w14:textId="77777777" w:rsidR="000D1EFB" w:rsidRPr="000D1EFB" w:rsidRDefault="000D1EFB" w:rsidP="000D1EFB">
      <w:pPr>
        <w:pStyle w:val="Tekstpodstawowyzwciciem"/>
        <w:rPr>
          <w:lang w:val="en-US"/>
        </w:rPr>
      </w:pPr>
      <w:r w:rsidRPr="000D1EFB">
        <w:rPr>
          <w:lang w:val="en-US"/>
        </w:rPr>
        <w:t>Device Descriptor:</w:t>
      </w:r>
    </w:p>
    <w:p w14:paraId="45484FCE" w14:textId="77777777" w:rsidR="000D1EFB" w:rsidRPr="000D1EFB" w:rsidRDefault="000D1EFB" w:rsidP="000D1EFB">
      <w:pPr>
        <w:pStyle w:val="Tekstpodstawowyzwciciem"/>
        <w:rPr>
          <w:lang w:val="en-US"/>
        </w:rPr>
      </w:pPr>
      <w:r w:rsidRPr="000D1EFB">
        <w:rPr>
          <w:lang w:val="en-US"/>
        </w:rPr>
        <w:t>------------------------------</w:t>
      </w:r>
    </w:p>
    <w:p w14:paraId="022A702D" w14:textId="77777777" w:rsidR="000D1EFB" w:rsidRPr="000D1EFB" w:rsidRDefault="000D1EFB" w:rsidP="000D1EFB">
      <w:pPr>
        <w:pStyle w:val="Tekstpodstawowyzwciciem"/>
        <w:rPr>
          <w:lang w:val="en-US"/>
        </w:rPr>
      </w:pPr>
      <w:r w:rsidRPr="000D1EFB">
        <w:rPr>
          <w:lang w:val="en-US"/>
        </w:rPr>
        <w:t>0x12</w:t>
      </w:r>
      <w:r w:rsidRPr="000D1EFB">
        <w:rPr>
          <w:lang w:val="en-US"/>
        </w:rPr>
        <w:tab/>
      </w:r>
      <w:proofErr w:type="spellStart"/>
      <w:r w:rsidRPr="000D1EFB">
        <w:rPr>
          <w:lang w:val="en-US"/>
        </w:rPr>
        <w:t>bLength</w:t>
      </w:r>
      <w:proofErr w:type="spellEnd"/>
    </w:p>
    <w:p w14:paraId="311E15C3"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bDescriptorType</w:t>
      </w:r>
      <w:proofErr w:type="spellEnd"/>
    </w:p>
    <w:p w14:paraId="6A35A225" w14:textId="77777777" w:rsidR="000D1EFB" w:rsidRPr="000D1EFB" w:rsidRDefault="000D1EFB" w:rsidP="000D1EFB">
      <w:pPr>
        <w:pStyle w:val="Tekstpodstawowyzwciciem"/>
        <w:rPr>
          <w:lang w:val="en-US"/>
        </w:rPr>
      </w:pPr>
      <w:r w:rsidRPr="000D1EFB">
        <w:rPr>
          <w:lang w:val="en-US"/>
        </w:rPr>
        <w:t>0x0200</w:t>
      </w:r>
      <w:r w:rsidRPr="000D1EFB">
        <w:rPr>
          <w:lang w:val="en-US"/>
        </w:rPr>
        <w:tab/>
      </w:r>
      <w:proofErr w:type="spellStart"/>
      <w:r w:rsidRPr="000D1EFB">
        <w:rPr>
          <w:lang w:val="en-US"/>
        </w:rPr>
        <w:t>bcdUSB</w:t>
      </w:r>
      <w:proofErr w:type="spellEnd"/>
    </w:p>
    <w:p w14:paraId="269A6126"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bDeviceClass</w:t>
      </w:r>
      <w:proofErr w:type="spellEnd"/>
      <w:r w:rsidRPr="000D1EFB">
        <w:rPr>
          <w:lang w:val="en-US"/>
        </w:rPr>
        <w:t xml:space="preserve">      </w:t>
      </w:r>
    </w:p>
    <w:p w14:paraId="0B8DC460"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bDeviceSubClass</w:t>
      </w:r>
      <w:proofErr w:type="spellEnd"/>
      <w:r w:rsidRPr="000D1EFB">
        <w:rPr>
          <w:lang w:val="en-US"/>
        </w:rPr>
        <w:t xml:space="preserve">   </w:t>
      </w:r>
    </w:p>
    <w:p w14:paraId="58B35AFC"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bDeviceProtocol</w:t>
      </w:r>
      <w:proofErr w:type="spellEnd"/>
      <w:r w:rsidRPr="000D1EFB">
        <w:rPr>
          <w:lang w:val="en-US"/>
        </w:rPr>
        <w:t xml:space="preserve">   </w:t>
      </w:r>
    </w:p>
    <w:p w14:paraId="73B653A7" w14:textId="77777777" w:rsidR="000D1EFB" w:rsidRPr="000D1EFB" w:rsidRDefault="000D1EFB" w:rsidP="000D1EFB">
      <w:pPr>
        <w:pStyle w:val="Tekstpodstawowyzwciciem"/>
        <w:rPr>
          <w:lang w:val="en-US"/>
        </w:rPr>
      </w:pPr>
      <w:r w:rsidRPr="000D1EFB">
        <w:rPr>
          <w:lang w:val="en-US"/>
        </w:rPr>
        <w:lastRenderedPageBreak/>
        <w:t>0x40</w:t>
      </w:r>
      <w:r w:rsidRPr="000D1EFB">
        <w:rPr>
          <w:lang w:val="en-US"/>
        </w:rPr>
        <w:tab/>
        <w:t>bMaxPacketSize0   (64 bytes)</w:t>
      </w:r>
    </w:p>
    <w:p w14:paraId="34B43344" w14:textId="77777777" w:rsidR="000D1EFB" w:rsidRPr="000D1EFB" w:rsidRDefault="000D1EFB" w:rsidP="000D1EFB">
      <w:pPr>
        <w:pStyle w:val="Tekstpodstawowyzwciciem"/>
        <w:rPr>
          <w:lang w:val="en-US"/>
        </w:rPr>
      </w:pPr>
      <w:r w:rsidRPr="000D1EFB">
        <w:rPr>
          <w:lang w:val="en-US"/>
        </w:rPr>
        <w:t>0x07CF</w:t>
      </w:r>
      <w:r w:rsidRPr="000D1EFB">
        <w:rPr>
          <w:lang w:val="en-US"/>
        </w:rPr>
        <w:tab/>
      </w:r>
      <w:proofErr w:type="spellStart"/>
      <w:r w:rsidRPr="000D1EFB">
        <w:rPr>
          <w:lang w:val="en-US"/>
        </w:rPr>
        <w:t>idVendor</w:t>
      </w:r>
      <w:proofErr w:type="spellEnd"/>
    </w:p>
    <w:p w14:paraId="001F8C74" w14:textId="77777777" w:rsidR="000D1EFB" w:rsidRPr="000D1EFB" w:rsidRDefault="000D1EFB" w:rsidP="000D1EFB">
      <w:pPr>
        <w:pStyle w:val="Tekstpodstawowyzwciciem"/>
        <w:rPr>
          <w:lang w:val="en-US"/>
        </w:rPr>
      </w:pPr>
      <w:r w:rsidRPr="000D1EFB">
        <w:rPr>
          <w:lang w:val="en-US"/>
        </w:rPr>
        <w:t>0x6803</w:t>
      </w:r>
      <w:r w:rsidRPr="000D1EFB">
        <w:rPr>
          <w:lang w:val="en-US"/>
        </w:rPr>
        <w:tab/>
      </w:r>
      <w:proofErr w:type="spellStart"/>
      <w:r w:rsidRPr="000D1EFB">
        <w:rPr>
          <w:lang w:val="en-US"/>
        </w:rPr>
        <w:t>idProduct</w:t>
      </w:r>
      <w:proofErr w:type="spellEnd"/>
    </w:p>
    <w:p w14:paraId="555BDBF6"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bcdDevice</w:t>
      </w:r>
      <w:proofErr w:type="spellEnd"/>
    </w:p>
    <w:p w14:paraId="4012517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iManufacturer</w:t>
      </w:r>
      <w:proofErr w:type="spellEnd"/>
      <w:r w:rsidRPr="000D1EFB">
        <w:rPr>
          <w:lang w:val="en-US"/>
        </w:rPr>
        <w:t xml:space="preserve">   "CASIO"</w:t>
      </w:r>
    </w:p>
    <w:p w14:paraId="19CB6BEA"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iProduct</w:t>
      </w:r>
      <w:proofErr w:type="spellEnd"/>
      <w:r w:rsidRPr="000D1EFB">
        <w:rPr>
          <w:lang w:val="en-US"/>
        </w:rPr>
        <w:t xml:space="preserve">        "CASIO USB-MIDI"</w:t>
      </w:r>
    </w:p>
    <w:p w14:paraId="2BF7C042"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iSerialNumber</w:t>
      </w:r>
      <w:proofErr w:type="spellEnd"/>
    </w:p>
    <w:p w14:paraId="2B689AE3" w14:textId="71BD5909"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bNumConfigurations</w:t>
      </w:r>
      <w:proofErr w:type="spellEnd"/>
    </w:p>
    <w:p w14:paraId="670AB8A0" w14:textId="77777777" w:rsidR="000D1EFB" w:rsidRPr="000D1EFB" w:rsidRDefault="000D1EFB" w:rsidP="000D1EFB">
      <w:pPr>
        <w:pStyle w:val="Tekstpodstawowyzwciciem"/>
        <w:rPr>
          <w:lang w:val="en-US"/>
        </w:rPr>
      </w:pPr>
      <w:r w:rsidRPr="000D1EFB">
        <w:rPr>
          <w:lang w:val="en-US"/>
        </w:rPr>
        <w:t>-------------------------</w:t>
      </w:r>
    </w:p>
    <w:p w14:paraId="2159BAE0" w14:textId="77777777" w:rsidR="000D1EFB" w:rsidRPr="000D1EFB" w:rsidRDefault="000D1EFB" w:rsidP="000D1EFB">
      <w:pPr>
        <w:pStyle w:val="Tekstpodstawowyzwciciem"/>
        <w:rPr>
          <w:lang w:val="en-US"/>
        </w:rPr>
      </w:pPr>
      <w:r w:rsidRPr="000D1EFB">
        <w:rPr>
          <w:lang w:val="en-US"/>
        </w:rPr>
        <w:t>Configuration Descriptor:</w:t>
      </w:r>
    </w:p>
    <w:p w14:paraId="0A62FAAC" w14:textId="77777777" w:rsidR="000D1EFB" w:rsidRPr="000D1EFB" w:rsidRDefault="000D1EFB" w:rsidP="000D1EFB">
      <w:pPr>
        <w:pStyle w:val="Tekstpodstawowyzwciciem"/>
        <w:rPr>
          <w:lang w:val="en-US"/>
        </w:rPr>
      </w:pPr>
      <w:r w:rsidRPr="000D1EFB">
        <w:rPr>
          <w:lang w:val="en-US"/>
        </w:rPr>
        <w:t>-------------------------</w:t>
      </w:r>
    </w:p>
    <w:p w14:paraId="12373D0D"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C2DE7C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bDescriptorType</w:t>
      </w:r>
      <w:proofErr w:type="spellEnd"/>
    </w:p>
    <w:p w14:paraId="38217EC8" w14:textId="77777777" w:rsidR="000D1EFB" w:rsidRPr="000D1EFB" w:rsidRDefault="000D1EFB" w:rsidP="000D1EFB">
      <w:pPr>
        <w:pStyle w:val="Tekstpodstawowyzwciciem"/>
        <w:rPr>
          <w:lang w:val="en-US"/>
        </w:rPr>
      </w:pPr>
      <w:r w:rsidRPr="000D1EFB">
        <w:rPr>
          <w:lang w:val="en-US"/>
        </w:rPr>
        <w:t>0x0065</w:t>
      </w:r>
      <w:r w:rsidRPr="000D1EFB">
        <w:rPr>
          <w:lang w:val="en-US"/>
        </w:rPr>
        <w:tab/>
      </w:r>
      <w:proofErr w:type="spellStart"/>
      <w:r w:rsidRPr="000D1EFB">
        <w:rPr>
          <w:lang w:val="en-US"/>
        </w:rPr>
        <w:t>wTotalLength</w:t>
      </w:r>
      <w:proofErr w:type="spellEnd"/>
      <w:r w:rsidRPr="000D1EFB">
        <w:rPr>
          <w:lang w:val="en-US"/>
        </w:rPr>
        <w:t xml:space="preserve">   (101 bytes)</w:t>
      </w:r>
    </w:p>
    <w:p w14:paraId="78098F33"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bNumInterfaces</w:t>
      </w:r>
      <w:proofErr w:type="spellEnd"/>
    </w:p>
    <w:p w14:paraId="21C7A1D9"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bConfigurationValue</w:t>
      </w:r>
      <w:proofErr w:type="spellEnd"/>
    </w:p>
    <w:p w14:paraId="0298C14D"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iConfiguration</w:t>
      </w:r>
      <w:proofErr w:type="spellEnd"/>
    </w:p>
    <w:p w14:paraId="393C54AE" w14:textId="77777777" w:rsidR="000D1EFB" w:rsidRPr="000D1EFB" w:rsidRDefault="000D1EFB" w:rsidP="000D1EFB">
      <w:pPr>
        <w:pStyle w:val="Tekstpodstawowyzwciciem"/>
        <w:rPr>
          <w:lang w:val="en-US"/>
        </w:rPr>
      </w:pPr>
      <w:r w:rsidRPr="000D1EFB">
        <w:rPr>
          <w:lang w:val="en-US"/>
        </w:rPr>
        <w:t>0xC0</w:t>
      </w:r>
      <w:r w:rsidRPr="000D1EFB">
        <w:rPr>
          <w:lang w:val="en-US"/>
        </w:rPr>
        <w:tab/>
      </w:r>
      <w:proofErr w:type="spellStart"/>
      <w:r w:rsidRPr="000D1EFB">
        <w:rPr>
          <w:lang w:val="en-US"/>
        </w:rPr>
        <w:t>bmAttributes</w:t>
      </w:r>
      <w:proofErr w:type="spellEnd"/>
      <w:r w:rsidRPr="000D1EFB">
        <w:rPr>
          <w:lang w:val="en-US"/>
        </w:rPr>
        <w:t xml:space="preserve">   (Self-powered Device)</w:t>
      </w:r>
    </w:p>
    <w:p w14:paraId="649DB596" w14:textId="3A9FC5CB"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bMaxPower</w:t>
      </w:r>
      <w:proofErr w:type="spellEnd"/>
      <w:r w:rsidRPr="000D1EFB">
        <w:rPr>
          <w:lang w:val="en-US"/>
        </w:rPr>
        <w:t xml:space="preserve">      (0 mA)</w:t>
      </w:r>
    </w:p>
    <w:p w14:paraId="114C3089" w14:textId="77777777" w:rsidR="000D1EFB" w:rsidRPr="000D1EFB" w:rsidRDefault="000D1EFB" w:rsidP="000D1EFB">
      <w:pPr>
        <w:pStyle w:val="Tekstpodstawowyzwciciem"/>
        <w:rPr>
          <w:lang w:val="en-US"/>
        </w:rPr>
      </w:pPr>
      <w:r w:rsidRPr="000D1EFB">
        <w:rPr>
          <w:lang w:val="en-US"/>
        </w:rPr>
        <w:t>Interface Descriptor:</w:t>
      </w:r>
    </w:p>
    <w:p w14:paraId="32EEA09B" w14:textId="77777777" w:rsidR="000D1EFB" w:rsidRPr="000D1EFB" w:rsidRDefault="000D1EFB" w:rsidP="000D1EFB">
      <w:pPr>
        <w:pStyle w:val="Tekstpodstawowyzwciciem"/>
        <w:rPr>
          <w:lang w:val="en-US"/>
        </w:rPr>
      </w:pPr>
      <w:r w:rsidRPr="000D1EFB">
        <w:rPr>
          <w:lang w:val="en-US"/>
        </w:rPr>
        <w:t>------------------------------</w:t>
      </w:r>
    </w:p>
    <w:p w14:paraId="079433ED"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5B98C7DD"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bDescriptorType</w:t>
      </w:r>
      <w:proofErr w:type="spellEnd"/>
    </w:p>
    <w:p w14:paraId="0F384F0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bInterfaceNumber</w:t>
      </w:r>
      <w:proofErr w:type="spellEnd"/>
    </w:p>
    <w:p w14:paraId="7E3CFFB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bAlternateSetting</w:t>
      </w:r>
      <w:proofErr w:type="spellEnd"/>
    </w:p>
    <w:p w14:paraId="052BA59E"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bNumEndPoints</w:t>
      </w:r>
      <w:proofErr w:type="spellEnd"/>
    </w:p>
    <w:p w14:paraId="767D5B76"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r>
      <w:proofErr w:type="spellStart"/>
      <w:r w:rsidRPr="000D1EFB">
        <w:rPr>
          <w:lang w:val="en-US"/>
        </w:rPr>
        <w:t>bInterfaceClass</w:t>
      </w:r>
      <w:proofErr w:type="spellEnd"/>
      <w:r w:rsidRPr="000D1EFB">
        <w:rPr>
          <w:lang w:val="en-US"/>
        </w:rPr>
        <w:t xml:space="preserve">      (Audio Device Class)</w:t>
      </w:r>
    </w:p>
    <w:p w14:paraId="422ABF7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bInterfaceSubClass</w:t>
      </w:r>
      <w:proofErr w:type="spellEnd"/>
      <w:r w:rsidRPr="000D1EFB">
        <w:rPr>
          <w:lang w:val="en-US"/>
        </w:rPr>
        <w:t xml:space="preserve">   (Audio Control Interface)</w:t>
      </w:r>
    </w:p>
    <w:p w14:paraId="7D0127E6"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bInterfaceProtocol</w:t>
      </w:r>
      <w:proofErr w:type="spellEnd"/>
      <w:r w:rsidRPr="000D1EFB">
        <w:rPr>
          <w:lang w:val="en-US"/>
        </w:rPr>
        <w:t xml:space="preserve">   (Audio Protocol undefined)</w:t>
      </w:r>
    </w:p>
    <w:p w14:paraId="218DC9BD" w14:textId="5B37F943"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iInterface</w:t>
      </w:r>
      <w:proofErr w:type="spellEnd"/>
    </w:p>
    <w:p w14:paraId="5781158D" w14:textId="77777777" w:rsidR="000D1EFB" w:rsidRPr="000D1EFB" w:rsidRDefault="000D1EFB" w:rsidP="000D1EFB">
      <w:pPr>
        <w:pStyle w:val="Tekstpodstawowyzwciciem"/>
        <w:rPr>
          <w:lang w:val="en-US"/>
        </w:rPr>
      </w:pPr>
      <w:r w:rsidRPr="000D1EFB">
        <w:rPr>
          <w:lang w:val="en-US"/>
        </w:rPr>
        <w:t>AC Interface Header Descriptor:</w:t>
      </w:r>
    </w:p>
    <w:p w14:paraId="0E249D6A" w14:textId="77777777" w:rsidR="000D1EFB" w:rsidRPr="000D1EFB" w:rsidRDefault="000D1EFB" w:rsidP="000D1EFB">
      <w:pPr>
        <w:pStyle w:val="Tekstpodstawowyzwciciem"/>
        <w:rPr>
          <w:lang w:val="en-US"/>
        </w:rPr>
      </w:pPr>
      <w:r w:rsidRPr="000D1EFB">
        <w:rPr>
          <w:lang w:val="en-US"/>
        </w:rPr>
        <w:t>------------------------------</w:t>
      </w:r>
    </w:p>
    <w:p w14:paraId="2DB7A12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78AE5777"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535E6B90"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68514C8D"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bcdADC</w:t>
      </w:r>
      <w:proofErr w:type="spellEnd"/>
    </w:p>
    <w:p w14:paraId="11F2A3E1" w14:textId="77777777" w:rsidR="000D1EFB" w:rsidRPr="000D1EFB" w:rsidRDefault="000D1EFB" w:rsidP="000D1EFB">
      <w:pPr>
        <w:pStyle w:val="Tekstpodstawowyzwciciem"/>
        <w:rPr>
          <w:lang w:val="en-US"/>
        </w:rPr>
      </w:pPr>
      <w:r w:rsidRPr="000D1EFB">
        <w:rPr>
          <w:lang w:val="en-US"/>
        </w:rPr>
        <w:t>0x0009</w:t>
      </w:r>
      <w:r w:rsidRPr="000D1EFB">
        <w:rPr>
          <w:lang w:val="en-US"/>
        </w:rPr>
        <w:tab/>
      </w:r>
      <w:proofErr w:type="spellStart"/>
      <w:r w:rsidRPr="000D1EFB">
        <w:rPr>
          <w:lang w:val="en-US"/>
        </w:rPr>
        <w:t>wTotalLength</w:t>
      </w:r>
      <w:proofErr w:type="spellEnd"/>
      <w:r w:rsidRPr="000D1EFB">
        <w:rPr>
          <w:lang w:val="en-US"/>
        </w:rPr>
        <w:t xml:space="preserve">   (9 bytes)</w:t>
      </w:r>
    </w:p>
    <w:p w14:paraId="24859C5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bInCollection</w:t>
      </w:r>
      <w:proofErr w:type="spellEnd"/>
    </w:p>
    <w:p w14:paraId="2C184196" w14:textId="0F34C29A"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baInterfaceNr</w:t>
      </w:r>
      <w:proofErr w:type="spellEnd"/>
      <w:r w:rsidRPr="000D1EFB">
        <w:rPr>
          <w:lang w:val="en-US"/>
        </w:rPr>
        <w:t>(1)</w:t>
      </w:r>
    </w:p>
    <w:p w14:paraId="3998EEDC" w14:textId="77777777" w:rsidR="000D1EFB" w:rsidRPr="000D1EFB" w:rsidRDefault="000D1EFB" w:rsidP="000D1EFB">
      <w:pPr>
        <w:pStyle w:val="Tekstpodstawowyzwciciem"/>
        <w:rPr>
          <w:lang w:val="en-US"/>
        </w:rPr>
      </w:pPr>
      <w:r w:rsidRPr="000D1EFB">
        <w:rPr>
          <w:lang w:val="en-US"/>
        </w:rPr>
        <w:t>Interface Descriptor:</w:t>
      </w:r>
    </w:p>
    <w:p w14:paraId="3B103FD2" w14:textId="77777777" w:rsidR="000D1EFB" w:rsidRPr="000D1EFB" w:rsidRDefault="000D1EFB" w:rsidP="000D1EFB">
      <w:pPr>
        <w:pStyle w:val="Tekstpodstawowyzwciciem"/>
        <w:rPr>
          <w:lang w:val="en-US"/>
        </w:rPr>
      </w:pPr>
      <w:r w:rsidRPr="000D1EFB">
        <w:rPr>
          <w:lang w:val="en-US"/>
        </w:rPr>
        <w:t>------------------------------</w:t>
      </w:r>
    </w:p>
    <w:p w14:paraId="796D233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AED0391"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bDescriptorType</w:t>
      </w:r>
      <w:proofErr w:type="spellEnd"/>
    </w:p>
    <w:p w14:paraId="21AEC4F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bInterfaceNumber</w:t>
      </w:r>
      <w:proofErr w:type="spellEnd"/>
    </w:p>
    <w:p w14:paraId="48C80CB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bAlternateSetting</w:t>
      </w:r>
      <w:proofErr w:type="spellEnd"/>
    </w:p>
    <w:p w14:paraId="3D9D2E3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bNumEndPoints</w:t>
      </w:r>
      <w:proofErr w:type="spellEnd"/>
    </w:p>
    <w:p w14:paraId="5202A40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bInterfaceClass</w:t>
      </w:r>
      <w:proofErr w:type="spellEnd"/>
      <w:r w:rsidRPr="000D1EFB">
        <w:rPr>
          <w:lang w:val="en-US"/>
        </w:rPr>
        <w:t xml:space="preserve">      (Audio Device Class)</w:t>
      </w:r>
    </w:p>
    <w:p w14:paraId="4A5ACB20"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bInterfaceSubClass</w:t>
      </w:r>
      <w:proofErr w:type="spellEnd"/>
      <w:r w:rsidRPr="000D1EFB">
        <w:rPr>
          <w:lang w:val="en-US"/>
        </w:rPr>
        <w:t xml:space="preserve">   (MIDI Streaming Interface)</w:t>
      </w:r>
    </w:p>
    <w:p w14:paraId="182F61C5"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bInterfaceProtocol</w:t>
      </w:r>
      <w:proofErr w:type="spellEnd"/>
      <w:r w:rsidRPr="000D1EFB">
        <w:rPr>
          <w:lang w:val="en-US"/>
        </w:rPr>
        <w:t xml:space="preserve">   (Audio Protocol undefined)</w:t>
      </w:r>
    </w:p>
    <w:p w14:paraId="1618653F" w14:textId="0CC12EBD"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iInterface</w:t>
      </w:r>
      <w:proofErr w:type="spellEnd"/>
    </w:p>
    <w:p w14:paraId="40F0E2B3" w14:textId="77777777" w:rsidR="000D1EFB" w:rsidRPr="000D1EFB" w:rsidRDefault="000D1EFB" w:rsidP="000D1EFB">
      <w:pPr>
        <w:pStyle w:val="Tekstpodstawowyzwciciem"/>
        <w:rPr>
          <w:lang w:val="en-US"/>
        </w:rPr>
      </w:pPr>
      <w:r w:rsidRPr="000D1EFB">
        <w:rPr>
          <w:lang w:val="en-US"/>
        </w:rPr>
        <w:t>MS Interface Header Descriptor:</w:t>
      </w:r>
    </w:p>
    <w:p w14:paraId="7435CB6F" w14:textId="77777777" w:rsidR="000D1EFB" w:rsidRPr="000D1EFB" w:rsidRDefault="000D1EFB" w:rsidP="000D1EFB">
      <w:pPr>
        <w:pStyle w:val="Tekstpodstawowyzwciciem"/>
        <w:rPr>
          <w:lang w:val="en-US"/>
        </w:rPr>
      </w:pPr>
      <w:r w:rsidRPr="000D1EFB">
        <w:rPr>
          <w:lang w:val="en-US"/>
        </w:rPr>
        <w:t>------------------------------</w:t>
      </w:r>
    </w:p>
    <w:p w14:paraId="4ECA5C6E" w14:textId="77777777" w:rsidR="000D1EFB" w:rsidRPr="000D1EFB" w:rsidRDefault="000D1EFB" w:rsidP="000D1EFB">
      <w:pPr>
        <w:pStyle w:val="Tekstpodstawowyzwciciem"/>
        <w:rPr>
          <w:lang w:val="en-US"/>
        </w:rPr>
      </w:pPr>
      <w:r w:rsidRPr="000D1EFB">
        <w:rPr>
          <w:lang w:val="en-US"/>
        </w:rPr>
        <w:lastRenderedPageBreak/>
        <w:t>0x07</w:t>
      </w:r>
      <w:r w:rsidRPr="000D1EFB">
        <w:rPr>
          <w:lang w:val="en-US"/>
        </w:rPr>
        <w:tab/>
      </w:r>
      <w:proofErr w:type="spellStart"/>
      <w:r w:rsidRPr="000D1EFB">
        <w:rPr>
          <w:lang w:val="en-US"/>
        </w:rPr>
        <w:t>bLength</w:t>
      </w:r>
      <w:proofErr w:type="spellEnd"/>
    </w:p>
    <w:p w14:paraId="4448D295"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38C38A2D"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4098B757"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bcdMSC</w:t>
      </w:r>
      <w:proofErr w:type="spellEnd"/>
    </w:p>
    <w:p w14:paraId="4A9074B7" w14:textId="2DBD7238" w:rsidR="000D1EFB" w:rsidRPr="000D1EFB" w:rsidRDefault="000D1EFB" w:rsidP="000D1EFB">
      <w:pPr>
        <w:pStyle w:val="Tekstpodstawowyzwciciem"/>
        <w:rPr>
          <w:lang w:val="en-US"/>
        </w:rPr>
      </w:pPr>
      <w:r w:rsidRPr="000D1EFB">
        <w:rPr>
          <w:lang w:val="en-US"/>
        </w:rPr>
        <w:t>0x0041</w:t>
      </w:r>
      <w:r w:rsidRPr="000D1EFB">
        <w:rPr>
          <w:lang w:val="en-US"/>
        </w:rPr>
        <w:tab/>
      </w:r>
      <w:proofErr w:type="spellStart"/>
      <w:r w:rsidRPr="000D1EFB">
        <w:rPr>
          <w:lang w:val="en-US"/>
        </w:rPr>
        <w:t>wTotalLength</w:t>
      </w:r>
      <w:proofErr w:type="spellEnd"/>
      <w:r w:rsidRPr="000D1EFB">
        <w:rPr>
          <w:lang w:val="en-US"/>
        </w:rPr>
        <w:t xml:space="preserve">   (65 bytes)</w:t>
      </w:r>
    </w:p>
    <w:p w14:paraId="22DA76D6" w14:textId="77777777" w:rsidR="000D1EFB" w:rsidRPr="000D1EFB" w:rsidRDefault="000D1EFB" w:rsidP="000D1EFB">
      <w:pPr>
        <w:pStyle w:val="Tekstpodstawowyzwciciem"/>
        <w:rPr>
          <w:lang w:val="en-US"/>
        </w:rPr>
      </w:pPr>
      <w:r w:rsidRPr="000D1EFB">
        <w:rPr>
          <w:lang w:val="en-US"/>
        </w:rPr>
        <w:t>MS MIDI IN Jack Descriptor:</w:t>
      </w:r>
    </w:p>
    <w:p w14:paraId="320DA7DD" w14:textId="77777777" w:rsidR="000D1EFB" w:rsidRPr="000D1EFB" w:rsidRDefault="000D1EFB" w:rsidP="000D1EFB">
      <w:pPr>
        <w:pStyle w:val="Tekstpodstawowyzwciciem"/>
        <w:rPr>
          <w:lang w:val="en-US"/>
        </w:rPr>
      </w:pPr>
      <w:r w:rsidRPr="000D1EFB">
        <w:rPr>
          <w:lang w:val="en-US"/>
        </w:rPr>
        <w:t>------------------------------</w:t>
      </w:r>
    </w:p>
    <w:p w14:paraId="50EDA4FF" w14:textId="77777777" w:rsidR="000D1EFB" w:rsidRPr="000D1EFB" w:rsidRDefault="000D1EFB" w:rsidP="000D1EFB">
      <w:pPr>
        <w:pStyle w:val="Tekstpodstawowyzwciciem"/>
        <w:rPr>
          <w:lang w:val="en-US"/>
        </w:rPr>
      </w:pPr>
      <w:r w:rsidRPr="000D1EFB">
        <w:rPr>
          <w:lang w:val="en-US"/>
        </w:rPr>
        <w:t>0x06</w:t>
      </w:r>
      <w:r w:rsidRPr="000D1EFB">
        <w:rPr>
          <w:lang w:val="en-US"/>
        </w:rPr>
        <w:tab/>
      </w:r>
      <w:proofErr w:type="spellStart"/>
      <w:r w:rsidRPr="000D1EFB">
        <w:rPr>
          <w:lang w:val="en-US"/>
        </w:rPr>
        <w:t>bLength</w:t>
      </w:r>
      <w:proofErr w:type="spellEnd"/>
    </w:p>
    <w:p w14:paraId="47DFB110"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6B989843"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bDescriptorSubtype</w:t>
      </w:r>
      <w:proofErr w:type="spellEnd"/>
    </w:p>
    <w:p w14:paraId="5816404B"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bJackType</w:t>
      </w:r>
      <w:proofErr w:type="spellEnd"/>
    </w:p>
    <w:p w14:paraId="68AD641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bJackID</w:t>
      </w:r>
      <w:proofErr w:type="spellEnd"/>
    </w:p>
    <w:p w14:paraId="5A7F241F" w14:textId="4E0AA5C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5A99A24F" w14:textId="77777777" w:rsidR="000D1EFB" w:rsidRPr="000D1EFB" w:rsidRDefault="000D1EFB" w:rsidP="000D1EFB">
      <w:pPr>
        <w:pStyle w:val="Tekstpodstawowyzwciciem"/>
        <w:rPr>
          <w:lang w:val="en-US"/>
        </w:rPr>
      </w:pPr>
      <w:r w:rsidRPr="000D1EFB">
        <w:rPr>
          <w:lang w:val="en-US"/>
        </w:rPr>
        <w:t>MS MIDI IN Jack Descriptor:</w:t>
      </w:r>
    </w:p>
    <w:p w14:paraId="52F4A3DD" w14:textId="77777777" w:rsidR="000D1EFB" w:rsidRPr="000D1EFB" w:rsidRDefault="000D1EFB" w:rsidP="000D1EFB">
      <w:pPr>
        <w:pStyle w:val="Tekstpodstawowyzwciciem"/>
        <w:rPr>
          <w:lang w:val="en-US"/>
        </w:rPr>
      </w:pPr>
      <w:r w:rsidRPr="000D1EFB">
        <w:rPr>
          <w:lang w:val="en-US"/>
        </w:rPr>
        <w:t>------------------------------</w:t>
      </w:r>
    </w:p>
    <w:p w14:paraId="0E3F3619" w14:textId="77777777" w:rsidR="000D1EFB" w:rsidRPr="000D1EFB" w:rsidRDefault="000D1EFB" w:rsidP="000D1EFB">
      <w:pPr>
        <w:pStyle w:val="Tekstpodstawowyzwciciem"/>
        <w:rPr>
          <w:lang w:val="en-US"/>
        </w:rPr>
      </w:pPr>
      <w:r w:rsidRPr="000D1EFB">
        <w:rPr>
          <w:lang w:val="en-US"/>
        </w:rPr>
        <w:t>0x06</w:t>
      </w:r>
      <w:r w:rsidRPr="000D1EFB">
        <w:rPr>
          <w:lang w:val="en-US"/>
        </w:rPr>
        <w:tab/>
      </w:r>
      <w:proofErr w:type="spellStart"/>
      <w:r w:rsidRPr="000D1EFB">
        <w:rPr>
          <w:lang w:val="en-US"/>
        </w:rPr>
        <w:t>bLength</w:t>
      </w:r>
      <w:proofErr w:type="spellEnd"/>
    </w:p>
    <w:p w14:paraId="2A0B0445"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03AFA4D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bDescriptorSubtype</w:t>
      </w:r>
      <w:proofErr w:type="spellEnd"/>
    </w:p>
    <w:p w14:paraId="04534A1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bJackType</w:t>
      </w:r>
      <w:proofErr w:type="spellEnd"/>
    </w:p>
    <w:p w14:paraId="0A4DE525"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bJackID</w:t>
      </w:r>
      <w:proofErr w:type="spellEnd"/>
    </w:p>
    <w:p w14:paraId="187270BD" w14:textId="313188BA"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795BBCE0" w14:textId="77777777" w:rsidR="000D1EFB" w:rsidRPr="000D1EFB" w:rsidRDefault="000D1EFB" w:rsidP="000D1EFB">
      <w:pPr>
        <w:pStyle w:val="Tekstpodstawowyzwciciem"/>
        <w:rPr>
          <w:lang w:val="en-US"/>
        </w:rPr>
      </w:pPr>
      <w:r w:rsidRPr="000D1EFB">
        <w:rPr>
          <w:lang w:val="en-US"/>
        </w:rPr>
        <w:t>MS MIDI OUT Jack Descriptor:</w:t>
      </w:r>
    </w:p>
    <w:p w14:paraId="4F69E2BF" w14:textId="77777777" w:rsidR="000D1EFB" w:rsidRPr="000D1EFB" w:rsidRDefault="000D1EFB" w:rsidP="000D1EFB">
      <w:pPr>
        <w:pStyle w:val="Tekstpodstawowyzwciciem"/>
        <w:rPr>
          <w:lang w:val="en-US"/>
        </w:rPr>
      </w:pPr>
      <w:r w:rsidRPr="000D1EFB">
        <w:rPr>
          <w:lang w:val="en-US"/>
        </w:rPr>
        <w:t>------------------------------</w:t>
      </w:r>
    </w:p>
    <w:p w14:paraId="2C2C9F84"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46F05488"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0CE7CD7C"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bDescriptorSubtype</w:t>
      </w:r>
      <w:proofErr w:type="spellEnd"/>
    </w:p>
    <w:p w14:paraId="33C2CCFD"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r>
      <w:proofErr w:type="spellStart"/>
      <w:r w:rsidRPr="000D1EFB">
        <w:rPr>
          <w:lang w:val="en-US"/>
        </w:rPr>
        <w:t>bJackType</w:t>
      </w:r>
      <w:proofErr w:type="spellEnd"/>
    </w:p>
    <w:p w14:paraId="533ECF90"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bJackID</w:t>
      </w:r>
      <w:proofErr w:type="spellEnd"/>
    </w:p>
    <w:p w14:paraId="2BADB65C"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bNrInputPins</w:t>
      </w:r>
      <w:proofErr w:type="spellEnd"/>
    </w:p>
    <w:p w14:paraId="4239A23E"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baSourceID</w:t>
      </w:r>
      <w:proofErr w:type="spellEnd"/>
      <w:r w:rsidRPr="000D1EFB">
        <w:rPr>
          <w:lang w:val="en-US"/>
        </w:rPr>
        <w:t>(1)</w:t>
      </w:r>
    </w:p>
    <w:p w14:paraId="3811EE8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baSourcePin</w:t>
      </w:r>
      <w:proofErr w:type="spellEnd"/>
      <w:r w:rsidRPr="000D1EFB">
        <w:rPr>
          <w:lang w:val="en-US"/>
        </w:rPr>
        <w:t>(1)</w:t>
      </w:r>
    </w:p>
    <w:p w14:paraId="5919A5F6" w14:textId="6926F58F"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4800C0A2" w14:textId="77777777" w:rsidR="000D1EFB" w:rsidRPr="000D1EFB" w:rsidRDefault="000D1EFB" w:rsidP="000D1EFB">
      <w:pPr>
        <w:pStyle w:val="Tekstpodstawowyzwciciem"/>
        <w:rPr>
          <w:lang w:val="en-US"/>
        </w:rPr>
      </w:pPr>
      <w:r w:rsidRPr="000D1EFB">
        <w:rPr>
          <w:lang w:val="en-US"/>
        </w:rPr>
        <w:t>MS MIDI OUT Jack Descriptor:</w:t>
      </w:r>
    </w:p>
    <w:p w14:paraId="5FEAE0C4" w14:textId="77777777" w:rsidR="000D1EFB" w:rsidRPr="000D1EFB" w:rsidRDefault="000D1EFB" w:rsidP="000D1EFB">
      <w:pPr>
        <w:pStyle w:val="Tekstpodstawowyzwciciem"/>
        <w:rPr>
          <w:lang w:val="en-US"/>
        </w:rPr>
      </w:pPr>
      <w:r w:rsidRPr="000D1EFB">
        <w:rPr>
          <w:lang w:val="en-US"/>
        </w:rPr>
        <w:t>------------------------------</w:t>
      </w:r>
    </w:p>
    <w:p w14:paraId="50BD97D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14770EBD"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367D3743"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bDescriptorSubtype</w:t>
      </w:r>
      <w:proofErr w:type="spellEnd"/>
    </w:p>
    <w:p w14:paraId="7CBDCD91"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bJackType</w:t>
      </w:r>
      <w:proofErr w:type="spellEnd"/>
    </w:p>
    <w:p w14:paraId="188437C7"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bJackID</w:t>
      </w:r>
      <w:proofErr w:type="spellEnd"/>
    </w:p>
    <w:p w14:paraId="235C89C3"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bNrInputPins</w:t>
      </w:r>
      <w:proofErr w:type="spellEnd"/>
    </w:p>
    <w:p w14:paraId="301DC7B8"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baSourceID</w:t>
      </w:r>
      <w:proofErr w:type="spellEnd"/>
      <w:r w:rsidRPr="000D1EFB">
        <w:rPr>
          <w:lang w:val="en-US"/>
        </w:rPr>
        <w:t>(1)</w:t>
      </w:r>
    </w:p>
    <w:p w14:paraId="0183BB6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baSourcePin</w:t>
      </w:r>
      <w:proofErr w:type="spellEnd"/>
      <w:r w:rsidRPr="000D1EFB">
        <w:rPr>
          <w:lang w:val="en-US"/>
        </w:rPr>
        <w:t>(1)</w:t>
      </w:r>
    </w:p>
    <w:p w14:paraId="452DA6CF" w14:textId="16876E7A"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03653FA0" w14:textId="77777777" w:rsidR="000D1EFB" w:rsidRPr="000D1EFB" w:rsidRDefault="000D1EFB" w:rsidP="000D1EFB">
      <w:pPr>
        <w:pStyle w:val="Tekstpodstawowyzwciciem"/>
        <w:rPr>
          <w:lang w:val="en-US"/>
        </w:rPr>
      </w:pPr>
      <w:r w:rsidRPr="000D1EFB">
        <w:rPr>
          <w:lang w:val="en-US"/>
        </w:rPr>
        <w:t>Endpoint Descriptor (Audio/MIDI 1.0):</w:t>
      </w:r>
    </w:p>
    <w:p w14:paraId="5E468A3B" w14:textId="77777777" w:rsidR="000D1EFB" w:rsidRPr="000D1EFB" w:rsidRDefault="000D1EFB" w:rsidP="000D1EFB">
      <w:pPr>
        <w:pStyle w:val="Tekstpodstawowyzwciciem"/>
        <w:rPr>
          <w:lang w:val="en-US"/>
        </w:rPr>
      </w:pPr>
      <w:r w:rsidRPr="000D1EFB">
        <w:rPr>
          <w:lang w:val="en-US"/>
        </w:rPr>
        <w:t>------------------------------</w:t>
      </w:r>
    </w:p>
    <w:p w14:paraId="5331E09C"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3B829F15"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bDescriptorType</w:t>
      </w:r>
      <w:proofErr w:type="spellEnd"/>
    </w:p>
    <w:p w14:paraId="1D1DBD60"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bEndpointAddress</w:t>
      </w:r>
      <w:proofErr w:type="spellEnd"/>
      <w:r w:rsidRPr="000D1EFB">
        <w:rPr>
          <w:lang w:val="en-US"/>
        </w:rPr>
        <w:t xml:space="preserve">  (OUT endpoint 1)</w:t>
      </w:r>
    </w:p>
    <w:p w14:paraId="18F6D010"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bmAttributes</w:t>
      </w:r>
      <w:proofErr w:type="spellEnd"/>
      <w:r w:rsidRPr="000D1EFB">
        <w:rPr>
          <w:lang w:val="en-US"/>
        </w:rPr>
        <w:t xml:space="preserve">      (Transfer: Bulk / Synch: None / Usage: Data)</w:t>
      </w:r>
    </w:p>
    <w:p w14:paraId="4F98B487" w14:textId="77777777" w:rsidR="000D1EFB" w:rsidRPr="000D1EFB" w:rsidRDefault="000D1EFB" w:rsidP="000D1EFB">
      <w:pPr>
        <w:pStyle w:val="Tekstpodstawowyzwciciem"/>
        <w:rPr>
          <w:lang w:val="en-US"/>
        </w:rPr>
      </w:pPr>
      <w:r w:rsidRPr="000D1EFB">
        <w:rPr>
          <w:lang w:val="en-US"/>
        </w:rPr>
        <w:t>0x0040</w:t>
      </w:r>
      <w:r w:rsidRPr="000D1EFB">
        <w:rPr>
          <w:lang w:val="en-US"/>
        </w:rPr>
        <w:tab/>
      </w:r>
      <w:proofErr w:type="spellStart"/>
      <w:r w:rsidRPr="000D1EFB">
        <w:rPr>
          <w:lang w:val="en-US"/>
        </w:rPr>
        <w:t>wMaxPacketSize</w:t>
      </w:r>
      <w:proofErr w:type="spellEnd"/>
      <w:r w:rsidRPr="000D1EFB">
        <w:rPr>
          <w:lang w:val="en-US"/>
        </w:rPr>
        <w:t xml:space="preserve">    (64 bytes)</w:t>
      </w:r>
    </w:p>
    <w:p w14:paraId="30527A28"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bInterval</w:t>
      </w:r>
      <w:proofErr w:type="spellEnd"/>
      <w:r w:rsidRPr="000D1EFB">
        <w:rPr>
          <w:lang w:val="en-US"/>
        </w:rPr>
        <w:t xml:space="preserve">         </w:t>
      </w:r>
    </w:p>
    <w:p w14:paraId="67252593"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bRefresh</w:t>
      </w:r>
      <w:proofErr w:type="spellEnd"/>
    </w:p>
    <w:p w14:paraId="28917B77" w14:textId="2523CE8A" w:rsidR="000D1EFB" w:rsidRPr="000D1EFB" w:rsidRDefault="000D1EFB" w:rsidP="000D1EFB">
      <w:pPr>
        <w:pStyle w:val="Tekstpodstawowyzwciciem"/>
        <w:rPr>
          <w:lang w:val="en-US"/>
        </w:rPr>
      </w:pPr>
      <w:r w:rsidRPr="000D1EFB">
        <w:rPr>
          <w:lang w:val="en-US"/>
        </w:rPr>
        <w:lastRenderedPageBreak/>
        <w:t>0x00</w:t>
      </w:r>
      <w:r w:rsidRPr="000D1EFB">
        <w:rPr>
          <w:lang w:val="en-US"/>
        </w:rPr>
        <w:tab/>
      </w:r>
      <w:proofErr w:type="spellStart"/>
      <w:r w:rsidRPr="000D1EFB">
        <w:rPr>
          <w:lang w:val="en-US"/>
        </w:rPr>
        <w:t>bSynchAddress</w:t>
      </w:r>
      <w:proofErr w:type="spellEnd"/>
    </w:p>
    <w:p w14:paraId="703A3A7A" w14:textId="77777777" w:rsidR="000D1EFB" w:rsidRPr="000D1EFB" w:rsidRDefault="000D1EFB" w:rsidP="000D1EFB">
      <w:pPr>
        <w:pStyle w:val="Tekstpodstawowyzwciciem"/>
        <w:rPr>
          <w:lang w:val="en-US"/>
        </w:rPr>
      </w:pPr>
      <w:r w:rsidRPr="000D1EFB">
        <w:rPr>
          <w:lang w:val="en-US"/>
        </w:rPr>
        <w:t>MS Bulk Data Endpoint Descriptor:</w:t>
      </w:r>
    </w:p>
    <w:p w14:paraId="04E247A5" w14:textId="77777777" w:rsidR="000D1EFB" w:rsidRPr="000D1EFB" w:rsidRDefault="000D1EFB" w:rsidP="000D1EFB">
      <w:pPr>
        <w:pStyle w:val="Tekstpodstawowyzwciciem"/>
        <w:rPr>
          <w:lang w:val="en-US"/>
        </w:rPr>
      </w:pPr>
      <w:r w:rsidRPr="000D1EFB">
        <w:rPr>
          <w:lang w:val="en-US"/>
        </w:rPr>
        <w:t>------------------------------</w:t>
      </w:r>
    </w:p>
    <w:p w14:paraId="77E33903"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bLength</w:t>
      </w:r>
      <w:proofErr w:type="spellEnd"/>
    </w:p>
    <w:p w14:paraId="630F3182" w14:textId="77777777" w:rsidR="000D1EFB" w:rsidRPr="000D1EFB" w:rsidRDefault="000D1EFB" w:rsidP="000D1EFB">
      <w:pPr>
        <w:pStyle w:val="Tekstpodstawowyzwciciem"/>
        <w:rPr>
          <w:lang w:val="en-US"/>
        </w:rPr>
      </w:pPr>
      <w:r w:rsidRPr="000D1EFB">
        <w:rPr>
          <w:lang w:val="en-US"/>
        </w:rPr>
        <w:t>0x25</w:t>
      </w:r>
      <w:r w:rsidRPr="000D1EFB">
        <w:rPr>
          <w:lang w:val="en-US"/>
        </w:rPr>
        <w:tab/>
      </w:r>
      <w:proofErr w:type="spellStart"/>
      <w:r w:rsidRPr="000D1EFB">
        <w:rPr>
          <w:lang w:val="en-US"/>
        </w:rPr>
        <w:t>bDescriptorType</w:t>
      </w:r>
      <w:proofErr w:type="spellEnd"/>
    </w:p>
    <w:p w14:paraId="58EB2729"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504A2F0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bNumEmbMIDIJack</w:t>
      </w:r>
      <w:proofErr w:type="spellEnd"/>
    </w:p>
    <w:p w14:paraId="05AA7BB9" w14:textId="2A77A785"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baAssocJackID</w:t>
      </w:r>
      <w:proofErr w:type="spellEnd"/>
      <w:r w:rsidRPr="000D1EFB">
        <w:rPr>
          <w:lang w:val="en-US"/>
        </w:rPr>
        <w:t>(1)</w:t>
      </w:r>
    </w:p>
    <w:p w14:paraId="78592AAA" w14:textId="77777777" w:rsidR="000D1EFB" w:rsidRPr="000D1EFB" w:rsidRDefault="000D1EFB" w:rsidP="000D1EFB">
      <w:pPr>
        <w:pStyle w:val="Tekstpodstawowyzwciciem"/>
        <w:rPr>
          <w:lang w:val="en-US"/>
        </w:rPr>
      </w:pPr>
      <w:r w:rsidRPr="000D1EFB">
        <w:rPr>
          <w:lang w:val="en-US"/>
        </w:rPr>
        <w:t>Endpoint Descriptor (Audio/MIDI 1.0):</w:t>
      </w:r>
    </w:p>
    <w:p w14:paraId="0FC6C062" w14:textId="77777777" w:rsidR="000D1EFB" w:rsidRPr="000D1EFB" w:rsidRDefault="000D1EFB" w:rsidP="000D1EFB">
      <w:pPr>
        <w:pStyle w:val="Tekstpodstawowyzwciciem"/>
        <w:rPr>
          <w:lang w:val="en-US"/>
        </w:rPr>
      </w:pPr>
      <w:r w:rsidRPr="000D1EFB">
        <w:rPr>
          <w:lang w:val="en-US"/>
        </w:rPr>
        <w:t>------------------------------</w:t>
      </w:r>
    </w:p>
    <w:p w14:paraId="56CF368F"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66CE650"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bDescriptorType</w:t>
      </w:r>
      <w:proofErr w:type="spellEnd"/>
    </w:p>
    <w:p w14:paraId="7ACC6725" w14:textId="77777777" w:rsidR="000D1EFB" w:rsidRPr="000D1EFB" w:rsidRDefault="000D1EFB" w:rsidP="000D1EFB">
      <w:pPr>
        <w:pStyle w:val="Tekstpodstawowyzwciciem"/>
        <w:rPr>
          <w:lang w:val="en-US"/>
        </w:rPr>
      </w:pPr>
      <w:r w:rsidRPr="000D1EFB">
        <w:rPr>
          <w:lang w:val="en-US"/>
        </w:rPr>
        <w:t>0x82</w:t>
      </w:r>
      <w:r w:rsidRPr="000D1EFB">
        <w:rPr>
          <w:lang w:val="en-US"/>
        </w:rPr>
        <w:tab/>
      </w:r>
      <w:proofErr w:type="spellStart"/>
      <w:r w:rsidRPr="000D1EFB">
        <w:rPr>
          <w:lang w:val="en-US"/>
        </w:rPr>
        <w:t>bEndpointAddress</w:t>
      </w:r>
      <w:proofErr w:type="spellEnd"/>
      <w:r w:rsidRPr="000D1EFB">
        <w:rPr>
          <w:lang w:val="en-US"/>
        </w:rPr>
        <w:t xml:space="preserve">  (IN endpoint 2)</w:t>
      </w:r>
    </w:p>
    <w:p w14:paraId="0E9DFFB7"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bmAttributes</w:t>
      </w:r>
      <w:proofErr w:type="spellEnd"/>
      <w:r w:rsidRPr="000D1EFB">
        <w:rPr>
          <w:lang w:val="en-US"/>
        </w:rPr>
        <w:t xml:space="preserve">      (Transfer: Bulk / Synch: None / Usage: Data)</w:t>
      </w:r>
    </w:p>
    <w:p w14:paraId="5E67B9F7" w14:textId="77777777" w:rsidR="000D1EFB" w:rsidRPr="000D1EFB" w:rsidRDefault="000D1EFB" w:rsidP="000D1EFB">
      <w:pPr>
        <w:pStyle w:val="Tekstpodstawowyzwciciem"/>
        <w:rPr>
          <w:lang w:val="en-US"/>
        </w:rPr>
      </w:pPr>
      <w:r w:rsidRPr="000D1EFB">
        <w:rPr>
          <w:lang w:val="en-US"/>
        </w:rPr>
        <w:t>0x0040</w:t>
      </w:r>
      <w:r w:rsidRPr="000D1EFB">
        <w:rPr>
          <w:lang w:val="en-US"/>
        </w:rPr>
        <w:tab/>
      </w:r>
      <w:proofErr w:type="spellStart"/>
      <w:r w:rsidRPr="000D1EFB">
        <w:rPr>
          <w:lang w:val="en-US"/>
        </w:rPr>
        <w:t>wMaxPacketSize</w:t>
      </w:r>
      <w:proofErr w:type="spellEnd"/>
      <w:r w:rsidRPr="000D1EFB">
        <w:rPr>
          <w:lang w:val="en-US"/>
        </w:rPr>
        <w:t xml:space="preserve">    (64 bytes)</w:t>
      </w:r>
    </w:p>
    <w:p w14:paraId="4C561232"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bInterval</w:t>
      </w:r>
      <w:proofErr w:type="spellEnd"/>
      <w:r w:rsidRPr="000D1EFB">
        <w:rPr>
          <w:lang w:val="en-US"/>
        </w:rPr>
        <w:t xml:space="preserve">         </w:t>
      </w:r>
    </w:p>
    <w:p w14:paraId="1D04DD5C"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bRefresh</w:t>
      </w:r>
      <w:proofErr w:type="spellEnd"/>
    </w:p>
    <w:p w14:paraId="28361771" w14:textId="75FD014B"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bSynchAddress</w:t>
      </w:r>
      <w:proofErr w:type="spellEnd"/>
    </w:p>
    <w:p w14:paraId="3E2E010C" w14:textId="77777777" w:rsidR="000D1EFB" w:rsidRPr="000D1EFB" w:rsidRDefault="000D1EFB" w:rsidP="000D1EFB">
      <w:pPr>
        <w:pStyle w:val="Tekstpodstawowyzwciciem"/>
        <w:rPr>
          <w:lang w:val="en-US"/>
        </w:rPr>
      </w:pPr>
      <w:r w:rsidRPr="000D1EFB">
        <w:rPr>
          <w:lang w:val="en-US"/>
        </w:rPr>
        <w:t>MS Bulk Data Endpoint Descriptor:</w:t>
      </w:r>
    </w:p>
    <w:p w14:paraId="05EB0FA4" w14:textId="77777777" w:rsidR="000D1EFB" w:rsidRPr="000D1EFB" w:rsidRDefault="000D1EFB" w:rsidP="000D1EFB">
      <w:pPr>
        <w:pStyle w:val="Tekstpodstawowyzwciciem"/>
        <w:rPr>
          <w:lang w:val="en-US"/>
        </w:rPr>
      </w:pPr>
      <w:r w:rsidRPr="000D1EFB">
        <w:rPr>
          <w:lang w:val="en-US"/>
        </w:rPr>
        <w:t>------------------------------</w:t>
      </w:r>
    </w:p>
    <w:p w14:paraId="25C3B7BC"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bLength</w:t>
      </w:r>
      <w:proofErr w:type="spellEnd"/>
    </w:p>
    <w:p w14:paraId="606C60C4" w14:textId="77777777" w:rsidR="000D1EFB" w:rsidRPr="000D1EFB" w:rsidRDefault="000D1EFB" w:rsidP="000D1EFB">
      <w:pPr>
        <w:pStyle w:val="Tekstpodstawowyzwciciem"/>
        <w:rPr>
          <w:lang w:val="en-US"/>
        </w:rPr>
      </w:pPr>
      <w:r w:rsidRPr="000D1EFB">
        <w:rPr>
          <w:lang w:val="en-US"/>
        </w:rPr>
        <w:t>0x25</w:t>
      </w:r>
      <w:r w:rsidRPr="000D1EFB">
        <w:rPr>
          <w:lang w:val="en-US"/>
        </w:rPr>
        <w:tab/>
      </w:r>
      <w:proofErr w:type="spellStart"/>
      <w:r w:rsidRPr="000D1EFB">
        <w:rPr>
          <w:lang w:val="en-US"/>
        </w:rPr>
        <w:t>bDescriptorType</w:t>
      </w:r>
      <w:proofErr w:type="spellEnd"/>
    </w:p>
    <w:p w14:paraId="38C9254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17A71797"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bNumEmbMIDIJack</w:t>
      </w:r>
      <w:proofErr w:type="spellEnd"/>
    </w:p>
    <w:p w14:paraId="4F5361DE" w14:textId="347EF303"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baAssocJackID</w:t>
      </w:r>
      <w:proofErr w:type="spellEnd"/>
      <w:r w:rsidRPr="000D1EFB">
        <w:rPr>
          <w:lang w:val="en-US"/>
        </w:rPr>
        <w:t>(1)</w:t>
      </w:r>
    </w:p>
    <w:p w14:paraId="42E4AAAA" w14:textId="579EA61E" w:rsidR="000D1EFB" w:rsidRPr="000D1EFB" w:rsidRDefault="000D1EFB" w:rsidP="000D1EFB">
      <w:pPr>
        <w:pStyle w:val="Tekstpodstawowyzwciciem"/>
        <w:rPr>
          <w:lang w:val="en-US"/>
        </w:rPr>
      </w:pPr>
      <w:r w:rsidRPr="000D1EFB">
        <w:rPr>
          <w:lang w:val="en-US"/>
        </w:rPr>
        <w:t>Microsoft OS Descriptor is not available. Error code: 0x0000001F</w:t>
      </w:r>
    </w:p>
    <w:p w14:paraId="597425C8" w14:textId="77777777" w:rsidR="000D1EFB" w:rsidRPr="000D1EFB" w:rsidRDefault="000D1EFB" w:rsidP="000D1EFB">
      <w:pPr>
        <w:pStyle w:val="Tekstpodstawowyzwciciem"/>
        <w:rPr>
          <w:lang w:val="en-US"/>
        </w:rPr>
      </w:pPr>
      <w:r w:rsidRPr="000D1EFB">
        <w:rPr>
          <w:lang w:val="en-US"/>
        </w:rPr>
        <w:lastRenderedPageBreak/>
        <w:t>--------------------------------</w:t>
      </w:r>
    </w:p>
    <w:p w14:paraId="57DA4451" w14:textId="77777777" w:rsidR="000D1EFB" w:rsidRPr="000D1EFB" w:rsidRDefault="000D1EFB" w:rsidP="000D1EFB">
      <w:pPr>
        <w:pStyle w:val="Tekstpodstawowyzwciciem"/>
        <w:rPr>
          <w:lang w:val="en-US"/>
        </w:rPr>
      </w:pPr>
      <w:r w:rsidRPr="000D1EFB">
        <w:rPr>
          <w:lang w:val="en-US"/>
        </w:rPr>
        <w:t>String Descriptor Table</w:t>
      </w:r>
    </w:p>
    <w:p w14:paraId="6B7BCF62" w14:textId="77777777" w:rsidR="000D1EFB" w:rsidRPr="000D1EFB" w:rsidRDefault="000D1EFB" w:rsidP="000D1EFB">
      <w:pPr>
        <w:pStyle w:val="Tekstpodstawowyzwciciem"/>
        <w:rPr>
          <w:lang w:val="en-US"/>
        </w:rPr>
      </w:pPr>
      <w:r w:rsidRPr="000D1EFB">
        <w:rPr>
          <w:lang w:val="en-US"/>
        </w:rPr>
        <w:t>--------------------------------</w:t>
      </w:r>
    </w:p>
    <w:p w14:paraId="07CFDB64" w14:textId="77777777" w:rsidR="000D1EFB" w:rsidRPr="000D1EFB" w:rsidRDefault="000D1EFB" w:rsidP="000D1EFB">
      <w:pPr>
        <w:pStyle w:val="Tekstpodstawowyzwciciem"/>
        <w:rPr>
          <w:lang w:val="en-US"/>
        </w:rPr>
      </w:pPr>
      <w:r w:rsidRPr="000D1EFB">
        <w:rPr>
          <w:lang w:val="en-US"/>
        </w:rPr>
        <w:t>Index  LANGID  String</w:t>
      </w:r>
    </w:p>
    <w:p w14:paraId="4C203750" w14:textId="77777777" w:rsidR="000D1EFB" w:rsidRPr="000D1EFB" w:rsidRDefault="000D1EFB" w:rsidP="000D1EFB">
      <w:pPr>
        <w:pStyle w:val="Tekstpodstawowyzwciciem"/>
        <w:rPr>
          <w:lang w:val="en-US"/>
        </w:rPr>
      </w:pPr>
      <w:r w:rsidRPr="000D1EFB">
        <w:rPr>
          <w:lang w:val="en-US"/>
        </w:rPr>
        <w:t xml:space="preserve">0x00   0x0000  0x0409 </w:t>
      </w:r>
    </w:p>
    <w:p w14:paraId="0AF6C372" w14:textId="77777777" w:rsidR="000D1EFB" w:rsidRPr="000D1EFB" w:rsidRDefault="000D1EFB" w:rsidP="000D1EFB">
      <w:pPr>
        <w:pStyle w:val="Tekstpodstawowyzwciciem"/>
        <w:rPr>
          <w:lang w:val="en-US"/>
        </w:rPr>
      </w:pPr>
      <w:r w:rsidRPr="000D1EFB">
        <w:rPr>
          <w:lang w:val="en-US"/>
        </w:rPr>
        <w:t>0x01   0x0409  "CASIO"</w:t>
      </w:r>
    </w:p>
    <w:p w14:paraId="25DA1159" w14:textId="423085EA" w:rsidR="000D1EFB" w:rsidRPr="000D1EFB" w:rsidRDefault="000D1EFB" w:rsidP="000D1EFB">
      <w:pPr>
        <w:pStyle w:val="Tekstpodstawowyzwciciem"/>
        <w:rPr>
          <w:lang w:val="en-US"/>
        </w:rPr>
      </w:pPr>
      <w:r w:rsidRPr="000D1EFB">
        <w:rPr>
          <w:lang w:val="en-US"/>
        </w:rPr>
        <w:t>0x02   0x0409  "CASIO USB-MIDI"</w:t>
      </w:r>
    </w:p>
    <w:p w14:paraId="3B673F12" w14:textId="4704B1F5" w:rsidR="000D1EFB" w:rsidRPr="000D1EFB" w:rsidRDefault="000D1EFB" w:rsidP="000D1EFB">
      <w:pPr>
        <w:pStyle w:val="Tekstpodstawowyzwciciem"/>
        <w:rPr>
          <w:lang w:val="en-US"/>
        </w:rPr>
      </w:pPr>
      <w:r w:rsidRPr="000D1EFB">
        <w:rPr>
          <w:lang w:val="en-US"/>
        </w:rPr>
        <w:t>------------------------------</w:t>
      </w:r>
    </w:p>
    <w:p w14:paraId="02EB7AEC" w14:textId="77777777" w:rsidR="000D1EFB" w:rsidRPr="000D1EFB" w:rsidRDefault="000D1EFB" w:rsidP="000D1EFB">
      <w:pPr>
        <w:pStyle w:val="Tekstpodstawowyzwciciem"/>
        <w:rPr>
          <w:lang w:val="en-US"/>
        </w:rPr>
      </w:pPr>
      <w:r w:rsidRPr="000D1EFB">
        <w:rPr>
          <w:lang w:val="en-US"/>
        </w:rPr>
        <w:t xml:space="preserve">Connection path for device: </w:t>
      </w:r>
    </w:p>
    <w:p w14:paraId="1ED759FF" w14:textId="77777777" w:rsidR="000D1EFB" w:rsidRPr="000D1EFB" w:rsidRDefault="000D1EFB" w:rsidP="000D1EFB">
      <w:pPr>
        <w:pStyle w:val="Tekstpodstawowyzwciciem"/>
        <w:rPr>
          <w:lang w:val="en-US"/>
        </w:rPr>
      </w:pPr>
      <w:r w:rsidRPr="000D1EFB">
        <w:rPr>
          <w:lang w:val="en-US"/>
        </w:rPr>
        <w:t xml:space="preserve">USB </w:t>
      </w:r>
      <w:proofErr w:type="spellStart"/>
      <w:r w:rsidRPr="000D1EFB">
        <w:rPr>
          <w:lang w:val="en-US"/>
        </w:rPr>
        <w:t>xHCI</w:t>
      </w:r>
      <w:proofErr w:type="spellEnd"/>
      <w:r w:rsidRPr="000D1EFB">
        <w:rPr>
          <w:lang w:val="en-US"/>
        </w:rPr>
        <w:t xml:space="preserve"> Compliant Host Controller</w:t>
      </w:r>
    </w:p>
    <w:p w14:paraId="46A45033" w14:textId="77777777" w:rsidR="000D1EFB" w:rsidRPr="000D1EFB" w:rsidRDefault="000D1EFB" w:rsidP="000D1EFB">
      <w:pPr>
        <w:pStyle w:val="Tekstpodstawowyzwciciem"/>
        <w:rPr>
          <w:lang w:val="en-US"/>
        </w:rPr>
      </w:pPr>
      <w:r w:rsidRPr="000D1EFB">
        <w:rPr>
          <w:lang w:val="en-US"/>
        </w:rPr>
        <w:t>Root Hub</w:t>
      </w:r>
    </w:p>
    <w:p w14:paraId="712E4B02" w14:textId="29D889E6" w:rsidR="000D1EFB" w:rsidRPr="000D1EFB" w:rsidRDefault="000D1EFB" w:rsidP="000D1EFB">
      <w:pPr>
        <w:pStyle w:val="Tekstpodstawowyzwciciem"/>
        <w:rPr>
          <w:lang w:val="en-US"/>
        </w:rPr>
      </w:pPr>
      <w:r w:rsidRPr="000D1EFB">
        <w:rPr>
          <w:lang w:val="en-US"/>
        </w:rPr>
        <w:t>CASIO USB-MIDI (VID=0x07CF PID=0x6803) Port: 1</w:t>
      </w:r>
    </w:p>
    <w:p w14:paraId="67B47ED4" w14:textId="2A7F93E9" w:rsidR="000D1EFB" w:rsidRPr="000D1EFB" w:rsidRDefault="000D1EFB" w:rsidP="000D1EFB">
      <w:pPr>
        <w:pStyle w:val="Tekstpodstawowyzwciciem"/>
        <w:rPr>
          <w:lang w:val="en-US"/>
        </w:rPr>
      </w:pPr>
      <w:r w:rsidRPr="000D1EFB">
        <w:rPr>
          <w:lang w:val="en-US"/>
        </w:rPr>
        <w:t>Running on: Windows 10 or greater (Build Version 26200)</w:t>
      </w:r>
    </w:p>
    <w:p w14:paraId="2AF90C56" w14:textId="12726BAD" w:rsidR="000D1EFB" w:rsidRPr="000D1EFB" w:rsidRDefault="000D1EFB" w:rsidP="000D1EFB">
      <w:pPr>
        <w:pStyle w:val="Tekstpodstawowyzwciciem"/>
        <w:rPr>
          <w:lang w:val="en-US"/>
        </w:rPr>
      </w:pPr>
      <w:r w:rsidRPr="000D1EFB">
        <w:rPr>
          <w:lang w:val="en-US"/>
        </w:rPr>
        <w:t>Brought to you by TDD v2.19.0</w:t>
      </w:r>
    </w:p>
    <w:p w14:paraId="211571FD" w14:textId="3EB4AF76" w:rsidR="00607943" w:rsidRDefault="00607943" w:rsidP="0004036F">
      <w:pPr>
        <w:pStyle w:val="Nagwek1"/>
        <w:numPr>
          <w:ilvl w:val="0"/>
          <w:numId w:val="0"/>
        </w:numPr>
      </w:pPr>
      <w:bookmarkStart w:id="111" w:name="_Toc65426912"/>
      <w:bookmarkStart w:id="112" w:name="_Toc65427145"/>
      <w:bookmarkStart w:id="113" w:name="_Toc218271744"/>
      <w:r>
        <w:lastRenderedPageBreak/>
        <w:t>Spis ilustracji</w:t>
      </w:r>
      <w:bookmarkEnd w:id="111"/>
      <w:bookmarkEnd w:id="112"/>
      <w:bookmarkEnd w:id="113"/>
    </w:p>
    <w:p w14:paraId="3FF20215" w14:textId="4BCE3904" w:rsidR="005F547B" w:rsidRDefault="00AC79A8">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"Rys." </w:instrText>
      </w:r>
      <w:r>
        <w:fldChar w:fldCharType="separate"/>
      </w:r>
      <w:hyperlink w:anchor="_Toc218271599" w:history="1">
        <w:r w:rsidR="005F547B" w:rsidRPr="00911FBA">
          <w:rPr>
            <w:rStyle w:val="Hipercze"/>
            <w:noProof/>
          </w:rPr>
          <w:t xml:space="preserve">Rys. 1.: Budowa ramki MIDI, </w:t>
        </w:r>
        <w:r w:rsidR="005F547B" w:rsidRPr="00911FBA">
          <w:rPr>
            <w:rStyle w:val="Hipercze"/>
            <w:i/>
            <w:iCs/>
            <w:noProof/>
          </w:rPr>
          <w:t>źródło: [5]</w:t>
        </w:r>
        <w:r w:rsidR="005F547B">
          <w:rPr>
            <w:noProof/>
            <w:webHidden/>
          </w:rPr>
          <w:tab/>
        </w:r>
        <w:r w:rsidR="005F547B">
          <w:rPr>
            <w:noProof/>
            <w:webHidden/>
          </w:rPr>
          <w:fldChar w:fldCharType="begin"/>
        </w:r>
        <w:r w:rsidR="005F547B">
          <w:rPr>
            <w:noProof/>
            <w:webHidden/>
          </w:rPr>
          <w:instrText xml:space="preserve"> PAGEREF _Toc218271599 \h </w:instrText>
        </w:r>
        <w:r w:rsidR="005F547B">
          <w:rPr>
            <w:noProof/>
            <w:webHidden/>
          </w:rPr>
        </w:r>
        <w:r w:rsidR="005F547B">
          <w:rPr>
            <w:noProof/>
            <w:webHidden/>
          </w:rPr>
          <w:fldChar w:fldCharType="separate"/>
        </w:r>
        <w:r w:rsidR="005F547B">
          <w:rPr>
            <w:noProof/>
            <w:webHidden/>
          </w:rPr>
          <w:t>7</w:t>
        </w:r>
        <w:r w:rsidR="005F547B">
          <w:rPr>
            <w:noProof/>
            <w:webHidden/>
          </w:rPr>
          <w:fldChar w:fldCharType="end"/>
        </w:r>
      </w:hyperlink>
    </w:p>
    <w:p w14:paraId="4246B0DA" w14:textId="3A20B603"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0" w:history="1">
        <w:r w:rsidRPr="00911FBA">
          <w:rPr>
            <w:rStyle w:val="Hipercze"/>
            <w:noProof/>
          </w:rPr>
          <w:t xml:space="preserve">Rys. 2.: Budowa ramki Note On, c – numer kanału, k – klawisz, v – wartość velocity (siła naciśnięcia),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_Toc218271600 \h </w:instrText>
        </w:r>
        <w:r>
          <w:rPr>
            <w:noProof/>
            <w:webHidden/>
          </w:rPr>
        </w:r>
        <w:r>
          <w:rPr>
            <w:noProof/>
            <w:webHidden/>
          </w:rPr>
          <w:fldChar w:fldCharType="separate"/>
        </w:r>
        <w:r>
          <w:rPr>
            <w:noProof/>
            <w:webHidden/>
          </w:rPr>
          <w:t>8</w:t>
        </w:r>
        <w:r>
          <w:rPr>
            <w:noProof/>
            <w:webHidden/>
          </w:rPr>
          <w:fldChar w:fldCharType="end"/>
        </w:r>
      </w:hyperlink>
    </w:p>
    <w:p w14:paraId="2CFB7124" w14:textId="7DB5CE7B"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1" w:history="1">
        <w:r w:rsidRPr="00911FBA">
          <w:rPr>
            <w:rStyle w:val="Hipercze"/>
            <w:noProof/>
          </w:rPr>
          <w:t xml:space="preserve">Rys. 3.: Budowa ramki Note Off, c – numer kanału, k – klawisz, v – wartość velocity (siła puszczenia),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_Toc218271601 \h </w:instrText>
        </w:r>
        <w:r>
          <w:rPr>
            <w:noProof/>
            <w:webHidden/>
          </w:rPr>
        </w:r>
        <w:r>
          <w:rPr>
            <w:noProof/>
            <w:webHidden/>
          </w:rPr>
          <w:fldChar w:fldCharType="separate"/>
        </w:r>
        <w:r>
          <w:rPr>
            <w:noProof/>
            <w:webHidden/>
          </w:rPr>
          <w:t>9</w:t>
        </w:r>
        <w:r>
          <w:rPr>
            <w:noProof/>
            <w:webHidden/>
          </w:rPr>
          <w:fldChar w:fldCharType="end"/>
        </w:r>
      </w:hyperlink>
    </w:p>
    <w:p w14:paraId="453032AB" w14:textId="3EB42AE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2" w:history="1">
        <w:r w:rsidRPr="00911FBA">
          <w:rPr>
            <w:rStyle w:val="Hipercze"/>
            <w:noProof/>
          </w:rPr>
          <w:t xml:space="preserve">Rys. 4,: Budowa ramki Channel Mode Message, c – numer kanału, k – komenda, v – wartość o różnym znaczeniu w zależności od komendy,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_Toc218271602 \h </w:instrText>
        </w:r>
        <w:r>
          <w:rPr>
            <w:noProof/>
            <w:webHidden/>
          </w:rPr>
        </w:r>
        <w:r>
          <w:rPr>
            <w:noProof/>
            <w:webHidden/>
          </w:rPr>
          <w:fldChar w:fldCharType="separate"/>
        </w:r>
        <w:r>
          <w:rPr>
            <w:noProof/>
            <w:webHidden/>
          </w:rPr>
          <w:t>9</w:t>
        </w:r>
        <w:r>
          <w:rPr>
            <w:noProof/>
            <w:webHidden/>
          </w:rPr>
          <w:fldChar w:fldCharType="end"/>
        </w:r>
      </w:hyperlink>
    </w:p>
    <w:p w14:paraId="651493A0" w14:textId="48E32EC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3" w:history="1">
        <w:r w:rsidRPr="00911FBA">
          <w:rPr>
            <w:rStyle w:val="Hipercze"/>
            <w:noProof/>
          </w:rPr>
          <w:t xml:space="preserve">Rys. 5.: Interfejs nauki, dostępny na stronie, </w:t>
        </w:r>
        <w:r w:rsidRPr="00911FBA">
          <w:rPr>
            <w:rStyle w:val="Hipercze"/>
            <w:i/>
            <w:iCs/>
            <w:noProof/>
          </w:rPr>
          <w:t>źródło: [6]</w:t>
        </w:r>
        <w:r>
          <w:rPr>
            <w:noProof/>
            <w:webHidden/>
          </w:rPr>
          <w:tab/>
        </w:r>
        <w:r>
          <w:rPr>
            <w:noProof/>
            <w:webHidden/>
          </w:rPr>
          <w:fldChar w:fldCharType="begin"/>
        </w:r>
        <w:r>
          <w:rPr>
            <w:noProof/>
            <w:webHidden/>
          </w:rPr>
          <w:instrText xml:space="preserve"> PAGEREF _Toc218271603 \h </w:instrText>
        </w:r>
        <w:r>
          <w:rPr>
            <w:noProof/>
            <w:webHidden/>
          </w:rPr>
        </w:r>
        <w:r>
          <w:rPr>
            <w:noProof/>
            <w:webHidden/>
          </w:rPr>
          <w:fldChar w:fldCharType="separate"/>
        </w:r>
        <w:r>
          <w:rPr>
            <w:noProof/>
            <w:webHidden/>
          </w:rPr>
          <w:t>11</w:t>
        </w:r>
        <w:r>
          <w:rPr>
            <w:noProof/>
            <w:webHidden/>
          </w:rPr>
          <w:fldChar w:fldCharType="end"/>
        </w:r>
      </w:hyperlink>
    </w:p>
    <w:p w14:paraId="6170423B" w14:textId="3791CF5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4" w:history="1">
        <w:r w:rsidRPr="00911FBA">
          <w:rPr>
            <w:rStyle w:val="Hipercze"/>
            <w:noProof/>
          </w:rPr>
          <w:t xml:space="preserve">Rys. 6.: Interfejs programu Synthesia, </w:t>
        </w:r>
        <w:r w:rsidRPr="00911FBA">
          <w:rPr>
            <w:rStyle w:val="Hipercze"/>
            <w:i/>
            <w:iCs/>
            <w:noProof/>
          </w:rPr>
          <w:t>źródło: [7]</w:t>
        </w:r>
        <w:r>
          <w:rPr>
            <w:noProof/>
            <w:webHidden/>
          </w:rPr>
          <w:tab/>
        </w:r>
        <w:r>
          <w:rPr>
            <w:noProof/>
            <w:webHidden/>
          </w:rPr>
          <w:fldChar w:fldCharType="begin"/>
        </w:r>
        <w:r>
          <w:rPr>
            <w:noProof/>
            <w:webHidden/>
          </w:rPr>
          <w:instrText xml:space="preserve"> PAGEREF _Toc218271604 \h </w:instrText>
        </w:r>
        <w:r>
          <w:rPr>
            <w:noProof/>
            <w:webHidden/>
          </w:rPr>
        </w:r>
        <w:r>
          <w:rPr>
            <w:noProof/>
            <w:webHidden/>
          </w:rPr>
          <w:fldChar w:fldCharType="separate"/>
        </w:r>
        <w:r>
          <w:rPr>
            <w:noProof/>
            <w:webHidden/>
          </w:rPr>
          <w:t>12</w:t>
        </w:r>
        <w:r>
          <w:rPr>
            <w:noProof/>
            <w:webHidden/>
          </w:rPr>
          <w:fldChar w:fldCharType="end"/>
        </w:r>
      </w:hyperlink>
    </w:p>
    <w:p w14:paraId="2AA9BADC" w14:textId="253E00B9"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5" w:history="1">
        <w:r w:rsidRPr="00911FBA">
          <w:rPr>
            <w:rStyle w:val="Hipercze"/>
            <w:noProof/>
          </w:rPr>
          <w:t xml:space="preserve">Rys. 7.: Kabel w standardzie USB,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_Toc218271605 \h </w:instrText>
        </w:r>
        <w:r>
          <w:rPr>
            <w:noProof/>
            <w:webHidden/>
          </w:rPr>
        </w:r>
        <w:r>
          <w:rPr>
            <w:noProof/>
            <w:webHidden/>
          </w:rPr>
          <w:fldChar w:fldCharType="separate"/>
        </w:r>
        <w:r>
          <w:rPr>
            <w:noProof/>
            <w:webHidden/>
          </w:rPr>
          <w:t>16</w:t>
        </w:r>
        <w:r>
          <w:rPr>
            <w:noProof/>
            <w:webHidden/>
          </w:rPr>
          <w:fldChar w:fldCharType="end"/>
        </w:r>
      </w:hyperlink>
    </w:p>
    <w:p w14:paraId="4C725334" w14:textId="7EDC6C9A"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6" w:history="1">
        <w:r w:rsidRPr="00911FBA">
          <w:rPr>
            <w:rStyle w:val="Hipercze"/>
            <w:noProof/>
          </w:rPr>
          <w:t xml:space="preserve">Rys. 8.: Schematy połączeń przy różnych typach zasilania,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_Toc218271606 \h </w:instrText>
        </w:r>
        <w:r>
          <w:rPr>
            <w:noProof/>
            <w:webHidden/>
          </w:rPr>
        </w:r>
        <w:r>
          <w:rPr>
            <w:noProof/>
            <w:webHidden/>
          </w:rPr>
          <w:fldChar w:fldCharType="separate"/>
        </w:r>
        <w:r>
          <w:rPr>
            <w:noProof/>
            <w:webHidden/>
          </w:rPr>
          <w:t>17</w:t>
        </w:r>
        <w:r>
          <w:rPr>
            <w:noProof/>
            <w:webHidden/>
          </w:rPr>
          <w:fldChar w:fldCharType="end"/>
        </w:r>
      </w:hyperlink>
    </w:p>
    <w:p w14:paraId="58EEBE17" w14:textId="3C239CD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7" w:history="1">
        <w:r w:rsidRPr="00911FBA">
          <w:rPr>
            <w:rStyle w:val="Hipercze"/>
            <w:noProof/>
          </w:rPr>
          <w:t xml:space="preserve">Rys. 9.: Wskazanie trybu transmisji przez urządzenie typu Device,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_Toc218271607 \h </w:instrText>
        </w:r>
        <w:r>
          <w:rPr>
            <w:noProof/>
            <w:webHidden/>
          </w:rPr>
        </w:r>
        <w:r>
          <w:rPr>
            <w:noProof/>
            <w:webHidden/>
          </w:rPr>
          <w:fldChar w:fldCharType="separate"/>
        </w:r>
        <w:r>
          <w:rPr>
            <w:noProof/>
            <w:webHidden/>
          </w:rPr>
          <w:t>18</w:t>
        </w:r>
        <w:r>
          <w:rPr>
            <w:noProof/>
            <w:webHidden/>
          </w:rPr>
          <w:fldChar w:fldCharType="end"/>
        </w:r>
      </w:hyperlink>
    </w:p>
    <w:p w14:paraId="59FF6E24" w14:textId="332957A3"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8" w:history="1">
        <w:r w:rsidRPr="00911FBA">
          <w:rPr>
            <w:rStyle w:val="Hipercze"/>
            <w:noProof/>
          </w:rPr>
          <w:t xml:space="preserve">Rys. 10.: Hierarchiczna struktura deskryptorów,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_Toc218271608 \h </w:instrText>
        </w:r>
        <w:r>
          <w:rPr>
            <w:noProof/>
            <w:webHidden/>
          </w:rPr>
        </w:r>
        <w:r>
          <w:rPr>
            <w:noProof/>
            <w:webHidden/>
          </w:rPr>
          <w:fldChar w:fldCharType="separate"/>
        </w:r>
        <w:r>
          <w:rPr>
            <w:noProof/>
            <w:webHidden/>
          </w:rPr>
          <w:t>22</w:t>
        </w:r>
        <w:r>
          <w:rPr>
            <w:noProof/>
            <w:webHidden/>
          </w:rPr>
          <w:fldChar w:fldCharType="end"/>
        </w:r>
      </w:hyperlink>
    </w:p>
    <w:p w14:paraId="37314999" w14:textId="1587164B"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9" w:history="1">
        <w:r w:rsidRPr="00911FBA">
          <w:rPr>
            <w:rStyle w:val="Hipercze"/>
            <w:noProof/>
          </w:rPr>
          <w:t xml:space="preserve">Rys. 11.: Struktura pakietu USB-MIDI Event Packet, </w:t>
        </w:r>
        <w:r w:rsidRPr="00911FBA">
          <w:rPr>
            <w:rStyle w:val="Hipercze"/>
            <w:i/>
            <w:iCs/>
            <w:noProof/>
          </w:rPr>
          <w:t>źródło: [14]</w:t>
        </w:r>
        <w:r>
          <w:rPr>
            <w:noProof/>
            <w:webHidden/>
          </w:rPr>
          <w:tab/>
        </w:r>
        <w:r>
          <w:rPr>
            <w:noProof/>
            <w:webHidden/>
          </w:rPr>
          <w:fldChar w:fldCharType="begin"/>
        </w:r>
        <w:r>
          <w:rPr>
            <w:noProof/>
            <w:webHidden/>
          </w:rPr>
          <w:instrText xml:space="preserve"> PAGEREF _Toc218271609 \h </w:instrText>
        </w:r>
        <w:r>
          <w:rPr>
            <w:noProof/>
            <w:webHidden/>
          </w:rPr>
        </w:r>
        <w:r>
          <w:rPr>
            <w:noProof/>
            <w:webHidden/>
          </w:rPr>
          <w:fldChar w:fldCharType="separate"/>
        </w:r>
        <w:r>
          <w:rPr>
            <w:noProof/>
            <w:webHidden/>
          </w:rPr>
          <w:t>29</w:t>
        </w:r>
        <w:r>
          <w:rPr>
            <w:noProof/>
            <w:webHidden/>
          </w:rPr>
          <w:fldChar w:fldCharType="end"/>
        </w:r>
      </w:hyperlink>
    </w:p>
    <w:p w14:paraId="78E14959" w14:textId="0D89983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0" w:history="1">
        <w:r w:rsidRPr="00911FBA">
          <w:rPr>
            <w:rStyle w:val="Hipercze"/>
            <w:noProof/>
          </w:rPr>
          <w:t xml:space="preserve">Rys. 12.: Przykładowa konfiguracja w środowisku STM32CubeMX,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_Toc218271610 \h </w:instrText>
        </w:r>
        <w:r>
          <w:rPr>
            <w:noProof/>
            <w:webHidden/>
          </w:rPr>
        </w:r>
        <w:r>
          <w:rPr>
            <w:noProof/>
            <w:webHidden/>
          </w:rPr>
          <w:fldChar w:fldCharType="separate"/>
        </w:r>
        <w:r>
          <w:rPr>
            <w:noProof/>
            <w:webHidden/>
          </w:rPr>
          <w:t>32</w:t>
        </w:r>
        <w:r>
          <w:rPr>
            <w:noProof/>
            <w:webHidden/>
          </w:rPr>
          <w:fldChar w:fldCharType="end"/>
        </w:r>
      </w:hyperlink>
    </w:p>
    <w:p w14:paraId="75C7C235" w14:textId="304F4AAC"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1" w:history="1">
        <w:r w:rsidRPr="00911FBA">
          <w:rPr>
            <w:rStyle w:val="Hipercze"/>
            <w:noProof/>
          </w:rPr>
          <w:t xml:space="preserve">Rys. 13.: Środowisko STM32CubeIDE z włączonym debugowaniem,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_Toc218271611 \h </w:instrText>
        </w:r>
        <w:r>
          <w:rPr>
            <w:noProof/>
            <w:webHidden/>
          </w:rPr>
        </w:r>
        <w:r>
          <w:rPr>
            <w:noProof/>
            <w:webHidden/>
          </w:rPr>
          <w:fldChar w:fldCharType="separate"/>
        </w:r>
        <w:r>
          <w:rPr>
            <w:noProof/>
            <w:webHidden/>
          </w:rPr>
          <w:t>33</w:t>
        </w:r>
        <w:r>
          <w:rPr>
            <w:noProof/>
            <w:webHidden/>
          </w:rPr>
          <w:fldChar w:fldCharType="end"/>
        </w:r>
      </w:hyperlink>
    </w:p>
    <w:p w14:paraId="0B72543B" w14:textId="5E2CA535"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2" w:history="1">
        <w:r w:rsidRPr="00911FBA">
          <w:rPr>
            <w:rStyle w:val="Hipercze"/>
            <w:noProof/>
          </w:rPr>
          <w:t xml:space="preserve">Rys. 14.: Środowisko Altium Designer,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_Toc218271612 \h </w:instrText>
        </w:r>
        <w:r>
          <w:rPr>
            <w:noProof/>
            <w:webHidden/>
          </w:rPr>
        </w:r>
        <w:r>
          <w:rPr>
            <w:noProof/>
            <w:webHidden/>
          </w:rPr>
          <w:fldChar w:fldCharType="separate"/>
        </w:r>
        <w:r>
          <w:rPr>
            <w:noProof/>
            <w:webHidden/>
          </w:rPr>
          <w:t>34</w:t>
        </w:r>
        <w:r>
          <w:rPr>
            <w:noProof/>
            <w:webHidden/>
          </w:rPr>
          <w:fldChar w:fldCharType="end"/>
        </w:r>
      </w:hyperlink>
    </w:p>
    <w:p w14:paraId="3C162158" w14:textId="0BBB1E15"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3" w:history="1">
        <w:r w:rsidRPr="00911FBA">
          <w:rPr>
            <w:rStyle w:val="Hipercze"/>
            <w:noProof/>
          </w:rPr>
          <w:t xml:space="preserve">Rys. 15.: Schemat elektryczny układu,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_Toc218271613 \h </w:instrText>
        </w:r>
        <w:r>
          <w:rPr>
            <w:noProof/>
            <w:webHidden/>
          </w:rPr>
        </w:r>
        <w:r>
          <w:rPr>
            <w:noProof/>
            <w:webHidden/>
          </w:rPr>
          <w:fldChar w:fldCharType="separate"/>
        </w:r>
        <w:r>
          <w:rPr>
            <w:noProof/>
            <w:webHidden/>
          </w:rPr>
          <w:t>35</w:t>
        </w:r>
        <w:r>
          <w:rPr>
            <w:noProof/>
            <w:webHidden/>
          </w:rPr>
          <w:fldChar w:fldCharType="end"/>
        </w:r>
      </w:hyperlink>
    </w:p>
    <w:p w14:paraId="3809F281" w14:textId="05EE4DE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4" w:history="1">
        <w:r w:rsidRPr="00911FBA">
          <w:rPr>
            <w:rStyle w:val="Hipercze"/>
            <w:noProof/>
          </w:rPr>
          <w:t xml:space="preserve">Rys. 16.: Schemat blokowy całego systemu,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_Toc218271614 \h </w:instrText>
        </w:r>
        <w:r>
          <w:rPr>
            <w:noProof/>
            <w:webHidden/>
          </w:rPr>
        </w:r>
        <w:r>
          <w:rPr>
            <w:noProof/>
            <w:webHidden/>
          </w:rPr>
          <w:fldChar w:fldCharType="separate"/>
        </w:r>
        <w:r>
          <w:rPr>
            <w:noProof/>
            <w:webHidden/>
          </w:rPr>
          <w:t>38</w:t>
        </w:r>
        <w:r>
          <w:rPr>
            <w:noProof/>
            <w:webHidden/>
          </w:rPr>
          <w:fldChar w:fldCharType="end"/>
        </w:r>
      </w:hyperlink>
    </w:p>
    <w:p w14:paraId="70A907EA" w14:textId="3A2F7A0A"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5" w:history="1">
        <w:r w:rsidRPr="00911FBA">
          <w:rPr>
            <w:rStyle w:val="Hipercze"/>
            <w:noProof/>
          </w:rPr>
          <w:t xml:space="preserve">Rys. 17.: Inicjalizacja startowa w projekcie,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_Toc218271615 \h </w:instrText>
        </w:r>
        <w:r>
          <w:rPr>
            <w:noProof/>
            <w:webHidden/>
          </w:rPr>
        </w:r>
        <w:r>
          <w:rPr>
            <w:noProof/>
            <w:webHidden/>
          </w:rPr>
          <w:fldChar w:fldCharType="separate"/>
        </w:r>
        <w:r>
          <w:rPr>
            <w:noProof/>
            <w:webHidden/>
          </w:rPr>
          <w:t>42</w:t>
        </w:r>
        <w:r>
          <w:rPr>
            <w:noProof/>
            <w:webHidden/>
          </w:rPr>
          <w:fldChar w:fldCharType="end"/>
        </w:r>
      </w:hyperlink>
    </w:p>
    <w:p w14:paraId="1FA1A009" w14:textId="53EC86BB"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6" w:history="1">
        <w:r w:rsidRPr="00911FBA">
          <w:rPr>
            <w:rStyle w:val="Hipercze"/>
            <w:noProof/>
          </w:rPr>
          <w:t xml:space="preserve">Rys. 18.: Pętla główna pliku </w:t>
        </w:r>
        <w:r w:rsidRPr="00911FBA">
          <w:rPr>
            <w:rStyle w:val="Hipercze"/>
            <w:i/>
            <w:iCs/>
            <w:noProof/>
          </w:rPr>
          <w:t>main.c</w:t>
        </w:r>
        <w:r w:rsidRPr="00911FBA">
          <w:rPr>
            <w:rStyle w:val="Hipercze"/>
            <w:noProof/>
          </w:rPr>
          <w:t xml:space="preserv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_Toc218271616 \h </w:instrText>
        </w:r>
        <w:r>
          <w:rPr>
            <w:noProof/>
            <w:webHidden/>
          </w:rPr>
        </w:r>
        <w:r>
          <w:rPr>
            <w:noProof/>
            <w:webHidden/>
          </w:rPr>
          <w:fldChar w:fldCharType="separate"/>
        </w:r>
        <w:r>
          <w:rPr>
            <w:noProof/>
            <w:webHidden/>
          </w:rPr>
          <w:t>44</w:t>
        </w:r>
        <w:r>
          <w:rPr>
            <w:noProof/>
            <w:webHidden/>
          </w:rPr>
          <w:fldChar w:fldCharType="end"/>
        </w:r>
      </w:hyperlink>
    </w:p>
    <w:p w14:paraId="16852ED9" w14:textId="085BEF9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7" w:history="1">
        <w:r w:rsidRPr="00911FBA">
          <w:rPr>
            <w:rStyle w:val="Hipercze"/>
            <w:noProof/>
          </w:rPr>
          <w:t xml:space="preserve">Rys. 19.: Inicjalizacja mikrokontrolera w pliku </w:t>
        </w:r>
        <w:r w:rsidRPr="00911FBA">
          <w:rPr>
            <w:rStyle w:val="Hipercze"/>
            <w:i/>
            <w:iCs/>
            <w:noProof/>
          </w:rPr>
          <w:t>usb_host.c</w:t>
        </w:r>
        <w:r w:rsidRPr="00911FBA">
          <w:rPr>
            <w:rStyle w:val="Hipercze"/>
            <w:noProof/>
          </w:rPr>
          <w:t xml:space="preserve"> jako urządzenia USB w trybie Host,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_Toc218271617 \h </w:instrText>
        </w:r>
        <w:r>
          <w:rPr>
            <w:noProof/>
            <w:webHidden/>
          </w:rPr>
        </w:r>
        <w:r>
          <w:rPr>
            <w:noProof/>
            <w:webHidden/>
          </w:rPr>
          <w:fldChar w:fldCharType="separate"/>
        </w:r>
        <w:r>
          <w:rPr>
            <w:noProof/>
            <w:webHidden/>
          </w:rPr>
          <w:t>46</w:t>
        </w:r>
        <w:r>
          <w:rPr>
            <w:noProof/>
            <w:webHidden/>
          </w:rPr>
          <w:fldChar w:fldCharType="end"/>
        </w:r>
      </w:hyperlink>
    </w:p>
    <w:p w14:paraId="0E62E971" w14:textId="251A9B6B"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8" w:history="1">
        <w:r w:rsidRPr="00911FBA">
          <w:rPr>
            <w:rStyle w:val="Hipercze"/>
            <w:noProof/>
          </w:rPr>
          <w:t xml:space="preserve">Rys. 20.: Obsługa zdarzeń Hosta oraz aktualizacja </w:t>
        </w:r>
        <w:r w:rsidRPr="00911FBA">
          <w:rPr>
            <w:rStyle w:val="Hipercze"/>
            <w:i/>
            <w:iCs/>
            <w:noProof/>
          </w:rPr>
          <w:t xml:space="preserve">Appli_state </w:t>
        </w:r>
        <w:r w:rsidRPr="00911FBA">
          <w:rPr>
            <w:rStyle w:val="Hipercze"/>
            <w:noProof/>
          </w:rPr>
          <w:t xml:space="preserve">w funkcji </w:t>
        </w:r>
        <w:r w:rsidRPr="00911FBA">
          <w:rPr>
            <w:rStyle w:val="Hipercze"/>
            <w:i/>
            <w:iCs/>
            <w:noProof/>
          </w:rPr>
          <w:t>USBH_UserProcess()</w:t>
        </w:r>
        <w:r w:rsidRPr="00911FBA">
          <w:rPr>
            <w:rStyle w:val="Hipercze"/>
            <w:noProof/>
          </w:rPr>
          <w:t xml:space="preserv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_Toc218271618 \h </w:instrText>
        </w:r>
        <w:r>
          <w:rPr>
            <w:noProof/>
            <w:webHidden/>
          </w:rPr>
        </w:r>
        <w:r>
          <w:rPr>
            <w:noProof/>
            <w:webHidden/>
          </w:rPr>
          <w:fldChar w:fldCharType="separate"/>
        </w:r>
        <w:r>
          <w:rPr>
            <w:noProof/>
            <w:webHidden/>
          </w:rPr>
          <w:t>48</w:t>
        </w:r>
        <w:r>
          <w:rPr>
            <w:noProof/>
            <w:webHidden/>
          </w:rPr>
          <w:fldChar w:fldCharType="end"/>
        </w:r>
      </w:hyperlink>
    </w:p>
    <w:p w14:paraId="03A246C8" w14:textId="27A7BA42"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9" w:history="1">
        <w:r w:rsidRPr="00911FBA">
          <w:rPr>
            <w:rStyle w:val="Hipercze"/>
            <w:noProof/>
          </w:rPr>
          <w:t xml:space="preserve">Rys. 21.: Najważniejsze fragmenty funkcji </w:t>
        </w:r>
        <w:r w:rsidRPr="00911FBA">
          <w:rPr>
            <w:rStyle w:val="Hipercze"/>
            <w:i/>
            <w:iCs/>
            <w:noProof/>
          </w:rPr>
          <w:t>USBH_MIDI_Init()</w:t>
        </w:r>
        <w:r w:rsidRPr="00911FBA">
          <w:rPr>
            <w:rStyle w:val="Hipercze"/>
            <w:noProof/>
          </w:rPr>
          <w:t xml:space="preserve"> – inicjalizacja klasy, otwarcie pipe’a Bulk IN oraz inicjalizacja bufora FIFO,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_Toc218271619 \h </w:instrText>
        </w:r>
        <w:r>
          <w:rPr>
            <w:noProof/>
            <w:webHidden/>
          </w:rPr>
        </w:r>
        <w:r>
          <w:rPr>
            <w:noProof/>
            <w:webHidden/>
          </w:rPr>
          <w:fldChar w:fldCharType="separate"/>
        </w:r>
        <w:r>
          <w:rPr>
            <w:noProof/>
            <w:webHidden/>
          </w:rPr>
          <w:t>51</w:t>
        </w:r>
        <w:r>
          <w:rPr>
            <w:noProof/>
            <w:webHidden/>
          </w:rPr>
          <w:fldChar w:fldCharType="end"/>
        </w:r>
      </w:hyperlink>
    </w:p>
    <w:p w14:paraId="03821903" w14:textId="0E77628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0" w:history="1">
        <w:r w:rsidRPr="00911FBA">
          <w:rPr>
            <w:rStyle w:val="Hipercze"/>
            <w:noProof/>
          </w:rPr>
          <w:t xml:space="preserve">Rys. 22.: Fragment funkcji </w:t>
        </w:r>
        <w:r w:rsidRPr="00911FBA">
          <w:rPr>
            <w:rStyle w:val="Hipercze"/>
            <w:i/>
            <w:iCs/>
            <w:noProof/>
          </w:rPr>
          <w:t>USBH_MIDI_Process()</w:t>
        </w:r>
        <w:r w:rsidRPr="00911FBA">
          <w:rPr>
            <w:rStyle w:val="Hipercze"/>
            <w:noProof/>
          </w:rPr>
          <w:t xml:space="preserve"> – przejście stanów oraz dzielenie bufora na 4-bajtowe zdarzenia,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_Toc218271620 \h </w:instrText>
        </w:r>
        <w:r>
          <w:rPr>
            <w:noProof/>
            <w:webHidden/>
          </w:rPr>
        </w:r>
        <w:r>
          <w:rPr>
            <w:noProof/>
            <w:webHidden/>
          </w:rPr>
          <w:fldChar w:fldCharType="separate"/>
        </w:r>
        <w:r>
          <w:rPr>
            <w:noProof/>
            <w:webHidden/>
          </w:rPr>
          <w:t>53</w:t>
        </w:r>
        <w:r>
          <w:rPr>
            <w:noProof/>
            <w:webHidden/>
          </w:rPr>
          <w:fldChar w:fldCharType="end"/>
        </w:r>
      </w:hyperlink>
    </w:p>
    <w:p w14:paraId="31063DF7" w14:textId="4D85400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1" w:history="1">
        <w:r w:rsidRPr="00911FBA">
          <w:rPr>
            <w:rStyle w:val="Hipercze"/>
            <w:noProof/>
          </w:rPr>
          <w:t xml:space="preserve">Rys. 23.: Funkcja </w:t>
        </w:r>
        <w:r w:rsidRPr="00911FBA">
          <w:rPr>
            <w:rStyle w:val="Hipercze"/>
            <w:i/>
            <w:iCs/>
            <w:noProof/>
          </w:rPr>
          <w:t>USBH_MIDI_GetEvent()</w:t>
        </w:r>
        <w:r w:rsidRPr="00911FBA">
          <w:rPr>
            <w:rStyle w:val="Hipercze"/>
            <w:noProof/>
          </w:rPr>
          <w:t xml:space="preserve">, odczyt pojedynczego zdarzenia z bufora FIFO,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_Toc218271621 \h </w:instrText>
        </w:r>
        <w:r>
          <w:rPr>
            <w:noProof/>
            <w:webHidden/>
          </w:rPr>
        </w:r>
        <w:r>
          <w:rPr>
            <w:noProof/>
            <w:webHidden/>
          </w:rPr>
          <w:fldChar w:fldCharType="separate"/>
        </w:r>
        <w:r>
          <w:rPr>
            <w:noProof/>
            <w:webHidden/>
          </w:rPr>
          <w:t>54</w:t>
        </w:r>
        <w:r>
          <w:rPr>
            <w:noProof/>
            <w:webHidden/>
          </w:rPr>
          <w:fldChar w:fldCharType="end"/>
        </w:r>
      </w:hyperlink>
    </w:p>
    <w:p w14:paraId="5783F735" w14:textId="7D9E4A19"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2" w:history="1">
        <w:r w:rsidRPr="00911FBA">
          <w:rPr>
            <w:rStyle w:val="Hipercze"/>
            <w:noProof/>
          </w:rPr>
          <w:t xml:space="preserve">Rys. 24.: Fragment funkcji </w:t>
        </w:r>
        <w:r w:rsidRPr="00911FBA">
          <w:rPr>
            <w:rStyle w:val="Hipercze"/>
            <w:i/>
            <w:iCs/>
            <w:noProof/>
          </w:rPr>
          <w:t>Lesson_HandleInput()</w:t>
        </w:r>
        <w:r w:rsidRPr="00911FBA">
          <w:rPr>
            <w:rStyle w:val="Hipercze"/>
            <w:noProof/>
          </w:rPr>
          <w:t xml:space="preserve"> – logika trybu nauki SONG oraz CHORDS,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_Toc218271622 \h </w:instrText>
        </w:r>
        <w:r>
          <w:rPr>
            <w:noProof/>
            <w:webHidden/>
          </w:rPr>
        </w:r>
        <w:r>
          <w:rPr>
            <w:noProof/>
            <w:webHidden/>
          </w:rPr>
          <w:fldChar w:fldCharType="separate"/>
        </w:r>
        <w:r>
          <w:rPr>
            <w:noProof/>
            <w:webHidden/>
          </w:rPr>
          <w:t>58</w:t>
        </w:r>
        <w:r>
          <w:rPr>
            <w:noProof/>
            <w:webHidden/>
          </w:rPr>
          <w:fldChar w:fldCharType="end"/>
        </w:r>
      </w:hyperlink>
    </w:p>
    <w:p w14:paraId="7CAF9B38" w14:textId="1EAB13B4"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3" w:history="1">
        <w:r w:rsidRPr="00911FBA">
          <w:rPr>
            <w:rStyle w:val="Hipercze"/>
            <w:noProof/>
          </w:rPr>
          <w:t xml:space="preserve">Rys. 25.: Fragment funkcji </w:t>
        </w:r>
        <w:r w:rsidRPr="00911FBA">
          <w:rPr>
            <w:rStyle w:val="Hipercze"/>
            <w:i/>
            <w:iCs/>
            <w:noProof/>
          </w:rPr>
          <w:t>Lesson_HandleInput()</w:t>
        </w:r>
        <w:r w:rsidRPr="00911FBA">
          <w:rPr>
            <w:rStyle w:val="Hipercze"/>
            <w:noProof/>
          </w:rPr>
          <w:t xml:space="preserve"> – logika obsługi przycisków,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_Toc218271623 \h </w:instrText>
        </w:r>
        <w:r>
          <w:rPr>
            <w:noProof/>
            <w:webHidden/>
          </w:rPr>
        </w:r>
        <w:r>
          <w:rPr>
            <w:noProof/>
            <w:webHidden/>
          </w:rPr>
          <w:fldChar w:fldCharType="separate"/>
        </w:r>
        <w:r>
          <w:rPr>
            <w:noProof/>
            <w:webHidden/>
          </w:rPr>
          <w:t>60</w:t>
        </w:r>
        <w:r>
          <w:rPr>
            <w:noProof/>
            <w:webHidden/>
          </w:rPr>
          <w:fldChar w:fldCharType="end"/>
        </w:r>
      </w:hyperlink>
    </w:p>
    <w:p w14:paraId="77E2B3EB" w14:textId="6B4A53E1"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4" w:history="1">
        <w:r w:rsidRPr="00911FBA">
          <w:rPr>
            <w:rStyle w:val="Hipercze"/>
            <w:noProof/>
          </w:rPr>
          <w:t xml:space="preserve">Rys. 26.: Fragment </w:t>
        </w:r>
        <w:r w:rsidRPr="00911FBA">
          <w:rPr>
            <w:rStyle w:val="Hipercze"/>
            <w:i/>
            <w:iCs/>
            <w:noProof/>
          </w:rPr>
          <w:t>App_Update()</w:t>
        </w:r>
        <w:r w:rsidRPr="00911FBA">
          <w:rPr>
            <w:rStyle w:val="Hipercze"/>
            <w:noProof/>
          </w:rPr>
          <w:t xml:space="preserve"> – obsługa przycisku RESET,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_Toc218271624 \h </w:instrText>
        </w:r>
        <w:r>
          <w:rPr>
            <w:noProof/>
            <w:webHidden/>
          </w:rPr>
        </w:r>
        <w:r>
          <w:rPr>
            <w:noProof/>
            <w:webHidden/>
          </w:rPr>
          <w:fldChar w:fldCharType="separate"/>
        </w:r>
        <w:r>
          <w:rPr>
            <w:noProof/>
            <w:webHidden/>
          </w:rPr>
          <w:t>63</w:t>
        </w:r>
        <w:r>
          <w:rPr>
            <w:noProof/>
            <w:webHidden/>
          </w:rPr>
          <w:fldChar w:fldCharType="end"/>
        </w:r>
      </w:hyperlink>
    </w:p>
    <w:p w14:paraId="4F1D32E2" w14:textId="6F0D6DE3"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5" w:history="1">
        <w:r w:rsidRPr="00911FBA">
          <w:rPr>
            <w:rStyle w:val="Hipercze"/>
            <w:noProof/>
          </w:rPr>
          <w:t xml:space="preserve">Rys. 27.: Funkcja </w:t>
        </w:r>
        <w:r w:rsidRPr="00911FBA">
          <w:rPr>
            <w:rStyle w:val="Hipercze"/>
            <w:i/>
            <w:iCs/>
            <w:noProof/>
          </w:rPr>
          <w:t>Button_Update()</w:t>
        </w:r>
        <w:r w:rsidRPr="00911FBA">
          <w:rPr>
            <w:rStyle w:val="Hipercze"/>
            <w:noProof/>
          </w:rPr>
          <w:t xml:space="preserve"> – implementacja generacji zdarzenia typu press,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_Toc218271625 \h </w:instrText>
        </w:r>
        <w:r>
          <w:rPr>
            <w:noProof/>
            <w:webHidden/>
          </w:rPr>
        </w:r>
        <w:r>
          <w:rPr>
            <w:noProof/>
            <w:webHidden/>
          </w:rPr>
          <w:fldChar w:fldCharType="separate"/>
        </w:r>
        <w:r>
          <w:rPr>
            <w:noProof/>
            <w:webHidden/>
          </w:rPr>
          <w:t>66</w:t>
        </w:r>
        <w:r>
          <w:rPr>
            <w:noProof/>
            <w:webHidden/>
          </w:rPr>
          <w:fldChar w:fldCharType="end"/>
        </w:r>
      </w:hyperlink>
    </w:p>
    <w:p w14:paraId="2E35F353" w14:textId="5FC8C9A1"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6" w:history="1">
        <w:r w:rsidRPr="00911FBA">
          <w:rPr>
            <w:rStyle w:val="Hipercze"/>
            <w:noProof/>
          </w:rPr>
          <w:t xml:space="preserve">Rys. 28.: Fragment pliku </w:t>
        </w:r>
        <w:r w:rsidRPr="00911FBA">
          <w:rPr>
            <w:rStyle w:val="Hipercze"/>
            <w:i/>
            <w:iCs/>
            <w:noProof/>
          </w:rPr>
          <w:t>grove_lcd16x2_i2c.c</w:t>
        </w:r>
        <w:r w:rsidRPr="00911FBA">
          <w:rPr>
            <w:rStyle w:val="Hipercze"/>
            <w:noProof/>
          </w:rPr>
          <w:t xml:space="preserve">, funkcje wysyłające komendy oraz dane,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_Toc218271626 \h </w:instrText>
        </w:r>
        <w:r>
          <w:rPr>
            <w:noProof/>
            <w:webHidden/>
          </w:rPr>
        </w:r>
        <w:r>
          <w:rPr>
            <w:noProof/>
            <w:webHidden/>
          </w:rPr>
          <w:fldChar w:fldCharType="separate"/>
        </w:r>
        <w:r>
          <w:rPr>
            <w:noProof/>
            <w:webHidden/>
          </w:rPr>
          <w:t>68</w:t>
        </w:r>
        <w:r>
          <w:rPr>
            <w:noProof/>
            <w:webHidden/>
          </w:rPr>
          <w:fldChar w:fldCharType="end"/>
        </w:r>
      </w:hyperlink>
    </w:p>
    <w:p w14:paraId="66C48E38" w14:textId="5D728264"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7" w:history="1">
        <w:r w:rsidRPr="00911FBA">
          <w:rPr>
            <w:rStyle w:val="Hipercze"/>
            <w:noProof/>
          </w:rPr>
          <w:t xml:space="preserve">Rys. 29.: Ekran startowy urządzenia,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_Toc218271627 \h </w:instrText>
        </w:r>
        <w:r>
          <w:rPr>
            <w:noProof/>
            <w:webHidden/>
          </w:rPr>
        </w:r>
        <w:r>
          <w:rPr>
            <w:noProof/>
            <w:webHidden/>
          </w:rPr>
          <w:fldChar w:fldCharType="separate"/>
        </w:r>
        <w:r>
          <w:rPr>
            <w:noProof/>
            <w:webHidden/>
          </w:rPr>
          <w:t>71</w:t>
        </w:r>
        <w:r>
          <w:rPr>
            <w:noProof/>
            <w:webHidden/>
          </w:rPr>
          <w:fldChar w:fldCharType="end"/>
        </w:r>
      </w:hyperlink>
    </w:p>
    <w:p w14:paraId="1D90D6BC" w14:textId="00C4260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8" w:history="1">
        <w:r w:rsidRPr="00911FBA">
          <w:rPr>
            <w:rStyle w:val="Hipercze"/>
            <w:noProof/>
          </w:rPr>
          <w:t xml:space="preserve">Rys. 30.: Menu główne interfejsu użytkownika,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_Toc218271628 \h </w:instrText>
        </w:r>
        <w:r>
          <w:rPr>
            <w:noProof/>
            <w:webHidden/>
          </w:rPr>
        </w:r>
        <w:r>
          <w:rPr>
            <w:noProof/>
            <w:webHidden/>
          </w:rPr>
          <w:fldChar w:fldCharType="separate"/>
        </w:r>
        <w:r>
          <w:rPr>
            <w:noProof/>
            <w:webHidden/>
          </w:rPr>
          <w:t>72</w:t>
        </w:r>
        <w:r>
          <w:rPr>
            <w:noProof/>
            <w:webHidden/>
          </w:rPr>
          <w:fldChar w:fldCharType="end"/>
        </w:r>
      </w:hyperlink>
    </w:p>
    <w:p w14:paraId="588A9C59" w14:textId="459ACB69"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9" w:history="1">
        <w:r w:rsidRPr="00911FBA">
          <w:rPr>
            <w:rStyle w:val="Hipercze"/>
            <w:noProof/>
          </w:rPr>
          <w:t xml:space="preserve">Rys. 31.: Ekran legendy symboli,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_Toc218271629 \h </w:instrText>
        </w:r>
        <w:r>
          <w:rPr>
            <w:noProof/>
            <w:webHidden/>
          </w:rPr>
        </w:r>
        <w:r>
          <w:rPr>
            <w:noProof/>
            <w:webHidden/>
          </w:rPr>
          <w:fldChar w:fldCharType="separate"/>
        </w:r>
        <w:r>
          <w:rPr>
            <w:noProof/>
            <w:webHidden/>
          </w:rPr>
          <w:t>73</w:t>
        </w:r>
        <w:r>
          <w:rPr>
            <w:noProof/>
            <w:webHidden/>
          </w:rPr>
          <w:fldChar w:fldCharType="end"/>
        </w:r>
      </w:hyperlink>
    </w:p>
    <w:p w14:paraId="589CE90F" w14:textId="14FBA62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0" w:history="1">
        <w:r w:rsidRPr="00911FBA">
          <w:rPr>
            <w:rStyle w:val="Hipercze"/>
            <w:noProof/>
          </w:rPr>
          <w:t xml:space="preserve">Rys. 32.: Lista utworów w trybie SONG,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_Toc218271630 \h </w:instrText>
        </w:r>
        <w:r>
          <w:rPr>
            <w:noProof/>
            <w:webHidden/>
          </w:rPr>
        </w:r>
        <w:r>
          <w:rPr>
            <w:noProof/>
            <w:webHidden/>
          </w:rPr>
          <w:fldChar w:fldCharType="separate"/>
        </w:r>
        <w:r>
          <w:rPr>
            <w:noProof/>
            <w:webHidden/>
          </w:rPr>
          <w:t>74</w:t>
        </w:r>
        <w:r>
          <w:rPr>
            <w:noProof/>
            <w:webHidden/>
          </w:rPr>
          <w:fldChar w:fldCharType="end"/>
        </w:r>
      </w:hyperlink>
    </w:p>
    <w:p w14:paraId="16A5BF6A" w14:textId="52DA703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1" w:history="1">
        <w:r w:rsidRPr="00911FBA">
          <w:rPr>
            <w:rStyle w:val="Hipercze"/>
            <w:noProof/>
          </w:rPr>
          <w:t xml:space="preserve">Rys. 33.: Ekran lekcji w trybie SONG (przykładowy krok),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_Toc218271631 \h </w:instrText>
        </w:r>
        <w:r>
          <w:rPr>
            <w:noProof/>
            <w:webHidden/>
          </w:rPr>
        </w:r>
        <w:r>
          <w:rPr>
            <w:noProof/>
            <w:webHidden/>
          </w:rPr>
          <w:fldChar w:fldCharType="separate"/>
        </w:r>
        <w:r>
          <w:rPr>
            <w:noProof/>
            <w:webHidden/>
          </w:rPr>
          <w:t>75</w:t>
        </w:r>
        <w:r>
          <w:rPr>
            <w:noProof/>
            <w:webHidden/>
          </w:rPr>
          <w:fldChar w:fldCharType="end"/>
        </w:r>
      </w:hyperlink>
    </w:p>
    <w:p w14:paraId="6FAD0C9D" w14:textId="225B8FA9"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2" w:history="1">
        <w:r w:rsidRPr="00911FBA">
          <w:rPr>
            <w:rStyle w:val="Hipercze"/>
            <w:noProof/>
          </w:rPr>
          <w:t xml:space="preserve">Rys. 34.: Ekran lekcji w trybie CHORDS (przykładowy krok),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_Toc218271632 \h </w:instrText>
        </w:r>
        <w:r>
          <w:rPr>
            <w:noProof/>
            <w:webHidden/>
          </w:rPr>
        </w:r>
        <w:r>
          <w:rPr>
            <w:noProof/>
            <w:webHidden/>
          </w:rPr>
          <w:fldChar w:fldCharType="separate"/>
        </w:r>
        <w:r>
          <w:rPr>
            <w:noProof/>
            <w:webHidden/>
          </w:rPr>
          <w:t>76</w:t>
        </w:r>
        <w:r>
          <w:rPr>
            <w:noProof/>
            <w:webHidden/>
          </w:rPr>
          <w:fldChar w:fldCharType="end"/>
        </w:r>
      </w:hyperlink>
    </w:p>
    <w:p w14:paraId="5CC9CB55" w14:textId="62135DC4"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3" w:history="1">
        <w:r w:rsidRPr="00911FBA">
          <w:rPr>
            <w:rStyle w:val="Hipercze"/>
            <w:noProof/>
          </w:rPr>
          <w:t xml:space="preserve">Rys. 35.: Ekran podsumowania wyświetlany po zakończeniu lekcji,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_Toc218271633 \h </w:instrText>
        </w:r>
        <w:r>
          <w:rPr>
            <w:noProof/>
            <w:webHidden/>
          </w:rPr>
        </w:r>
        <w:r>
          <w:rPr>
            <w:noProof/>
            <w:webHidden/>
          </w:rPr>
          <w:fldChar w:fldCharType="separate"/>
        </w:r>
        <w:r>
          <w:rPr>
            <w:noProof/>
            <w:webHidden/>
          </w:rPr>
          <w:t>77</w:t>
        </w:r>
        <w:r>
          <w:rPr>
            <w:noProof/>
            <w:webHidden/>
          </w:rPr>
          <w:fldChar w:fldCharType="end"/>
        </w:r>
      </w:hyperlink>
    </w:p>
    <w:p w14:paraId="63CD67E4" w14:textId="41DF5060" w:rsidR="00607943" w:rsidRDefault="00AC79A8" w:rsidP="005F547B">
      <w:pPr>
        <w:pStyle w:val="Tekstpodstawowyzwciciem"/>
        <w:ind w:firstLine="0"/>
      </w:pPr>
      <w:r>
        <w:fldChar w:fldCharType="end"/>
      </w:r>
    </w:p>
    <w:sectPr w:rsidR="00607943">
      <w:headerReference w:type="default" r:id="rId87"/>
      <w:headerReference w:type="first" r:id="rId88"/>
      <w:type w:val="continuous"/>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7F5C3E" w14:textId="77777777" w:rsidR="00342A18" w:rsidRDefault="00342A18">
      <w:r>
        <w:separator/>
      </w:r>
    </w:p>
  </w:endnote>
  <w:endnote w:type="continuationSeparator" w:id="0">
    <w:p w14:paraId="072C31A6" w14:textId="77777777" w:rsidR="00342A18" w:rsidRDefault="00342A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PLRoman10">
    <w:altName w:val="Times New Roman"/>
    <w:charset w:val="EE"/>
    <w:family w:val="roman"/>
    <w:pitch w:val="variable"/>
  </w:font>
  <w:font w:name="PLRoman12">
    <w:altName w:val="Times New Roman"/>
    <w:charset w:val="EE"/>
    <w:family w:val="roman"/>
    <w:pitch w:val="variable"/>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tillium">
    <w:altName w:val="Times New Roman"/>
    <w:charset w:val="00"/>
    <w:family w:val="roman"/>
    <w:pitch w:val="default"/>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1FD79"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4</w:t>
    </w:r>
    <w:r>
      <w:rPr>
        <w:rStyle w:val="Numerstrony"/>
      </w:rPr>
      <w:fldChar w:fldCharType="end"/>
    </w:r>
    <w:r>
      <w:rPr>
        <w:rStyle w:val="Numerstrony"/>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2EE"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18</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786337" w14:textId="77777777" w:rsidR="00342A18" w:rsidRDefault="00342A18">
      <w:r>
        <w:separator/>
      </w:r>
    </w:p>
  </w:footnote>
  <w:footnote w:type="continuationSeparator" w:id="0">
    <w:p w14:paraId="1727F627" w14:textId="77777777" w:rsidR="00342A18" w:rsidRDefault="00342A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44211" w14:textId="77777777" w:rsidR="00607943" w:rsidRDefault="00607943">
    <w:pPr>
      <w:pStyle w:val="Nagwek"/>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84E57" w14:textId="40E7FF80" w:rsidR="00607943" w:rsidRDefault="00A6477C">
    <w:pPr>
      <w:pStyle w:val="Nagwek"/>
    </w:pPr>
    <w:fldSimple w:instr=" STYLEREF &quot;Nagłówek 1&quot; \* MERGEFORMAT ">
      <w:r w:rsidR="005F547B">
        <w:rPr>
          <w:noProof/>
        </w:rPr>
        <w:t>Wstęp</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FAC87" w14:textId="77777777" w:rsidR="00607943" w:rsidRDefault="00607943">
    <w:pPr>
      <w:pStyle w:val="Nagwek"/>
      <w:rPr>
        <w:b/>
        <w:bCs/>
      </w:rPr>
    </w:pPr>
    <w:proofErr w:type="spellStart"/>
    <w:r>
      <w:rPr>
        <w:b/>
        <w:bCs/>
      </w:rPr>
      <w:t>Spis</w:t>
    </w:r>
    <w:proofErr w:type="spellEnd"/>
    <w:r>
      <w:rPr>
        <w:b/>
        <w:bCs/>
      </w:rPr>
      <w:t xml:space="preserve"> </w:t>
    </w:r>
    <w:proofErr w:type="spellStart"/>
    <w:r>
      <w:rPr>
        <w:b/>
        <w:bCs/>
      </w:rPr>
      <w:t>treści</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DD54D" w14:textId="478D77D3" w:rsidR="00607943" w:rsidRDefault="00EB017D">
    <w:pPr>
      <w:pStyle w:val="Nagwek"/>
    </w:pPr>
    <w:fldSimple w:instr=" STYLEREF &quot;Nagłówek 1&quot; \* MERGEFORMAT ">
      <w:r w:rsidR="005F547B">
        <w:rPr>
          <w:noProof/>
        </w:rPr>
        <w:br/>
        <w:t>Część praktyczna</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E0070" w14:textId="77777777" w:rsidR="00607943" w:rsidRDefault="00607943">
    <w:pPr>
      <w:pStyle w:val="Nagwek"/>
      <w:rPr>
        <w:b/>
        <w:bCs/>
      </w:rPr>
    </w:pPr>
    <w:proofErr w:type="spellStart"/>
    <w:r>
      <w:rPr>
        <w:b/>
        <w:bCs/>
      </w:rPr>
      <w:t>Spis</w:t>
    </w:r>
    <w:proofErr w:type="spellEnd"/>
    <w:r>
      <w:rPr>
        <w:b/>
        <w:bCs/>
      </w:rPr>
      <w:t xml:space="preserve"> </w:t>
    </w:r>
    <w:proofErr w:type="spellStart"/>
    <w:r>
      <w:rPr>
        <w:b/>
        <w:bCs/>
      </w:rPr>
      <w:t>treści</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AB40D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0562E5"/>
    <w:multiLevelType w:val="hybridMultilevel"/>
    <w:tmpl w:val="8946E990"/>
    <w:lvl w:ilvl="0" w:tplc="F5AC5538">
      <w:start w:val="1"/>
      <w:numFmt w:val="decimal"/>
      <w:pStyle w:val="Rysunekin"/>
      <w:lvlText w:val="Rys %1."/>
      <w:lvlJc w:val="center"/>
      <w:pPr>
        <w:ind w:left="1004" w:hanging="360"/>
      </w:pPr>
      <w:rPr>
        <w:b/>
        <w:bCs/>
        <w:sz w:val="22"/>
        <w:szCs w:val="22"/>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 w15:restartNumberingAfterBreak="0">
    <w:nsid w:val="04F14A84"/>
    <w:multiLevelType w:val="hybridMultilevel"/>
    <w:tmpl w:val="59D22378"/>
    <w:lvl w:ilvl="0" w:tplc="49827022">
      <w:start w:val="1"/>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15:restartNumberingAfterBreak="0">
    <w:nsid w:val="0A3304DA"/>
    <w:multiLevelType w:val="hybridMultilevel"/>
    <w:tmpl w:val="CEAE6C6A"/>
    <w:lvl w:ilvl="0" w:tplc="53B49140">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0D58211D"/>
    <w:multiLevelType w:val="hybridMultilevel"/>
    <w:tmpl w:val="F0302194"/>
    <w:lvl w:ilvl="0" w:tplc="97DEBBAA">
      <w:numFmt w:val="bullet"/>
      <w:lvlText w:val="-"/>
      <w:lvlJc w:val="left"/>
      <w:pPr>
        <w:ind w:left="644" w:hanging="360"/>
      </w:pPr>
      <w:rPr>
        <w:rFonts w:ascii="Times New Roman" w:eastAsia="Times New Roman" w:hAnsi="Times New Roman" w:cs="Times New Roman"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 w15:restartNumberingAfterBreak="0">
    <w:nsid w:val="13264F2B"/>
    <w:multiLevelType w:val="hybridMultilevel"/>
    <w:tmpl w:val="CAD6FA74"/>
    <w:lvl w:ilvl="0" w:tplc="C804F8B6">
      <w:start w:val="1"/>
      <w:numFmt w:val="decimal"/>
      <w:pStyle w:val="PodpisPodRysunkiem"/>
      <w:lvlText w:val="Rys. %1"/>
      <w:lvlJc w:val="left"/>
      <w:pPr>
        <w:tabs>
          <w:tab w:val="num" w:pos="720"/>
        </w:tabs>
        <w:ind w:left="0" w:firstLine="0"/>
      </w:pPr>
      <w:rPr>
        <w:rFonts w:ascii="Times New Roman" w:hAnsi="Times New Roman" w:hint="default"/>
        <w:b/>
        <w:i w:val="0"/>
        <w:sz w:val="22"/>
      </w:rPr>
    </w:lvl>
    <w:lvl w:ilvl="1" w:tplc="B14665C8">
      <w:numFmt w:val="bullet"/>
      <w:lvlText w:val="–"/>
      <w:lvlJc w:val="left"/>
      <w:pPr>
        <w:tabs>
          <w:tab w:val="num" w:pos="1440"/>
        </w:tabs>
        <w:ind w:left="1440" w:hanging="360"/>
      </w:pPr>
      <w:rPr>
        <w:rFonts w:ascii="Times New Roman" w:eastAsia="Times New Roman" w:hAnsi="Times New Roman" w:cs="Times New Roman" w:hint="default"/>
      </w:rPr>
    </w:lvl>
    <w:lvl w:ilvl="2" w:tplc="9D8EB7C2">
      <w:start w:val="1"/>
      <w:numFmt w:val="bullet"/>
      <w:lvlText w:val=""/>
      <w:lvlJc w:val="left"/>
      <w:pPr>
        <w:tabs>
          <w:tab w:val="num" w:pos="2340"/>
        </w:tabs>
        <w:ind w:left="2340" w:hanging="360"/>
      </w:pPr>
      <w:rPr>
        <w:rFonts w:ascii="Symbol" w:hAnsi="Symbol" w:hint="default"/>
      </w:r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146D531D"/>
    <w:multiLevelType w:val="hybridMultilevel"/>
    <w:tmpl w:val="7BC82C40"/>
    <w:lvl w:ilvl="0" w:tplc="DC9CE11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5A47837"/>
    <w:multiLevelType w:val="hybridMultilevel"/>
    <w:tmpl w:val="31D2B11A"/>
    <w:lvl w:ilvl="0" w:tplc="A506497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15:restartNumberingAfterBreak="0">
    <w:nsid w:val="19D118F5"/>
    <w:multiLevelType w:val="hybridMultilevel"/>
    <w:tmpl w:val="945E5856"/>
    <w:lvl w:ilvl="0" w:tplc="453A45BC">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1AE035CF"/>
    <w:multiLevelType w:val="hybridMultilevel"/>
    <w:tmpl w:val="716CCB6E"/>
    <w:lvl w:ilvl="0" w:tplc="DA3A72A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0" w15:restartNumberingAfterBreak="0">
    <w:nsid w:val="25DC1224"/>
    <w:multiLevelType w:val="hybridMultilevel"/>
    <w:tmpl w:val="2DDCA084"/>
    <w:lvl w:ilvl="0" w:tplc="9926D6BC">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1" w15:restartNumberingAfterBreak="0">
    <w:nsid w:val="26316FBA"/>
    <w:multiLevelType w:val="hybridMultilevel"/>
    <w:tmpl w:val="6C742694"/>
    <w:lvl w:ilvl="0" w:tplc="4AFCFAF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2AF53D5A"/>
    <w:multiLevelType w:val="hybridMultilevel"/>
    <w:tmpl w:val="DEE24004"/>
    <w:lvl w:ilvl="0" w:tplc="20ACB52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3" w15:restartNumberingAfterBreak="0">
    <w:nsid w:val="2FAF0235"/>
    <w:multiLevelType w:val="hybridMultilevel"/>
    <w:tmpl w:val="1B947CEC"/>
    <w:lvl w:ilvl="0" w:tplc="F5BE3420">
      <w:start w:val="1"/>
      <w:numFmt w:val="decimal"/>
      <w:lvlText w:val="%1."/>
      <w:lvlJc w:val="left"/>
      <w:pPr>
        <w:ind w:left="644" w:hanging="360"/>
      </w:pPr>
      <w:rPr>
        <w:rFonts w:hint="default"/>
        <w:i/>
        <w:i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4" w15:restartNumberingAfterBreak="0">
    <w:nsid w:val="308D47FB"/>
    <w:multiLevelType w:val="hybridMultilevel"/>
    <w:tmpl w:val="B4D8754A"/>
    <w:lvl w:ilvl="0" w:tplc="FA308C5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5" w15:restartNumberingAfterBreak="0">
    <w:nsid w:val="33A90F23"/>
    <w:multiLevelType w:val="hybridMultilevel"/>
    <w:tmpl w:val="02469AAA"/>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6" w15:restartNumberingAfterBreak="0">
    <w:nsid w:val="35344E9A"/>
    <w:multiLevelType w:val="hybridMultilevel"/>
    <w:tmpl w:val="94342580"/>
    <w:lvl w:ilvl="0" w:tplc="17CA123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3A0804BC"/>
    <w:multiLevelType w:val="hybridMultilevel"/>
    <w:tmpl w:val="84FA0452"/>
    <w:lvl w:ilvl="0" w:tplc="04150007">
      <w:start w:val="1"/>
      <w:numFmt w:val="bullet"/>
      <w:lvlText w:val=""/>
      <w:lvlJc w:val="left"/>
      <w:pPr>
        <w:tabs>
          <w:tab w:val="num" w:pos="1004"/>
        </w:tabs>
        <w:ind w:left="1004" w:hanging="360"/>
      </w:pPr>
      <w:rPr>
        <w:rFonts w:ascii="Wingdings" w:hAnsi="Wingdings" w:hint="default"/>
        <w:sz w:val="16"/>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18" w15:restartNumberingAfterBreak="0">
    <w:nsid w:val="3DC97678"/>
    <w:multiLevelType w:val="hybridMultilevel"/>
    <w:tmpl w:val="A680F632"/>
    <w:lvl w:ilvl="0" w:tplc="026AFB5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9" w15:restartNumberingAfterBreak="0">
    <w:nsid w:val="3ECD7058"/>
    <w:multiLevelType w:val="hybridMultilevel"/>
    <w:tmpl w:val="0CE27698"/>
    <w:lvl w:ilvl="0" w:tplc="69A0817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0" w15:restartNumberingAfterBreak="0">
    <w:nsid w:val="41B32FFF"/>
    <w:multiLevelType w:val="hybridMultilevel"/>
    <w:tmpl w:val="CEAE6C6A"/>
    <w:lvl w:ilvl="0" w:tplc="0415000B">
      <w:start w:val="1"/>
      <w:numFmt w:val="bullet"/>
      <w:lvlText w:val=""/>
      <w:lvlJc w:val="left"/>
      <w:pPr>
        <w:tabs>
          <w:tab w:val="num" w:pos="1069"/>
        </w:tabs>
        <w:ind w:left="1069" w:hanging="360"/>
      </w:pPr>
      <w:rPr>
        <w:rFonts w:ascii="Wingdings" w:hAnsi="Wingdings" w:hint="default"/>
      </w:rPr>
    </w:lvl>
    <w:lvl w:ilvl="1" w:tplc="04150019" w:tentative="1">
      <w:start w:val="1"/>
      <w:numFmt w:val="lowerLetter"/>
      <w:lvlText w:val="%2."/>
      <w:lvlJc w:val="left"/>
      <w:pPr>
        <w:tabs>
          <w:tab w:val="num" w:pos="1789"/>
        </w:tabs>
        <w:ind w:left="1789" w:hanging="360"/>
      </w:pPr>
    </w:lvl>
    <w:lvl w:ilvl="2" w:tplc="0415001B" w:tentative="1">
      <w:start w:val="1"/>
      <w:numFmt w:val="lowerRoman"/>
      <w:lvlText w:val="%3."/>
      <w:lvlJc w:val="right"/>
      <w:pPr>
        <w:tabs>
          <w:tab w:val="num" w:pos="2509"/>
        </w:tabs>
        <w:ind w:left="2509" w:hanging="180"/>
      </w:pPr>
    </w:lvl>
    <w:lvl w:ilvl="3" w:tplc="0415000F" w:tentative="1">
      <w:start w:val="1"/>
      <w:numFmt w:val="decimal"/>
      <w:lvlText w:val="%4."/>
      <w:lvlJc w:val="left"/>
      <w:pPr>
        <w:tabs>
          <w:tab w:val="num" w:pos="3229"/>
        </w:tabs>
        <w:ind w:left="3229" w:hanging="360"/>
      </w:pPr>
    </w:lvl>
    <w:lvl w:ilvl="4" w:tplc="04150019" w:tentative="1">
      <w:start w:val="1"/>
      <w:numFmt w:val="lowerLetter"/>
      <w:lvlText w:val="%5."/>
      <w:lvlJc w:val="left"/>
      <w:pPr>
        <w:tabs>
          <w:tab w:val="num" w:pos="3949"/>
        </w:tabs>
        <w:ind w:left="3949" w:hanging="360"/>
      </w:pPr>
    </w:lvl>
    <w:lvl w:ilvl="5" w:tplc="0415001B" w:tentative="1">
      <w:start w:val="1"/>
      <w:numFmt w:val="lowerRoman"/>
      <w:lvlText w:val="%6."/>
      <w:lvlJc w:val="right"/>
      <w:pPr>
        <w:tabs>
          <w:tab w:val="num" w:pos="4669"/>
        </w:tabs>
        <w:ind w:left="4669" w:hanging="180"/>
      </w:pPr>
    </w:lvl>
    <w:lvl w:ilvl="6" w:tplc="0415000F" w:tentative="1">
      <w:start w:val="1"/>
      <w:numFmt w:val="decimal"/>
      <w:lvlText w:val="%7."/>
      <w:lvlJc w:val="left"/>
      <w:pPr>
        <w:tabs>
          <w:tab w:val="num" w:pos="5389"/>
        </w:tabs>
        <w:ind w:left="5389" w:hanging="360"/>
      </w:pPr>
    </w:lvl>
    <w:lvl w:ilvl="7" w:tplc="04150019" w:tentative="1">
      <w:start w:val="1"/>
      <w:numFmt w:val="lowerLetter"/>
      <w:lvlText w:val="%8."/>
      <w:lvlJc w:val="left"/>
      <w:pPr>
        <w:tabs>
          <w:tab w:val="num" w:pos="6109"/>
        </w:tabs>
        <w:ind w:left="6109" w:hanging="360"/>
      </w:pPr>
    </w:lvl>
    <w:lvl w:ilvl="8" w:tplc="0415001B" w:tentative="1">
      <w:start w:val="1"/>
      <w:numFmt w:val="lowerRoman"/>
      <w:lvlText w:val="%9."/>
      <w:lvlJc w:val="right"/>
      <w:pPr>
        <w:tabs>
          <w:tab w:val="num" w:pos="6829"/>
        </w:tabs>
        <w:ind w:left="6829" w:hanging="180"/>
      </w:pPr>
    </w:lvl>
  </w:abstractNum>
  <w:abstractNum w:abstractNumId="21" w15:restartNumberingAfterBreak="0">
    <w:nsid w:val="4C337C66"/>
    <w:multiLevelType w:val="hybridMultilevel"/>
    <w:tmpl w:val="1AD23D2A"/>
    <w:lvl w:ilvl="0" w:tplc="58B23824">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2" w15:restartNumberingAfterBreak="0">
    <w:nsid w:val="547B312C"/>
    <w:multiLevelType w:val="hybridMultilevel"/>
    <w:tmpl w:val="408CBC1E"/>
    <w:lvl w:ilvl="0" w:tplc="19007FC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8F878CC"/>
    <w:multiLevelType w:val="hybridMultilevel"/>
    <w:tmpl w:val="F4866F38"/>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4" w15:restartNumberingAfterBreak="0">
    <w:nsid w:val="5C712B6B"/>
    <w:multiLevelType w:val="hybridMultilevel"/>
    <w:tmpl w:val="96F4746E"/>
    <w:lvl w:ilvl="0" w:tplc="0C9C1BD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CF15399"/>
    <w:multiLevelType w:val="hybridMultilevel"/>
    <w:tmpl w:val="A1D2626E"/>
    <w:lvl w:ilvl="0" w:tplc="68ECAF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6" w15:restartNumberingAfterBreak="0">
    <w:nsid w:val="5DFA7CB5"/>
    <w:multiLevelType w:val="hybridMultilevel"/>
    <w:tmpl w:val="6BF0768E"/>
    <w:lvl w:ilvl="0" w:tplc="5C96671E">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7" w15:restartNumberingAfterBreak="0">
    <w:nsid w:val="5DFB25DE"/>
    <w:multiLevelType w:val="multilevel"/>
    <w:tmpl w:val="6DB88A48"/>
    <w:lvl w:ilvl="0">
      <w:start w:val="1"/>
      <w:numFmt w:val="decimal"/>
      <w:pStyle w:val="Nagwek1"/>
      <w:suff w:val="space"/>
      <w:lvlText w:val="Rozdział %1"/>
      <w:lvlJc w:val="left"/>
      <w:pPr>
        <w:ind w:left="0" w:firstLine="0"/>
      </w:pPr>
      <w:rPr>
        <w:rFonts w:hint="default"/>
        <w:b/>
        <w:i w:val="0"/>
        <w:sz w:val="28"/>
      </w:rPr>
    </w:lvl>
    <w:lvl w:ilvl="1">
      <w:start w:val="1"/>
      <w:numFmt w:val="decimal"/>
      <w:pStyle w:val="Nagwek2"/>
      <w:isLgl/>
      <w:lvlText w:val="%1.%2"/>
      <w:lvlJc w:val="left"/>
      <w:pPr>
        <w:tabs>
          <w:tab w:val="num" w:pos="576"/>
        </w:tabs>
        <w:ind w:left="576" w:hanging="576"/>
      </w:pPr>
      <w:rPr>
        <w:rFonts w:hint="default"/>
      </w:rPr>
    </w:lvl>
    <w:lvl w:ilvl="2">
      <w:start w:val="1"/>
      <w:numFmt w:val="decimal"/>
      <w:pStyle w:val="Nagwek3"/>
      <w:isLgl/>
      <w:lvlText w:val="%1.%2.%3"/>
      <w:lvlJc w:val="left"/>
      <w:pPr>
        <w:tabs>
          <w:tab w:val="num" w:pos="720"/>
        </w:tabs>
        <w:ind w:left="720" w:hanging="720"/>
      </w:pPr>
      <w:rPr>
        <w:rFonts w:hint="default"/>
      </w:rPr>
    </w:lvl>
    <w:lvl w:ilvl="3">
      <w:start w:val="1"/>
      <w:numFmt w:val="decimal"/>
      <w:pStyle w:val="Nagwek4"/>
      <w:isLgl/>
      <w:lvlText w:val="%1.%2.%3.%4"/>
      <w:lvlJc w:val="left"/>
      <w:pPr>
        <w:tabs>
          <w:tab w:val="num" w:pos="1080"/>
        </w:tabs>
        <w:ind w:left="864" w:hanging="864"/>
      </w:pPr>
      <w:rPr>
        <w:rFonts w:hint="default"/>
      </w:rPr>
    </w:lvl>
    <w:lvl w:ilvl="4">
      <w:start w:val="1"/>
      <w:numFmt w:val="decimal"/>
      <w:pStyle w:val="Nagwek5"/>
      <w:isLgl/>
      <w:lvlText w:val="%1.%2.%3.%4.%5"/>
      <w:lvlJc w:val="left"/>
      <w:pPr>
        <w:tabs>
          <w:tab w:val="num" w:pos="1440"/>
        </w:tabs>
        <w:ind w:left="1008" w:hanging="1008"/>
      </w:pPr>
      <w:rPr>
        <w:rFonts w:hint="default"/>
      </w:rPr>
    </w:lvl>
    <w:lvl w:ilvl="5">
      <w:start w:val="1"/>
      <w:numFmt w:val="decimal"/>
      <w:pStyle w:val="Nagwek6"/>
      <w:isLgl/>
      <w:lvlText w:val="%1.%2.%3.%4.%5.%6"/>
      <w:lvlJc w:val="left"/>
      <w:pPr>
        <w:tabs>
          <w:tab w:val="num" w:pos="1800"/>
        </w:tabs>
        <w:ind w:left="1152" w:hanging="1152"/>
      </w:pPr>
      <w:rPr>
        <w:rFonts w:hint="default"/>
      </w:rPr>
    </w:lvl>
    <w:lvl w:ilvl="6">
      <w:start w:val="1"/>
      <w:numFmt w:val="decimal"/>
      <w:pStyle w:val="Nagwek7"/>
      <w:isLgl/>
      <w:lvlText w:val="%1.%2.%3.%4.%5.%6.%7"/>
      <w:lvlJc w:val="left"/>
      <w:pPr>
        <w:tabs>
          <w:tab w:val="num" w:pos="1800"/>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15:restartNumberingAfterBreak="0">
    <w:nsid w:val="63AC1367"/>
    <w:multiLevelType w:val="hybridMultilevel"/>
    <w:tmpl w:val="099E3194"/>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9" w15:restartNumberingAfterBreak="0">
    <w:nsid w:val="6810790D"/>
    <w:multiLevelType w:val="hybridMultilevel"/>
    <w:tmpl w:val="8AC63C9E"/>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0" w15:restartNumberingAfterBreak="0">
    <w:nsid w:val="6D827265"/>
    <w:multiLevelType w:val="hybridMultilevel"/>
    <w:tmpl w:val="9662C10A"/>
    <w:lvl w:ilvl="0" w:tplc="0415000B">
      <w:start w:val="1"/>
      <w:numFmt w:val="bullet"/>
      <w:lvlText w:val=""/>
      <w:lvlJc w:val="left"/>
      <w:pPr>
        <w:tabs>
          <w:tab w:val="num" w:pos="1069"/>
        </w:tabs>
        <w:ind w:left="1069" w:hanging="360"/>
      </w:pPr>
      <w:rPr>
        <w:rFonts w:ascii="Wingdings" w:hAnsi="Wingdings" w:hint="default"/>
      </w:rPr>
    </w:lvl>
    <w:lvl w:ilvl="1" w:tplc="04150003" w:tentative="1">
      <w:start w:val="1"/>
      <w:numFmt w:val="bullet"/>
      <w:lvlText w:val="o"/>
      <w:lvlJc w:val="left"/>
      <w:pPr>
        <w:tabs>
          <w:tab w:val="num" w:pos="1789"/>
        </w:tabs>
        <w:ind w:left="1789" w:hanging="360"/>
      </w:pPr>
      <w:rPr>
        <w:rFonts w:ascii="Courier New" w:hAnsi="Courier New" w:hint="default"/>
      </w:rPr>
    </w:lvl>
    <w:lvl w:ilvl="2" w:tplc="04150005" w:tentative="1">
      <w:start w:val="1"/>
      <w:numFmt w:val="bullet"/>
      <w:lvlText w:val=""/>
      <w:lvlJc w:val="left"/>
      <w:pPr>
        <w:tabs>
          <w:tab w:val="num" w:pos="2509"/>
        </w:tabs>
        <w:ind w:left="2509" w:hanging="360"/>
      </w:pPr>
      <w:rPr>
        <w:rFonts w:ascii="Wingdings" w:hAnsi="Wingdings" w:hint="default"/>
      </w:rPr>
    </w:lvl>
    <w:lvl w:ilvl="3" w:tplc="04150001" w:tentative="1">
      <w:start w:val="1"/>
      <w:numFmt w:val="bullet"/>
      <w:lvlText w:val=""/>
      <w:lvlJc w:val="left"/>
      <w:pPr>
        <w:tabs>
          <w:tab w:val="num" w:pos="3229"/>
        </w:tabs>
        <w:ind w:left="3229" w:hanging="360"/>
      </w:pPr>
      <w:rPr>
        <w:rFonts w:ascii="Symbol" w:hAnsi="Symbol" w:hint="default"/>
      </w:rPr>
    </w:lvl>
    <w:lvl w:ilvl="4" w:tplc="04150003" w:tentative="1">
      <w:start w:val="1"/>
      <w:numFmt w:val="bullet"/>
      <w:lvlText w:val="o"/>
      <w:lvlJc w:val="left"/>
      <w:pPr>
        <w:tabs>
          <w:tab w:val="num" w:pos="3949"/>
        </w:tabs>
        <w:ind w:left="3949" w:hanging="360"/>
      </w:pPr>
      <w:rPr>
        <w:rFonts w:ascii="Courier New" w:hAnsi="Courier New" w:hint="default"/>
      </w:rPr>
    </w:lvl>
    <w:lvl w:ilvl="5" w:tplc="04150005" w:tentative="1">
      <w:start w:val="1"/>
      <w:numFmt w:val="bullet"/>
      <w:lvlText w:val=""/>
      <w:lvlJc w:val="left"/>
      <w:pPr>
        <w:tabs>
          <w:tab w:val="num" w:pos="4669"/>
        </w:tabs>
        <w:ind w:left="4669" w:hanging="360"/>
      </w:pPr>
      <w:rPr>
        <w:rFonts w:ascii="Wingdings" w:hAnsi="Wingdings" w:hint="default"/>
      </w:rPr>
    </w:lvl>
    <w:lvl w:ilvl="6" w:tplc="04150001" w:tentative="1">
      <w:start w:val="1"/>
      <w:numFmt w:val="bullet"/>
      <w:lvlText w:val=""/>
      <w:lvlJc w:val="left"/>
      <w:pPr>
        <w:tabs>
          <w:tab w:val="num" w:pos="5389"/>
        </w:tabs>
        <w:ind w:left="5389" w:hanging="360"/>
      </w:pPr>
      <w:rPr>
        <w:rFonts w:ascii="Symbol" w:hAnsi="Symbol" w:hint="default"/>
      </w:rPr>
    </w:lvl>
    <w:lvl w:ilvl="7" w:tplc="04150003" w:tentative="1">
      <w:start w:val="1"/>
      <w:numFmt w:val="bullet"/>
      <w:lvlText w:val="o"/>
      <w:lvlJc w:val="left"/>
      <w:pPr>
        <w:tabs>
          <w:tab w:val="num" w:pos="6109"/>
        </w:tabs>
        <w:ind w:left="6109" w:hanging="360"/>
      </w:pPr>
      <w:rPr>
        <w:rFonts w:ascii="Courier New" w:hAnsi="Courier New" w:hint="default"/>
      </w:rPr>
    </w:lvl>
    <w:lvl w:ilvl="8" w:tplc="04150005" w:tentative="1">
      <w:start w:val="1"/>
      <w:numFmt w:val="bullet"/>
      <w:lvlText w:val=""/>
      <w:lvlJc w:val="left"/>
      <w:pPr>
        <w:tabs>
          <w:tab w:val="num" w:pos="6829"/>
        </w:tabs>
        <w:ind w:left="6829" w:hanging="360"/>
      </w:pPr>
      <w:rPr>
        <w:rFonts w:ascii="Wingdings" w:hAnsi="Wingdings" w:hint="default"/>
      </w:rPr>
    </w:lvl>
  </w:abstractNum>
  <w:abstractNum w:abstractNumId="31" w15:restartNumberingAfterBreak="0">
    <w:nsid w:val="6FF56AE3"/>
    <w:multiLevelType w:val="hybridMultilevel"/>
    <w:tmpl w:val="20D8860A"/>
    <w:lvl w:ilvl="0" w:tplc="CA722A0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2" w15:restartNumberingAfterBreak="0">
    <w:nsid w:val="72766312"/>
    <w:multiLevelType w:val="hybridMultilevel"/>
    <w:tmpl w:val="4BC0783C"/>
    <w:lvl w:ilvl="0" w:tplc="354C2ED6">
      <w:start w:val="1"/>
      <w:numFmt w:val="decimal"/>
      <w:pStyle w:val="PodpisTabela"/>
      <w:lvlText w:val="Tabela %1"/>
      <w:lvlJc w:val="left"/>
      <w:pPr>
        <w:tabs>
          <w:tab w:val="num" w:pos="180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4" w15:restartNumberingAfterBreak="0">
    <w:nsid w:val="7B472861"/>
    <w:multiLevelType w:val="hybridMultilevel"/>
    <w:tmpl w:val="904C3238"/>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7BA5309F"/>
    <w:multiLevelType w:val="hybridMultilevel"/>
    <w:tmpl w:val="2CA2B21A"/>
    <w:lvl w:ilvl="0" w:tplc="23EC5E9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6" w15:restartNumberingAfterBreak="0">
    <w:nsid w:val="7F05392C"/>
    <w:multiLevelType w:val="hybridMultilevel"/>
    <w:tmpl w:val="84FA0452"/>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7" w15:restartNumberingAfterBreak="0">
    <w:nsid w:val="7FB16C1C"/>
    <w:multiLevelType w:val="hybridMultilevel"/>
    <w:tmpl w:val="D146ECF8"/>
    <w:lvl w:ilvl="0" w:tplc="06D096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16cid:durableId="997195795">
    <w:abstractNumId w:val="27"/>
  </w:num>
  <w:num w:numId="2" w16cid:durableId="332077580">
    <w:abstractNumId w:val="33"/>
  </w:num>
  <w:num w:numId="3" w16cid:durableId="18089951">
    <w:abstractNumId w:val="0"/>
  </w:num>
  <w:num w:numId="4" w16cid:durableId="353389910">
    <w:abstractNumId w:val="17"/>
  </w:num>
  <w:num w:numId="5" w16cid:durableId="820118540">
    <w:abstractNumId w:val="36"/>
  </w:num>
  <w:num w:numId="6" w16cid:durableId="2071034387">
    <w:abstractNumId w:val="34"/>
  </w:num>
  <w:num w:numId="7" w16cid:durableId="1915620358">
    <w:abstractNumId w:val="29"/>
  </w:num>
  <w:num w:numId="8" w16cid:durableId="1951935768">
    <w:abstractNumId w:val="30"/>
  </w:num>
  <w:num w:numId="9" w16cid:durableId="443160851">
    <w:abstractNumId w:val="3"/>
  </w:num>
  <w:num w:numId="10" w16cid:durableId="692923573">
    <w:abstractNumId w:val="20"/>
  </w:num>
  <w:num w:numId="11" w16cid:durableId="1456873935">
    <w:abstractNumId w:val="2"/>
  </w:num>
  <w:num w:numId="12" w16cid:durableId="797069202">
    <w:abstractNumId w:val="5"/>
  </w:num>
  <w:num w:numId="13" w16cid:durableId="1329211825">
    <w:abstractNumId w:val="32"/>
  </w:num>
  <w:num w:numId="14" w16cid:durableId="2099449158">
    <w:abstractNumId w:val="28"/>
  </w:num>
  <w:num w:numId="15" w16cid:durableId="312804118">
    <w:abstractNumId w:val="1"/>
  </w:num>
  <w:num w:numId="16" w16cid:durableId="1071007120">
    <w:abstractNumId w:val="23"/>
  </w:num>
  <w:num w:numId="17" w16cid:durableId="1412778285">
    <w:abstractNumId w:val="18"/>
  </w:num>
  <w:num w:numId="18" w16cid:durableId="503279711">
    <w:abstractNumId w:val="19"/>
  </w:num>
  <w:num w:numId="19" w16cid:durableId="310256002">
    <w:abstractNumId w:val="25"/>
  </w:num>
  <w:num w:numId="20" w16cid:durableId="1687365031">
    <w:abstractNumId w:val="16"/>
  </w:num>
  <w:num w:numId="21" w16cid:durableId="365451232">
    <w:abstractNumId w:val="24"/>
  </w:num>
  <w:num w:numId="22" w16cid:durableId="36392064">
    <w:abstractNumId w:val="37"/>
  </w:num>
  <w:num w:numId="23" w16cid:durableId="1518813022">
    <w:abstractNumId w:val="14"/>
  </w:num>
  <w:num w:numId="24" w16cid:durableId="1810131149">
    <w:abstractNumId w:val="4"/>
  </w:num>
  <w:num w:numId="25" w16cid:durableId="853611701">
    <w:abstractNumId w:val="31"/>
  </w:num>
  <w:num w:numId="26" w16cid:durableId="801457516">
    <w:abstractNumId w:val="22"/>
  </w:num>
  <w:num w:numId="27" w16cid:durableId="781263573">
    <w:abstractNumId w:val="12"/>
  </w:num>
  <w:num w:numId="28" w16cid:durableId="91514293">
    <w:abstractNumId w:val="21"/>
  </w:num>
  <w:num w:numId="29" w16cid:durableId="2090539385">
    <w:abstractNumId w:val="7"/>
  </w:num>
  <w:num w:numId="30" w16cid:durableId="157036324">
    <w:abstractNumId w:val="26"/>
  </w:num>
  <w:num w:numId="31" w16cid:durableId="1385986736">
    <w:abstractNumId w:val="13"/>
  </w:num>
  <w:num w:numId="32" w16cid:durableId="1883011137">
    <w:abstractNumId w:val="15"/>
  </w:num>
  <w:num w:numId="33" w16cid:durableId="1724719074">
    <w:abstractNumId w:val="10"/>
  </w:num>
  <w:num w:numId="34" w16cid:durableId="1683848922">
    <w:abstractNumId w:val="6"/>
  </w:num>
  <w:num w:numId="35" w16cid:durableId="1840928477">
    <w:abstractNumId w:val="35"/>
  </w:num>
  <w:num w:numId="36" w16cid:durableId="734006637">
    <w:abstractNumId w:val="11"/>
  </w:num>
  <w:num w:numId="37" w16cid:durableId="1091703603">
    <w:abstractNumId w:val="9"/>
  </w:num>
  <w:num w:numId="38" w16cid:durableId="15480322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attachedTemplate r:id="rId1"/>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48"/>
    <w:rsid w:val="000078CA"/>
    <w:rsid w:val="00023B6C"/>
    <w:rsid w:val="000332C7"/>
    <w:rsid w:val="0004036F"/>
    <w:rsid w:val="000455EC"/>
    <w:rsid w:val="00051822"/>
    <w:rsid w:val="000630B4"/>
    <w:rsid w:val="00063D64"/>
    <w:rsid w:val="00081A0D"/>
    <w:rsid w:val="00086454"/>
    <w:rsid w:val="0008758E"/>
    <w:rsid w:val="00095BB2"/>
    <w:rsid w:val="000A0EF3"/>
    <w:rsid w:val="000B08B4"/>
    <w:rsid w:val="000B30F4"/>
    <w:rsid w:val="000C140C"/>
    <w:rsid w:val="000C20A2"/>
    <w:rsid w:val="000D18EB"/>
    <w:rsid w:val="000D1EFB"/>
    <w:rsid w:val="000D64AA"/>
    <w:rsid w:val="000E0741"/>
    <w:rsid w:val="000E7CCF"/>
    <w:rsid w:val="000F2C66"/>
    <w:rsid w:val="000F6D56"/>
    <w:rsid w:val="00101127"/>
    <w:rsid w:val="001029B8"/>
    <w:rsid w:val="00105B9C"/>
    <w:rsid w:val="00106487"/>
    <w:rsid w:val="00107D1E"/>
    <w:rsid w:val="00122533"/>
    <w:rsid w:val="00136962"/>
    <w:rsid w:val="00137AFC"/>
    <w:rsid w:val="00141A34"/>
    <w:rsid w:val="001471AB"/>
    <w:rsid w:val="00153CD4"/>
    <w:rsid w:val="00155324"/>
    <w:rsid w:val="00155F16"/>
    <w:rsid w:val="001562D7"/>
    <w:rsid w:val="00157351"/>
    <w:rsid w:val="00166126"/>
    <w:rsid w:val="00177382"/>
    <w:rsid w:val="001779EF"/>
    <w:rsid w:val="00191418"/>
    <w:rsid w:val="001A1D2D"/>
    <w:rsid w:val="001A321C"/>
    <w:rsid w:val="001A4E5C"/>
    <w:rsid w:val="001B0813"/>
    <w:rsid w:val="001B10DA"/>
    <w:rsid w:val="001C45E1"/>
    <w:rsid w:val="001C5E9C"/>
    <w:rsid w:val="001E10A9"/>
    <w:rsid w:val="001F2CB6"/>
    <w:rsid w:val="001F491E"/>
    <w:rsid w:val="00221DE7"/>
    <w:rsid w:val="00225A02"/>
    <w:rsid w:val="002318E2"/>
    <w:rsid w:val="00243C7C"/>
    <w:rsid w:val="00245E73"/>
    <w:rsid w:val="00251B22"/>
    <w:rsid w:val="00252B31"/>
    <w:rsid w:val="00263169"/>
    <w:rsid w:val="0026449E"/>
    <w:rsid w:val="00270FED"/>
    <w:rsid w:val="00284AAD"/>
    <w:rsid w:val="002A00B8"/>
    <w:rsid w:val="002B19E3"/>
    <w:rsid w:val="002B1FAF"/>
    <w:rsid w:val="002B3DC2"/>
    <w:rsid w:val="002B72F0"/>
    <w:rsid w:val="002C2F9C"/>
    <w:rsid w:val="002C3258"/>
    <w:rsid w:val="002D259E"/>
    <w:rsid w:val="002D328A"/>
    <w:rsid w:val="002E2E06"/>
    <w:rsid w:val="002E68C6"/>
    <w:rsid w:val="002F2B2E"/>
    <w:rsid w:val="00300F93"/>
    <w:rsid w:val="00313F9C"/>
    <w:rsid w:val="0031639B"/>
    <w:rsid w:val="00330DC9"/>
    <w:rsid w:val="003353DC"/>
    <w:rsid w:val="00335761"/>
    <w:rsid w:val="00335F06"/>
    <w:rsid w:val="003400B0"/>
    <w:rsid w:val="00342A18"/>
    <w:rsid w:val="00342BB0"/>
    <w:rsid w:val="0035363F"/>
    <w:rsid w:val="00354456"/>
    <w:rsid w:val="00355E84"/>
    <w:rsid w:val="003609A6"/>
    <w:rsid w:val="003613FB"/>
    <w:rsid w:val="00361A7F"/>
    <w:rsid w:val="0036355F"/>
    <w:rsid w:val="0036686F"/>
    <w:rsid w:val="0037614F"/>
    <w:rsid w:val="003761EB"/>
    <w:rsid w:val="003806EA"/>
    <w:rsid w:val="00393FED"/>
    <w:rsid w:val="003A542D"/>
    <w:rsid w:val="003A559F"/>
    <w:rsid w:val="003A79F7"/>
    <w:rsid w:val="003C1FC5"/>
    <w:rsid w:val="003C6595"/>
    <w:rsid w:val="003D467A"/>
    <w:rsid w:val="003F1059"/>
    <w:rsid w:val="003F5F6D"/>
    <w:rsid w:val="00413C59"/>
    <w:rsid w:val="00420815"/>
    <w:rsid w:val="004214A9"/>
    <w:rsid w:val="0042329E"/>
    <w:rsid w:val="00430F4D"/>
    <w:rsid w:val="00431C31"/>
    <w:rsid w:val="00440ACA"/>
    <w:rsid w:val="00445DB5"/>
    <w:rsid w:val="004573D5"/>
    <w:rsid w:val="00457D10"/>
    <w:rsid w:val="004613C7"/>
    <w:rsid w:val="00462FAE"/>
    <w:rsid w:val="004630C4"/>
    <w:rsid w:val="004658A9"/>
    <w:rsid w:val="00465AA3"/>
    <w:rsid w:val="00475605"/>
    <w:rsid w:val="00494017"/>
    <w:rsid w:val="0049585F"/>
    <w:rsid w:val="004B0D53"/>
    <w:rsid w:val="004B5430"/>
    <w:rsid w:val="004E4553"/>
    <w:rsid w:val="004E6FEE"/>
    <w:rsid w:val="004F047B"/>
    <w:rsid w:val="004F48BF"/>
    <w:rsid w:val="004F70F3"/>
    <w:rsid w:val="004F7749"/>
    <w:rsid w:val="00507E77"/>
    <w:rsid w:val="00512448"/>
    <w:rsid w:val="00515180"/>
    <w:rsid w:val="00527918"/>
    <w:rsid w:val="00530EB3"/>
    <w:rsid w:val="00535274"/>
    <w:rsid w:val="005440D4"/>
    <w:rsid w:val="00556957"/>
    <w:rsid w:val="00566C9A"/>
    <w:rsid w:val="005728B4"/>
    <w:rsid w:val="00573C39"/>
    <w:rsid w:val="005835A3"/>
    <w:rsid w:val="00585010"/>
    <w:rsid w:val="00592110"/>
    <w:rsid w:val="005A40D6"/>
    <w:rsid w:val="005A62AC"/>
    <w:rsid w:val="005A72E2"/>
    <w:rsid w:val="005D6E35"/>
    <w:rsid w:val="005E482E"/>
    <w:rsid w:val="005F0E13"/>
    <w:rsid w:val="005F547B"/>
    <w:rsid w:val="006058A1"/>
    <w:rsid w:val="00607943"/>
    <w:rsid w:val="0061755A"/>
    <w:rsid w:val="00621A6C"/>
    <w:rsid w:val="00627C73"/>
    <w:rsid w:val="0063367D"/>
    <w:rsid w:val="00634F41"/>
    <w:rsid w:val="00642912"/>
    <w:rsid w:val="00652AD8"/>
    <w:rsid w:val="00662954"/>
    <w:rsid w:val="0067348A"/>
    <w:rsid w:val="0068132C"/>
    <w:rsid w:val="00681A36"/>
    <w:rsid w:val="006821E9"/>
    <w:rsid w:val="006863B6"/>
    <w:rsid w:val="00686FC8"/>
    <w:rsid w:val="00691254"/>
    <w:rsid w:val="006A62D7"/>
    <w:rsid w:val="006A7A04"/>
    <w:rsid w:val="006B3CC1"/>
    <w:rsid w:val="006C39CA"/>
    <w:rsid w:val="006C7673"/>
    <w:rsid w:val="006F0B86"/>
    <w:rsid w:val="006F3DC7"/>
    <w:rsid w:val="006F7756"/>
    <w:rsid w:val="006F77B5"/>
    <w:rsid w:val="00703EF9"/>
    <w:rsid w:val="007100E7"/>
    <w:rsid w:val="00714C52"/>
    <w:rsid w:val="00723FD9"/>
    <w:rsid w:val="007253B9"/>
    <w:rsid w:val="00726C03"/>
    <w:rsid w:val="00732723"/>
    <w:rsid w:val="00733BA9"/>
    <w:rsid w:val="007440CF"/>
    <w:rsid w:val="00747667"/>
    <w:rsid w:val="00747ED8"/>
    <w:rsid w:val="00752BD6"/>
    <w:rsid w:val="00754943"/>
    <w:rsid w:val="00760ABF"/>
    <w:rsid w:val="00761D1E"/>
    <w:rsid w:val="00773C6F"/>
    <w:rsid w:val="0078027A"/>
    <w:rsid w:val="00781180"/>
    <w:rsid w:val="00793FBC"/>
    <w:rsid w:val="00794F3B"/>
    <w:rsid w:val="007A0BC1"/>
    <w:rsid w:val="007B1A59"/>
    <w:rsid w:val="007B256B"/>
    <w:rsid w:val="007B628E"/>
    <w:rsid w:val="007C6F63"/>
    <w:rsid w:val="007D4B25"/>
    <w:rsid w:val="007E082D"/>
    <w:rsid w:val="007F2660"/>
    <w:rsid w:val="007F5BB4"/>
    <w:rsid w:val="007F7A5F"/>
    <w:rsid w:val="00813E7A"/>
    <w:rsid w:val="00815998"/>
    <w:rsid w:val="00833AEC"/>
    <w:rsid w:val="00835254"/>
    <w:rsid w:val="00840BCD"/>
    <w:rsid w:val="008443E6"/>
    <w:rsid w:val="00845ACE"/>
    <w:rsid w:val="00846366"/>
    <w:rsid w:val="00850EB9"/>
    <w:rsid w:val="0085278F"/>
    <w:rsid w:val="00857126"/>
    <w:rsid w:val="008854DE"/>
    <w:rsid w:val="00886A58"/>
    <w:rsid w:val="0088719D"/>
    <w:rsid w:val="00894C9B"/>
    <w:rsid w:val="008B0139"/>
    <w:rsid w:val="008B151E"/>
    <w:rsid w:val="008D54E7"/>
    <w:rsid w:val="008E35EC"/>
    <w:rsid w:val="008E43A9"/>
    <w:rsid w:val="008E5E38"/>
    <w:rsid w:val="008F06A4"/>
    <w:rsid w:val="008F436E"/>
    <w:rsid w:val="008F5A15"/>
    <w:rsid w:val="0090086B"/>
    <w:rsid w:val="0090323F"/>
    <w:rsid w:val="0090519A"/>
    <w:rsid w:val="0092173D"/>
    <w:rsid w:val="00931E79"/>
    <w:rsid w:val="00932786"/>
    <w:rsid w:val="00933FAC"/>
    <w:rsid w:val="00950C58"/>
    <w:rsid w:val="009528BF"/>
    <w:rsid w:val="009550AA"/>
    <w:rsid w:val="009578E9"/>
    <w:rsid w:val="009657CE"/>
    <w:rsid w:val="009668D0"/>
    <w:rsid w:val="009673B6"/>
    <w:rsid w:val="0097102C"/>
    <w:rsid w:val="00977CFC"/>
    <w:rsid w:val="009822E1"/>
    <w:rsid w:val="0098312F"/>
    <w:rsid w:val="00983CEA"/>
    <w:rsid w:val="009850FF"/>
    <w:rsid w:val="00985C8E"/>
    <w:rsid w:val="009A6C38"/>
    <w:rsid w:val="009B0627"/>
    <w:rsid w:val="009B57BB"/>
    <w:rsid w:val="009C0E21"/>
    <w:rsid w:val="009C2290"/>
    <w:rsid w:val="009C5CC6"/>
    <w:rsid w:val="009D28C4"/>
    <w:rsid w:val="009D468D"/>
    <w:rsid w:val="009F0415"/>
    <w:rsid w:val="00A32632"/>
    <w:rsid w:val="00A33CB6"/>
    <w:rsid w:val="00A37F3B"/>
    <w:rsid w:val="00A40F8F"/>
    <w:rsid w:val="00A42C7F"/>
    <w:rsid w:val="00A51FB1"/>
    <w:rsid w:val="00A6477C"/>
    <w:rsid w:val="00A71459"/>
    <w:rsid w:val="00A823C7"/>
    <w:rsid w:val="00A87513"/>
    <w:rsid w:val="00A901F5"/>
    <w:rsid w:val="00A929E3"/>
    <w:rsid w:val="00AA1048"/>
    <w:rsid w:val="00AB4FD8"/>
    <w:rsid w:val="00AB5A11"/>
    <w:rsid w:val="00AC32D8"/>
    <w:rsid w:val="00AC5953"/>
    <w:rsid w:val="00AC79A8"/>
    <w:rsid w:val="00AC7FBF"/>
    <w:rsid w:val="00AE53AE"/>
    <w:rsid w:val="00AE5AA2"/>
    <w:rsid w:val="00AF656B"/>
    <w:rsid w:val="00AF6BBD"/>
    <w:rsid w:val="00B133C1"/>
    <w:rsid w:val="00B2542E"/>
    <w:rsid w:val="00B27B70"/>
    <w:rsid w:val="00B33065"/>
    <w:rsid w:val="00B3462E"/>
    <w:rsid w:val="00B42BEF"/>
    <w:rsid w:val="00B50D0D"/>
    <w:rsid w:val="00B5153B"/>
    <w:rsid w:val="00B669E1"/>
    <w:rsid w:val="00B76525"/>
    <w:rsid w:val="00B81902"/>
    <w:rsid w:val="00B82660"/>
    <w:rsid w:val="00B8647F"/>
    <w:rsid w:val="00B95A2D"/>
    <w:rsid w:val="00BA5231"/>
    <w:rsid w:val="00BA6AF4"/>
    <w:rsid w:val="00BB268E"/>
    <w:rsid w:val="00BB3B05"/>
    <w:rsid w:val="00BC1969"/>
    <w:rsid w:val="00BE3E07"/>
    <w:rsid w:val="00BE7032"/>
    <w:rsid w:val="00C021BD"/>
    <w:rsid w:val="00C02805"/>
    <w:rsid w:val="00C0735A"/>
    <w:rsid w:val="00C1020B"/>
    <w:rsid w:val="00C1048F"/>
    <w:rsid w:val="00C10B58"/>
    <w:rsid w:val="00C17C38"/>
    <w:rsid w:val="00C215F8"/>
    <w:rsid w:val="00C235E6"/>
    <w:rsid w:val="00C37209"/>
    <w:rsid w:val="00C37799"/>
    <w:rsid w:val="00C40E58"/>
    <w:rsid w:val="00C450EA"/>
    <w:rsid w:val="00C60760"/>
    <w:rsid w:val="00C60C81"/>
    <w:rsid w:val="00C64A9A"/>
    <w:rsid w:val="00C656DE"/>
    <w:rsid w:val="00C70608"/>
    <w:rsid w:val="00C714FF"/>
    <w:rsid w:val="00C8117C"/>
    <w:rsid w:val="00C8523C"/>
    <w:rsid w:val="00C92CA5"/>
    <w:rsid w:val="00C954F9"/>
    <w:rsid w:val="00CB1CC4"/>
    <w:rsid w:val="00CC1E4A"/>
    <w:rsid w:val="00CC4C34"/>
    <w:rsid w:val="00CC68C9"/>
    <w:rsid w:val="00CD13CF"/>
    <w:rsid w:val="00CD384E"/>
    <w:rsid w:val="00CE0574"/>
    <w:rsid w:val="00CE2E74"/>
    <w:rsid w:val="00D06CC1"/>
    <w:rsid w:val="00D13AC1"/>
    <w:rsid w:val="00D16144"/>
    <w:rsid w:val="00D1695E"/>
    <w:rsid w:val="00D21608"/>
    <w:rsid w:val="00D27011"/>
    <w:rsid w:val="00D278A1"/>
    <w:rsid w:val="00D3128F"/>
    <w:rsid w:val="00D339EC"/>
    <w:rsid w:val="00D34FBE"/>
    <w:rsid w:val="00D35CBD"/>
    <w:rsid w:val="00D42C32"/>
    <w:rsid w:val="00D4594F"/>
    <w:rsid w:val="00D530F5"/>
    <w:rsid w:val="00D552FE"/>
    <w:rsid w:val="00D56A8D"/>
    <w:rsid w:val="00D65A91"/>
    <w:rsid w:val="00D814BF"/>
    <w:rsid w:val="00D915DD"/>
    <w:rsid w:val="00DA1356"/>
    <w:rsid w:val="00DC0948"/>
    <w:rsid w:val="00DE13FD"/>
    <w:rsid w:val="00DE6DFB"/>
    <w:rsid w:val="00DF571D"/>
    <w:rsid w:val="00DF67CC"/>
    <w:rsid w:val="00E03824"/>
    <w:rsid w:val="00E13079"/>
    <w:rsid w:val="00E13B0D"/>
    <w:rsid w:val="00E2106B"/>
    <w:rsid w:val="00E33E55"/>
    <w:rsid w:val="00E34FEC"/>
    <w:rsid w:val="00E35411"/>
    <w:rsid w:val="00E40269"/>
    <w:rsid w:val="00E40FED"/>
    <w:rsid w:val="00E4662E"/>
    <w:rsid w:val="00E61429"/>
    <w:rsid w:val="00E65731"/>
    <w:rsid w:val="00E7269C"/>
    <w:rsid w:val="00E73CEE"/>
    <w:rsid w:val="00E85F2E"/>
    <w:rsid w:val="00E866F5"/>
    <w:rsid w:val="00E92FF8"/>
    <w:rsid w:val="00E93717"/>
    <w:rsid w:val="00EB017D"/>
    <w:rsid w:val="00EC009F"/>
    <w:rsid w:val="00EC28B8"/>
    <w:rsid w:val="00EC4898"/>
    <w:rsid w:val="00ED36D4"/>
    <w:rsid w:val="00ED472A"/>
    <w:rsid w:val="00ED4D8E"/>
    <w:rsid w:val="00EE6F4F"/>
    <w:rsid w:val="00EF6C67"/>
    <w:rsid w:val="00F00A50"/>
    <w:rsid w:val="00F00FF6"/>
    <w:rsid w:val="00F04F52"/>
    <w:rsid w:val="00F071D3"/>
    <w:rsid w:val="00F13D85"/>
    <w:rsid w:val="00F22A63"/>
    <w:rsid w:val="00F2710B"/>
    <w:rsid w:val="00F50B38"/>
    <w:rsid w:val="00F55446"/>
    <w:rsid w:val="00F66FFA"/>
    <w:rsid w:val="00F70C81"/>
    <w:rsid w:val="00F711DD"/>
    <w:rsid w:val="00F715A9"/>
    <w:rsid w:val="00F73588"/>
    <w:rsid w:val="00F740A1"/>
    <w:rsid w:val="00F85717"/>
    <w:rsid w:val="00F86170"/>
    <w:rsid w:val="00FC0FDF"/>
    <w:rsid w:val="00FC2A95"/>
    <w:rsid w:val="00FC39AC"/>
    <w:rsid w:val="00FC3EBD"/>
    <w:rsid w:val="00FC4F71"/>
    <w:rsid w:val="00FC5360"/>
    <w:rsid w:val="00FC65DF"/>
    <w:rsid w:val="00FC6F6F"/>
    <w:rsid w:val="00FD29C8"/>
    <w:rsid w:val="00FF3FA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CD403"/>
  <w15:chartTrackingRefBased/>
  <w15:docId w15:val="{55CCFD2A-A10B-492F-AB25-15FD214B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zwciciem"/>
    <w:qFormat/>
    <w:pPr>
      <w:keepNext/>
      <w:pageBreakBefore/>
      <w:numPr>
        <w:numId w:val="1"/>
      </w:numPr>
      <w:spacing w:after="720" w:line="560" w:lineRule="exact"/>
      <w:jc w:val="left"/>
      <w:outlineLvl w:val="0"/>
    </w:pPr>
    <w:rPr>
      <w:rFonts w:cs="Arial"/>
      <w:b/>
      <w:bCs/>
      <w:kern w:val="32"/>
      <w:sz w:val="32"/>
      <w:szCs w:val="32"/>
    </w:rPr>
  </w:style>
  <w:style w:type="paragraph" w:styleId="Nagwek2">
    <w:name w:val="heading 2"/>
    <w:basedOn w:val="Normalny"/>
    <w:next w:val="Tekstpodstawowyzwciciem"/>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Tekstpodstawowyzwciciem"/>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pPr>
      <w:pBdr>
        <w:bottom w:val="single" w:sz="4" w:space="1" w:color="auto"/>
      </w:pBdr>
      <w:tabs>
        <w:tab w:val="right" w:pos="8460"/>
      </w:tabs>
      <w:jc w:val="left"/>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semiHidden/>
    <w:rPr>
      <w:rFonts w:ascii="PLRoman10" w:hAnsi="PLRoman10"/>
    </w:rPr>
  </w:style>
  <w:style w:type="paragraph" w:customStyle="1" w:styleId="MainText">
    <w:name w:val="Main_Text"/>
    <w:basedOn w:val="Normalny"/>
    <w:rPr>
      <w:sz w:val="20"/>
    </w:rPr>
  </w:style>
  <w:style w:type="character" w:customStyle="1" w:styleId="PodpisPodRysunkiemZnak">
    <w:name w:val="PodpisPodRysunkiem Znak"/>
    <w:rPr>
      <w:rFonts w:ascii="PLRoman12" w:hAnsi="PLRoman12"/>
      <w:b/>
      <w:lang w:val="en-GB" w:eastAsia="pl-PL" w:bidi="ar-SA"/>
    </w:rPr>
  </w:style>
  <w:style w:type="paragraph" w:customStyle="1" w:styleId="PodpisPodRysunkiem">
    <w:name w:val="PodpisPodRysunkiem"/>
    <w:basedOn w:val="Legenda"/>
    <w:next w:val="Tekstpodstawowyzwciciem"/>
    <w:pPr>
      <w:numPr>
        <w:numId w:val="12"/>
      </w:numPr>
      <w:spacing w:after="240"/>
      <w:ind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460"/>
      </w:tabs>
      <w:spacing w:before="120" w:after="120"/>
    </w:pPr>
    <w:rPr>
      <w:szCs w:val="20"/>
    </w:rPr>
  </w:style>
  <w:style w:type="character" w:customStyle="1" w:styleId="pogrubienie">
    <w:name w:val="pogrubienie"/>
    <w:rPr>
      <w:b/>
    </w:rPr>
  </w:style>
  <w:style w:type="character" w:customStyle="1" w:styleId="Char">
    <w:name w:val="Char"/>
    <w:rPr>
      <w:b/>
      <w:bCs/>
      <w:lang w:val="pl-PL" w:eastAsia="pl-PL" w:bidi="ar-SA"/>
    </w:rPr>
  </w:style>
  <w:style w:type="paragraph" w:customStyle="1" w:styleId="PodpisTabela">
    <w:name w:val="PodpisTabela"/>
    <w:basedOn w:val="Legenda"/>
    <w:pPr>
      <w:keepNext/>
      <w:numPr>
        <w:numId w:val="13"/>
      </w:numPr>
      <w:tabs>
        <w:tab w:val="clear" w:pos="1800"/>
        <w:tab w:val="num" w:pos="1440"/>
      </w:tabs>
      <w:spacing w:before="240"/>
    </w:pPr>
    <w:rPr>
      <w:sz w:val="22"/>
      <w:lang w:val="en-US"/>
    </w:rPr>
  </w:style>
  <w:style w:type="paragraph" w:styleId="Spistreci1">
    <w:name w:val="toc 1"/>
    <w:basedOn w:val="Normalny"/>
    <w:next w:val="Normalny"/>
    <w:autoRedefine/>
    <w:uiPriority w:val="39"/>
    <w:pPr>
      <w:spacing w:before="120" w:after="120"/>
      <w:jc w:val="left"/>
    </w:pPr>
    <w:rPr>
      <w:b/>
      <w:bCs/>
      <w:caps/>
      <w:sz w:val="20"/>
      <w:szCs w:val="20"/>
    </w:rPr>
  </w:style>
  <w:style w:type="paragraph" w:styleId="Spistreci2">
    <w:name w:val="toc 2"/>
    <w:basedOn w:val="Normalny"/>
    <w:next w:val="Normalny"/>
    <w:autoRedefine/>
    <w:uiPriority w:val="39"/>
    <w:pPr>
      <w:ind w:left="240"/>
      <w:jc w:val="left"/>
    </w:pPr>
    <w:rPr>
      <w:smallCaps/>
      <w:sz w:val="20"/>
      <w:szCs w:val="20"/>
    </w:rPr>
  </w:style>
  <w:style w:type="paragraph" w:styleId="Spistreci3">
    <w:name w:val="toc 3"/>
    <w:basedOn w:val="Normalny"/>
    <w:next w:val="Normalny"/>
    <w:autoRedefine/>
    <w:uiPriority w:val="39"/>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uiPriority w:val="99"/>
    <w:rPr>
      <w:color w:val="0000FF"/>
      <w:u w:val="single"/>
    </w:rPr>
  </w:style>
  <w:style w:type="paragraph" w:styleId="Tytu">
    <w:name w:val="Title"/>
    <w:basedOn w:val="Normalny"/>
    <w:qFormat/>
    <w:pPr>
      <w:spacing w:before="600"/>
      <w:jc w:val="center"/>
    </w:pPr>
    <w:rPr>
      <w:rFonts w:ascii="Tahoma" w:hAnsi="Tahoma"/>
      <w:b/>
      <w:sz w:val="52"/>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styleId="Tekstpodstawowy">
    <w:name w:val="Body Text"/>
    <w:basedOn w:val="Normalny"/>
    <w:next w:val="Tekstpodstawowyzwciciem"/>
    <w:link w:val="TekstpodstawowyZnak"/>
    <w:semiHidden/>
    <w:pPr>
      <w:spacing w:after="120"/>
    </w:pPr>
  </w:style>
  <w:style w:type="paragraph" w:customStyle="1" w:styleId="listing">
    <w:name w:val="listing"/>
    <w:basedOn w:val="Normalny"/>
    <w:pPr>
      <w:ind w:left="1080"/>
      <w:jc w:val="left"/>
    </w:pPr>
    <w:rPr>
      <w:rFonts w:ascii="Courier New" w:hAnsi="Courier New" w:cs="Courier New"/>
      <w:sz w:val="22"/>
      <w:lang w:val="en-GB"/>
    </w:rPr>
  </w:style>
  <w:style w:type="paragraph" w:styleId="Tekstpodstawowyzwciciem">
    <w:name w:val="Body Text First Indent"/>
    <w:basedOn w:val="Tekstpodstawowy"/>
    <w:link w:val="TekstpodstawowyzwciciemZnak"/>
    <w:semiHidden/>
    <w:pPr>
      <w:ind w:firstLine="284"/>
    </w:pPr>
  </w:style>
  <w:style w:type="paragraph" w:customStyle="1" w:styleId="Rysunek">
    <w:name w:val="Rysunek"/>
    <w:basedOn w:val="Normalny"/>
    <w:pPr>
      <w:keepNext/>
      <w:jc w:val="center"/>
    </w:pPr>
  </w:style>
  <w:style w:type="character" w:customStyle="1" w:styleId="listingznak">
    <w:name w:val="listing_znak"/>
    <w:rPr>
      <w:rFonts w:ascii="Courier New" w:hAnsi="Courier New"/>
      <w:sz w:val="22"/>
    </w:rPr>
  </w:style>
  <w:style w:type="paragraph" w:styleId="Indeks1">
    <w:name w:val="index 1"/>
    <w:basedOn w:val="Normalny"/>
    <w:next w:val="Normalny"/>
    <w:autoRedefine/>
    <w:semiHidden/>
    <w:pPr>
      <w:ind w:left="240" w:hanging="240"/>
    </w:pPr>
  </w:style>
  <w:style w:type="paragraph" w:styleId="Spisilustracji">
    <w:name w:val="table of figures"/>
    <w:basedOn w:val="Normalny"/>
    <w:next w:val="Normalny"/>
    <w:uiPriority w:val="99"/>
    <w:rsid w:val="00B50D0D"/>
    <w:pPr>
      <w:spacing w:before="240" w:after="240"/>
      <w:ind w:left="480" w:hanging="480"/>
    </w:pPr>
    <w:rPr>
      <w:b/>
      <w:sz w:val="20"/>
    </w:rPr>
  </w:style>
  <w:style w:type="paragraph" w:styleId="Indeks2">
    <w:name w:val="index 2"/>
    <w:basedOn w:val="Normalny"/>
    <w:next w:val="Normalny"/>
    <w:autoRedefine/>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Podtytu">
    <w:name w:val="Subtitle"/>
    <w:basedOn w:val="Normalny"/>
    <w:qFormat/>
    <w:pPr>
      <w:spacing w:before="400" w:line="480" w:lineRule="auto"/>
      <w:jc w:val="center"/>
    </w:pPr>
    <w:rPr>
      <w:rFonts w:ascii="Tahoma" w:hAnsi="Tahoma"/>
      <w:b/>
      <w:bCs/>
      <w:sz w:val="40"/>
    </w:rPr>
  </w:style>
  <w:style w:type="paragraph" w:styleId="Tekstpodstawowywcity2">
    <w:name w:val="Body Text Indent 2"/>
    <w:basedOn w:val="Normalny"/>
    <w:semiHidden/>
    <w:pPr>
      <w:ind w:left="4320"/>
      <w:jc w:val="left"/>
    </w:pPr>
    <w:rPr>
      <w:sz w:val="28"/>
      <w:szCs w:val="28"/>
    </w:rPr>
  </w:style>
  <w:style w:type="paragraph" w:customStyle="1" w:styleId="Szkola">
    <w:name w:val="Szkola"/>
    <w:basedOn w:val="Tytu"/>
    <w:pPr>
      <w:spacing w:before="0" w:line="240" w:lineRule="auto"/>
    </w:pPr>
    <w:rPr>
      <w:b w:val="0"/>
      <w:caps/>
      <w:sz w:val="44"/>
    </w:rPr>
  </w:style>
  <w:style w:type="paragraph" w:styleId="Zwykytekst">
    <w:name w:val="Plain Text"/>
    <w:basedOn w:val="Normalny"/>
    <w:semiHidden/>
    <w:rPr>
      <w:rFonts w:ascii="Courier New" w:hAnsi="Courier New" w:cs="Courier New"/>
      <w:sz w:val="20"/>
      <w:szCs w:val="20"/>
    </w:rPr>
  </w:style>
  <w:style w:type="paragraph" w:customStyle="1" w:styleId="Autor">
    <w:name w:val="Autor"/>
    <w:basedOn w:val="Szkola"/>
    <w:rPr>
      <w:caps w:val="0"/>
      <w:sz w:val="40"/>
    </w:rPr>
  </w:style>
  <w:style w:type="paragraph" w:customStyle="1" w:styleId="Album">
    <w:name w:val="Album"/>
    <w:basedOn w:val="Normalny"/>
    <w:pPr>
      <w:jc w:val="center"/>
    </w:pPr>
    <w:rPr>
      <w:rFonts w:ascii="Tahoma" w:hAnsi="Tahoma" w:cs="Tahoma"/>
      <w:sz w:val="32"/>
    </w:rPr>
  </w:style>
  <w:style w:type="paragraph" w:styleId="Tekstpodstawowywcity3">
    <w:name w:val="Body Text Indent 3"/>
    <w:basedOn w:val="Normalny"/>
    <w:semiHidden/>
    <w:pPr>
      <w:spacing w:before="1440"/>
      <w:ind w:left="4502"/>
      <w:jc w:val="left"/>
    </w:pPr>
    <w:rPr>
      <w:rFonts w:ascii="Tahoma" w:hAnsi="Tahoma" w:cs="Tahoma"/>
    </w:rPr>
  </w:style>
  <w:style w:type="paragraph" w:customStyle="1" w:styleId="Info">
    <w:name w:val="Info"/>
    <w:basedOn w:val="Normalny"/>
    <w:pPr>
      <w:spacing w:line="360" w:lineRule="atLeast"/>
    </w:pPr>
    <w:rPr>
      <w:rFonts w:ascii="Verdana" w:hAnsi="Verdana"/>
    </w:rPr>
  </w:style>
  <w:style w:type="character" w:styleId="Pogrubienie0">
    <w:name w:val="Strong"/>
    <w:uiPriority w:val="22"/>
    <w:qFormat/>
    <w:rPr>
      <w:b/>
      <w:bCs/>
    </w:rPr>
  </w:style>
  <w:style w:type="character" w:styleId="Odwoaniedokomentarza">
    <w:name w:val="annotation reference"/>
    <w:uiPriority w:val="99"/>
    <w:semiHidden/>
    <w:unhideWhenUsed/>
    <w:rsid w:val="00A33CB6"/>
    <w:rPr>
      <w:sz w:val="16"/>
      <w:szCs w:val="16"/>
    </w:rPr>
  </w:style>
  <w:style w:type="paragraph" w:styleId="Tekstkomentarza">
    <w:name w:val="annotation text"/>
    <w:basedOn w:val="Normalny"/>
    <w:link w:val="TekstkomentarzaZnak"/>
    <w:uiPriority w:val="99"/>
    <w:semiHidden/>
    <w:unhideWhenUsed/>
    <w:rsid w:val="00A33CB6"/>
    <w:rPr>
      <w:sz w:val="20"/>
      <w:szCs w:val="20"/>
    </w:rPr>
  </w:style>
  <w:style w:type="character" w:customStyle="1" w:styleId="TekstkomentarzaZnak">
    <w:name w:val="Tekst komentarza Znak"/>
    <w:basedOn w:val="Domylnaczcionkaakapitu"/>
    <w:link w:val="Tekstkomentarza"/>
    <w:uiPriority w:val="99"/>
    <w:semiHidden/>
    <w:rsid w:val="00A33CB6"/>
  </w:style>
  <w:style w:type="paragraph" w:styleId="Tematkomentarza">
    <w:name w:val="annotation subject"/>
    <w:basedOn w:val="Tekstkomentarza"/>
    <w:next w:val="Tekstkomentarza"/>
    <w:link w:val="TematkomentarzaZnak"/>
    <w:uiPriority w:val="99"/>
    <w:semiHidden/>
    <w:unhideWhenUsed/>
    <w:rsid w:val="00A33CB6"/>
    <w:rPr>
      <w:b/>
      <w:bCs/>
      <w:lang w:val="x-none" w:eastAsia="x-none"/>
    </w:rPr>
  </w:style>
  <w:style w:type="character" w:customStyle="1" w:styleId="TematkomentarzaZnak">
    <w:name w:val="Temat komentarza Znak"/>
    <w:link w:val="Tematkomentarza"/>
    <w:uiPriority w:val="99"/>
    <w:semiHidden/>
    <w:rsid w:val="00A33CB6"/>
    <w:rPr>
      <w:b/>
      <w:bCs/>
    </w:rPr>
  </w:style>
  <w:style w:type="paragraph" w:styleId="Tekstdymka">
    <w:name w:val="Balloon Text"/>
    <w:basedOn w:val="Normalny"/>
    <w:link w:val="TekstdymkaZnak"/>
    <w:uiPriority w:val="99"/>
    <w:semiHidden/>
    <w:unhideWhenUsed/>
    <w:rsid w:val="00A33CB6"/>
    <w:pPr>
      <w:spacing w:line="240" w:lineRule="auto"/>
    </w:pPr>
    <w:rPr>
      <w:rFonts w:ascii="Segoe UI" w:hAnsi="Segoe UI"/>
      <w:sz w:val="18"/>
      <w:szCs w:val="18"/>
      <w:lang w:val="x-none" w:eastAsia="x-none"/>
    </w:rPr>
  </w:style>
  <w:style w:type="character" w:customStyle="1" w:styleId="TekstdymkaZnak">
    <w:name w:val="Tekst dymka Znak"/>
    <w:link w:val="Tekstdymka"/>
    <w:uiPriority w:val="99"/>
    <w:semiHidden/>
    <w:rsid w:val="00A33CB6"/>
    <w:rPr>
      <w:rFonts w:ascii="Segoe UI" w:hAnsi="Segoe UI" w:cs="Segoe UI"/>
      <w:sz w:val="18"/>
      <w:szCs w:val="18"/>
    </w:rPr>
  </w:style>
  <w:style w:type="paragraph" w:styleId="Tekstprzypisudolnego">
    <w:name w:val="footnote text"/>
    <w:basedOn w:val="Normalny"/>
    <w:link w:val="TekstprzypisudolnegoZnak"/>
    <w:semiHidden/>
    <w:unhideWhenUsed/>
    <w:rsid w:val="006058A1"/>
    <w:pPr>
      <w:spacing w:after="200" w:line="240" w:lineRule="auto"/>
      <w:jc w:val="left"/>
    </w:pPr>
    <w:rPr>
      <w:rFonts w:ascii="Calibri Light" w:hAnsi="Calibri Light"/>
      <w:sz w:val="20"/>
      <w:szCs w:val="20"/>
      <w:lang w:eastAsia="en-US"/>
    </w:rPr>
  </w:style>
  <w:style w:type="character" w:customStyle="1" w:styleId="TekstprzypisudolnegoZnak">
    <w:name w:val="Tekst przypisu dolnego Znak"/>
    <w:basedOn w:val="Domylnaczcionkaakapitu"/>
    <w:link w:val="Tekstprzypisudolnego"/>
    <w:semiHidden/>
    <w:rsid w:val="006058A1"/>
    <w:rPr>
      <w:rFonts w:ascii="Calibri Light" w:hAnsi="Calibri Light"/>
      <w:lang w:eastAsia="en-US"/>
    </w:rPr>
  </w:style>
  <w:style w:type="character" w:styleId="Odwoanieprzypisudolnego">
    <w:name w:val="footnote reference"/>
    <w:semiHidden/>
    <w:unhideWhenUsed/>
    <w:rsid w:val="006058A1"/>
    <w:rPr>
      <w:vertAlign w:val="superscript"/>
    </w:rPr>
  </w:style>
  <w:style w:type="character" w:styleId="Nierozpoznanawzmianka">
    <w:name w:val="Unresolved Mention"/>
    <w:basedOn w:val="Domylnaczcionkaakapitu"/>
    <w:uiPriority w:val="99"/>
    <w:semiHidden/>
    <w:unhideWhenUsed/>
    <w:rsid w:val="00FC2A95"/>
    <w:rPr>
      <w:color w:val="605E5C"/>
      <w:shd w:val="clear" w:color="auto" w:fill="E1DFDD"/>
    </w:rPr>
  </w:style>
  <w:style w:type="character" w:styleId="UyteHipercze">
    <w:name w:val="FollowedHyperlink"/>
    <w:basedOn w:val="Domylnaczcionkaakapitu"/>
    <w:uiPriority w:val="99"/>
    <w:semiHidden/>
    <w:unhideWhenUsed/>
    <w:rsid w:val="00FC2A95"/>
    <w:rPr>
      <w:color w:val="96607D" w:themeColor="followedHyperlink"/>
      <w:u w:val="single"/>
    </w:rPr>
  </w:style>
  <w:style w:type="paragraph" w:customStyle="1" w:styleId="Rysunekin">
    <w:name w:val="Rysunek_inż"/>
    <w:basedOn w:val="Tekstpodstawowyzwciciem"/>
    <w:next w:val="Normalny"/>
    <w:link w:val="RysunekinZnak"/>
    <w:qFormat/>
    <w:rsid w:val="00703EF9"/>
    <w:pPr>
      <w:numPr>
        <w:numId w:val="15"/>
      </w:numPr>
      <w:jc w:val="center"/>
    </w:pPr>
    <w:rPr>
      <w:b/>
      <w:sz w:val="22"/>
    </w:rPr>
  </w:style>
  <w:style w:type="character" w:customStyle="1" w:styleId="TekstpodstawowyZnak">
    <w:name w:val="Tekst podstawowy Znak"/>
    <w:basedOn w:val="Domylnaczcionkaakapitu"/>
    <w:link w:val="Tekstpodstawowy"/>
    <w:semiHidden/>
    <w:rsid w:val="00B8647F"/>
    <w:rPr>
      <w:sz w:val="24"/>
      <w:szCs w:val="24"/>
    </w:rPr>
  </w:style>
  <w:style w:type="character" w:customStyle="1" w:styleId="TekstpodstawowyzwciciemZnak">
    <w:name w:val="Tekst podstawowy z wcięciem Znak"/>
    <w:basedOn w:val="TekstpodstawowyZnak"/>
    <w:link w:val="Tekstpodstawowyzwciciem"/>
    <w:semiHidden/>
    <w:rsid w:val="00B8647F"/>
    <w:rPr>
      <w:sz w:val="24"/>
      <w:szCs w:val="24"/>
    </w:rPr>
  </w:style>
  <w:style w:type="character" w:customStyle="1" w:styleId="RysunekinZnak">
    <w:name w:val="Rysunek_inż Znak"/>
    <w:basedOn w:val="TekstpodstawowyzwciciemZnak"/>
    <w:link w:val="Rysunekin"/>
    <w:rsid w:val="00703EF9"/>
    <w:rPr>
      <w:b/>
      <w:sz w:val="22"/>
      <w:szCs w:val="24"/>
    </w:rPr>
  </w:style>
  <w:style w:type="paragraph" w:styleId="Nagwekspisutreci">
    <w:name w:val="TOC Heading"/>
    <w:basedOn w:val="Nagwek1"/>
    <w:next w:val="Normalny"/>
    <w:uiPriority w:val="39"/>
    <w:unhideWhenUsed/>
    <w:qFormat/>
    <w:rsid w:val="000E0741"/>
    <w:pPr>
      <w:keepLines/>
      <w:pageBreakBefore w:val="0"/>
      <w:numPr>
        <w:numId w:val="0"/>
      </w:numPr>
      <w:spacing w:before="240" w:after="0" w:line="259" w:lineRule="auto"/>
      <w:outlineLvl w:val="9"/>
    </w:pPr>
    <w:rPr>
      <w:rFonts w:asciiTheme="majorHAnsi" w:eastAsiaTheme="majorEastAsia" w:hAnsiTheme="majorHAnsi" w:cstheme="majorBidi"/>
      <w:b w:val="0"/>
      <w:bCs w:val="0"/>
      <w:color w:val="0F4761" w:themeColor="accent1" w:themeShade="BF"/>
      <w:kern w:val="0"/>
    </w:rPr>
  </w:style>
  <w:style w:type="table" w:styleId="Tabela-Siatka">
    <w:name w:val="Table Grid"/>
    <w:basedOn w:val="Standardowy"/>
    <w:uiPriority w:val="59"/>
    <w:rsid w:val="002E2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3761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761EB"/>
  </w:style>
  <w:style w:type="character" w:styleId="Odwoanieprzypisukocowego">
    <w:name w:val="endnote reference"/>
    <w:basedOn w:val="Domylnaczcionkaakapitu"/>
    <w:uiPriority w:val="99"/>
    <w:semiHidden/>
    <w:unhideWhenUsed/>
    <w:rsid w:val="003761EB"/>
    <w:rPr>
      <w:vertAlign w:val="superscript"/>
    </w:rPr>
  </w:style>
  <w:style w:type="table" w:styleId="Tabelasiatki4">
    <w:name w:val="Grid Table 4"/>
    <w:basedOn w:val="Standardowy"/>
    <w:uiPriority w:val="49"/>
    <w:rsid w:val="005A62A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synthesiagame.com/" TargetMode="External"/><Relationship Id="rId68" Type="http://schemas.openxmlformats.org/officeDocument/2006/relationships/hyperlink" Target="https://www.usb.org/document-library/usb-20-specification" TargetMode="External"/><Relationship Id="rId84" Type="http://schemas.openxmlformats.org/officeDocument/2006/relationships/hyperlink" Target="https://www.st.com/resource/en/datasheet/stm32l476je.pdf" TargetMode="External"/><Relationship Id="rId89"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midi.org/midi-history-chapter-6-midi-begins-1981-1983" TargetMode="External"/><Relationship Id="rId58" Type="http://schemas.openxmlformats.org/officeDocument/2006/relationships/hyperlink" Target="https://midi.org/standard-midi-files-specification" TargetMode="External"/><Relationship Id="rId74" Type="http://schemas.openxmlformats.org/officeDocument/2006/relationships/hyperlink" Target="https://www.usb.org/sites/default/files/midi10.pdf" TargetMode="External"/><Relationship Id="rId79" Type="http://schemas.openxmlformats.org/officeDocument/2006/relationships/hyperlink" Target="https://www.st.com/resource/en/user_manual/um2609-stm32cubeide-user-guide-stmicroelectronics.pdf"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midi.org/midi-1-0-detailed-specification" TargetMode="External"/><Relationship Id="rId64" Type="http://schemas.openxmlformats.org/officeDocument/2006/relationships/hyperlink" Target="https://www.casio.com/us/search/?query=CASIO%20LK&amp;type=product" TargetMode="External"/><Relationship Id="rId69" Type="http://schemas.openxmlformats.org/officeDocument/2006/relationships/hyperlink" Target="https://www.usb.org/document-library/usb-20-specification" TargetMode="External"/><Relationship Id="rId77" Type="http://schemas.openxmlformats.org/officeDocument/2006/relationships/hyperlink" Target="https://www.st.com/resource/en/data_brief/stm32cubemx.pdf"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www.st.com/resource/en/user_manual/um1720-stm32cube-usb-host-library-stmicroelectronics.pdf" TargetMode="External"/><Relationship Id="rId80" Type="http://schemas.openxmlformats.org/officeDocument/2006/relationships/hyperlink" Target="https://www.altium.com/documentation/altium-designer" TargetMode="External"/><Relationship Id="rId85" Type="http://schemas.openxmlformats.org/officeDocument/2006/relationships/hyperlink" Target="https://www.st.com/resource/en/datasheet/stm32l476je.pd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idi.org/standard-midi-files-specification" TargetMode="External"/><Relationship Id="rId67" Type="http://schemas.openxmlformats.org/officeDocument/2006/relationships/hyperlink" Target="https://web.casio.com/app/en/play/top.htm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midi.org/about-midi-part-4midi-files" TargetMode="External"/><Relationship Id="rId62" Type="http://schemas.openxmlformats.org/officeDocument/2006/relationships/hyperlink" Target="https://www.flowkey.com/en" TargetMode="External"/><Relationship Id="rId70"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75" Type="http://schemas.openxmlformats.org/officeDocument/2006/relationships/hyperlink" Target="https://www.usb.org/sites/default/files/midi10.pdf" TargetMode="External"/><Relationship Id="rId83" Type="http://schemas.openxmlformats.org/officeDocument/2006/relationships/hyperlink" Target="https://wiki.seeedstudio.com/Grove-16x2_LCD_Series/" TargetMode="External"/><Relationship Id="rId88"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midi.org/midi-1-0-detailed-specification"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midi.org/midi-history-chapter-6-midi-begins-1981-1983" TargetMode="External"/><Relationship Id="rId60" Type="http://schemas.openxmlformats.org/officeDocument/2006/relationships/hyperlink" Target="https://www.chd-el.cz/support/application/app001-midi/" TargetMode="External"/><Relationship Id="rId65" Type="http://schemas.openxmlformats.org/officeDocument/2006/relationships/hyperlink" Target="https://www.casio.com/content/dam/casio/global/support/manuals/electronic-musical-instruments/pdf/008-en/l/LKS250_usersguide_B_EN.pdf" TargetMode="External"/><Relationship Id="rId73" Type="http://schemas.openxmlformats.org/officeDocument/2006/relationships/hyperlink" Target="https://www.st.com/resource/en/user_manual/um1720-stm32cube-usb-host-library-stmicroelectronics.pdf" TargetMode="External"/><Relationship Id="rId78" Type="http://schemas.openxmlformats.org/officeDocument/2006/relationships/hyperlink" Target="https://www.st.com/resource/en/user_manual/um2609-stm32cubeide-user-guide-stmicroelectronics.pdf" TargetMode="External"/><Relationship Id="rId81" Type="http://schemas.openxmlformats.org/officeDocument/2006/relationships/hyperlink" Target="https://www.altium.com/documentation/altium-designer" TargetMode="External"/><Relationship Id="rId86" Type="http://schemas.openxmlformats.org/officeDocument/2006/relationships/hyperlink" Target="https://www.thesycon.de/eng/usb_descriptordumper.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midi.org/about-midi-part-4midi-files" TargetMode="External"/><Relationship Id="rId76" Type="http://schemas.openxmlformats.org/officeDocument/2006/relationships/hyperlink" Target="https://www.st.com/resource/en/data_brief/stm32cubemx.pdf" TargetMode="External"/><Relationship Id="rId7" Type="http://schemas.openxmlformats.org/officeDocument/2006/relationships/settings" Target="settings.xml"/><Relationship Id="rId71"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casio.com/content/dam/casio/global/support/manuals/electronic-musical-instruments/pdf/008-en/l/LKS250_usersguide_B_EN.pdf" TargetMode="External"/><Relationship Id="rId87" Type="http://schemas.openxmlformats.org/officeDocument/2006/relationships/header" Target="header4.xml"/><Relationship Id="rId61" Type="http://schemas.openxmlformats.org/officeDocument/2006/relationships/hyperlink" Target="https://www.chd-el.cz/support/application/app001-midi/" TargetMode="External"/><Relationship Id="rId82" Type="http://schemas.openxmlformats.org/officeDocument/2006/relationships/hyperlink" Target="https://wiki.seeedstudio.com/Grove-16x2_LCD_Series/"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pinacz\Pulpit\Praca%20inz.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4c062c1-1785-4622-926e-e54f55d54382"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A23D8374791C8F43B12F75E46849ABD2" ma:contentTypeVersion="8" ma:contentTypeDescription="Utwórz nowy dokument." ma:contentTypeScope="" ma:versionID="a8d4e0025d2fdf0d4fb8abe3acbd3fba">
  <xsd:schema xmlns:xsd="http://www.w3.org/2001/XMLSchema" xmlns:xs="http://www.w3.org/2001/XMLSchema" xmlns:p="http://schemas.microsoft.com/office/2006/metadata/properties" xmlns:ns3="c4c062c1-1785-4622-926e-e54f55d54382" xmlns:ns4="3d74851c-d6b5-40f3-8848-806f5d49d7c9" targetNamespace="http://schemas.microsoft.com/office/2006/metadata/properties" ma:root="true" ma:fieldsID="85bba21d78479e5360d291b3a995964c" ns3:_="" ns4:_="">
    <xsd:import namespace="c4c062c1-1785-4622-926e-e54f55d54382"/>
    <xsd:import namespace="3d74851c-d6b5-40f3-8848-806f5d49d7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062c1-1785-4622-926e-e54f55d543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74851c-d6b5-40f3-8848-806f5d49d7c9" elementFormDefault="qualified">
    <xsd:import namespace="http://schemas.microsoft.com/office/2006/documentManagement/types"/>
    <xsd:import namespace="http://schemas.microsoft.com/office/infopath/2007/PartnerControls"/>
    <xsd:element name="SharedWithUsers" ma:index="11"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Udostępnione dla — szczegóły" ma:internalName="SharedWithDetails" ma:readOnly="true">
      <xsd:simpleType>
        <xsd:restriction base="dms:Note">
          <xsd:maxLength value="255"/>
        </xsd:restriction>
      </xsd:simpleType>
    </xsd:element>
    <xsd:element name="SharingHintHash" ma:index="13"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9013C9-FAD3-4C0F-B3EE-BBD859BD06D5}">
  <ds:schemaRefs>
    <ds:schemaRef ds:uri="http://schemas.microsoft.com/office/2006/metadata/properties"/>
    <ds:schemaRef ds:uri="http://schemas.microsoft.com/office/infopath/2007/PartnerControls"/>
    <ds:schemaRef ds:uri="c4c062c1-1785-4622-926e-e54f55d54382"/>
  </ds:schemaRefs>
</ds:datastoreItem>
</file>

<file path=customXml/itemProps2.xml><?xml version="1.0" encoding="utf-8"?>
<ds:datastoreItem xmlns:ds="http://schemas.openxmlformats.org/officeDocument/2006/customXml" ds:itemID="{16B3CE26-3C38-4A7E-8159-D93FE37365E5}">
  <ds:schemaRefs>
    <ds:schemaRef ds:uri="http://schemas.openxmlformats.org/officeDocument/2006/bibliography"/>
  </ds:schemaRefs>
</ds:datastoreItem>
</file>

<file path=customXml/itemProps3.xml><?xml version="1.0" encoding="utf-8"?>
<ds:datastoreItem xmlns:ds="http://schemas.openxmlformats.org/officeDocument/2006/customXml" ds:itemID="{2F69B47E-6626-4667-AB13-4381F1DCCF69}">
  <ds:schemaRefs>
    <ds:schemaRef ds:uri="http://schemas.microsoft.com/sharepoint/v3/contenttype/forms"/>
  </ds:schemaRefs>
</ds:datastoreItem>
</file>

<file path=customXml/itemProps4.xml><?xml version="1.0" encoding="utf-8"?>
<ds:datastoreItem xmlns:ds="http://schemas.openxmlformats.org/officeDocument/2006/customXml" ds:itemID="{B47EA310-829E-4B5E-ABF1-13F1DF8BE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062c1-1785-4622-926e-e54f55d54382"/>
    <ds:schemaRef ds:uri="3d74851c-d6b5-40f3-8848-806f5d49d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Praca inz.dot</Template>
  <TotalTime>2347</TotalTime>
  <Pages>90</Pages>
  <Words>16406</Words>
  <Characters>98441</Characters>
  <Application>Microsoft Office Word</Application>
  <DocSecurity>0</DocSecurity>
  <Lines>820</Lines>
  <Paragraphs>229</Paragraphs>
  <ScaleCrop>false</ScaleCrop>
  <HeadingPairs>
    <vt:vector size="2" baseType="variant">
      <vt:variant>
        <vt:lpstr>Tytuł</vt:lpstr>
      </vt:variant>
      <vt:variant>
        <vt:i4>1</vt:i4>
      </vt:variant>
    </vt:vector>
  </HeadingPairs>
  <TitlesOfParts>
    <vt:vector size="1" baseType="lpstr">
      <vt:lpstr>Szablon pracy dyplomowej</vt:lpstr>
    </vt:vector>
  </TitlesOfParts>
  <Manager>dr inż. Promotor</Manager>
  <Company>Akademia Górniczo-Hutnicza w Krakowie</Company>
  <LinksUpToDate>false</LinksUpToDate>
  <CharactersWithSpaces>114618</CharactersWithSpaces>
  <SharedDoc>false</SharedDoc>
  <HLinks>
    <vt:vector size="156" baseType="variant">
      <vt:variant>
        <vt:i4>327687</vt:i4>
      </vt:variant>
      <vt:variant>
        <vt:i4>197</vt:i4>
      </vt:variant>
      <vt:variant>
        <vt:i4>0</vt:i4>
      </vt:variant>
      <vt:variant>
        <vt:i4>5</vt:i4>
      </vt:variant>
      <vt:variant>
        <vt:lpwstr>http://www.rzeczpospolita.pl/ekonomia/index.html?of=4&amp;al</vt:lpwstr>
      </vt:variant>
      <vt:variant>
        <vt:lpwstr/>
      </vt:variant>
      <vt:variant>
        <vt:i4>7995511</vt:i4>
      </vt:variant>
      <vt:variant>
        <vt:i4>194</vt:i4>
      </vt:variant>
      <vt:variant>
        <vt:i4>0</vt:i4>
      </vt:variant>
      <vt:variant>
        <vt:i4>5</vt:i4>
      </vt:variant>
      <vt:variant>
        <vt:lpwstr>../Users/ostro/OneDrive/AppData/Local/Temp/Serwis Ekonomiczny1.htm</vt:lpwstr>
      </vt:variant>
      <vt:variant>
        <vt:lpwstr/>
      </vt:variant>
      <vt:variant>
        <vt:i4>6946925</vt:i4>
      </vt:variant>
      <vt:variant>
        <vt:i4>191</vt:i4>
      </vt:variant>
      <vt:variant>
        <vt:i4>0</vt:i4>
      </vt:variant>
      <vt:variant>
        <vt:i4>5</vt:i4>
      </vt:variant>
      <vt:variant>
        <vt:lpwstr>http://www.cisco.com/en/US/tech/tk389/tk390/tk162/tech_protocol_home.html</vt:lpwstr>
      </vt:variant>
      <vt:variant>
        <vt:lpwstr/>
      </vt:variant>
      <vt:variant>
        <vt:i4>6226003</vt:i4>
      </vt:variant>
      <vt:variant>
        <vt:i4>188</vt:i4>
      </vt:variant>
      <vt:variant>
        <vt:i4>0</vt:i4>
      </vt:variant>
      <vt:variant>
        <vt:i4>5</vt:i4>
      </vt:variant>
      <vt:variant>
        <vt:lpwstr>../Users/ostro/OneDrive/AppData/Local/Temp/Dynamic ISL (DISL) - Cisco Systems.htm</vt:lpwstr>
      </vt:variant>
      <vt:variant>
        <vt:lpwstr/>
      </vt:variant>
      <vt:variant>
        <vt:i4>1507379</vt:i4>
      </vt:variant>
      <vt:variant>
        <vt:i4>130</vt:i4>
      </vt:variant>
      <vt:variant>
        <vt:i4>0</vt:i4>
      </vt:variant>
      <vt:variant>
        <vt:i4>5</vt:i4>
      </vt:variant>
      <vt:variant>
        <vt:lpwstr/>
      </vt:variant>
      <vt:variant>
        <vt:lpwstr>_Toc272067504</vt:lpwstr>
      </vt:variant>
      <vt:variant>
        <vt:i4>1507379</vt:i4>
      </vt:variant>
      <vt:variant>
        <vt:i4>124</vt:i4>
      </vt:variant>
      <vt:variant>
        <vt:i4>0</vt:i4>
      </vt:variant>
      <vt:variant>
        <vt:i4>5</vt:i4>
      </vt:variant>
      <vt:variant>
        <vt:lpwstr/>
      </vt:variant>
      <vt:variant>
        <vt:lpwstr>_Toc272067503</vt:lpwstr>
      </vt:variant>
      <vt:variant>
        <vt:i4>1507379</vt:i4>
      </vt:variant>
      <vt:variant>
        <vt:i4>118</vt:i4>
      </vt:variant>
      <vt:variant>
        <vt:i4>0</vt:i4>
      </vt:variant>
      <vt:variant>
        <vt:i4>5</vt:i4>
      </vt:variant>
      <vt:variant>
        <vt:lpwstr/>
      </vt:variant>
      <vt:variant>
        <vt:lpwstr>_Toc272067501</vt:lpwstr>
      </vt:variant>
      <vt:variant>
        <vt:i4>1507379</vt:i4>
      </vt:variant>
      <vt:variant>
        <vt:i4>112</vt:i4>
      </vt:variant>
      <vt:variant>
        <vt:i4>0</vt:i4>
      </vt:variant>
      <vt:variant>
        <vt:i4>5</vt:i4>
      </vt:variant>
      <vt:variant>
        <vt:lpwstr/>
      </vt:variant>
      <vt:variant>
        <vt:lpwstr>_Toc272067500</vt:lpwstr>
      </vt:variant>
      <vt:variant>
        <vt:i4>1966130</vt:i4>
      </vt:variant>
      <vt:variant>
        <vt:i4>106</vt:i4>
      </vt:variant>
      <vt:variant>
        <vt:i4>0</vt:i4>
      </vt:variant>
      <vt:variant>
        <vt:i4>5</vt:i4>
      </vt:variant>
      <vt:variant>
        <vt:lpwstr/>
      </vt:variant>
      <vt:variant>
        <vt:lpwstr>_Toc272067495</vt:lpwstr>
      </vt:variant>
      <vt:variant>
        <vt:i4>1966130</vt:i4>
      </vt:variant>
      <vt:variant>
        <vt:i4>100</vt:i4>
      </vt:variant>
      <vt:variant>
        <vt:i4>0</vt:i4>
      </vt:variant>
      <vt:variant>
        <vt:i4>5</vt:i4>
      </vt:variant>
      <vt:variant>
        <vt:lpwstr/>
      </vt:variant>
      <vt:variant>
        <vt:lpwstr>_Toc272067494</vt:lpwstr>
      </vt:variant>
      <vt:variant>
        <vt:i4>1966130</vt:i4>
      </vt:variant>
      <vt:variant>
        <vt:i4>94</vt:i4>
      </vt:variant>
      <vt:variant>
        <vt:i4>0</vt:i4>
      </vt:variant>
      <vt:variant>
        <vt:i4>5</vt:i4>
      </vt:variant>
      <vt:variant>
        <vt:lpwstr/>
      </vt:variant>
      <vt:variant>
        <vt:lpwstr>_Toc272067493</vt:lpwstr>
      </vt:variant>
      <vt:variant>
        <vt:i4>1966130</vt:i4>
      </vt:variant>
      <vt:variant>
        <vt:i4>88</vt:i4>
      </vt:variant>
      <vt:variant>
        <vt:i4>0</vt:i4>
      </vt:variant>
      <vt:variant>
        <vt:i4>5</vt:i4>
      </vt:variant>
      <vt:variant>
        <vt:lpwstr/>
      </vt:variant>
      <vt:variant>
        <vt:lpwstr>_Toc272067492</vt:lpwstr>
      </vt:variant>
      <vt:variant>
        <vt:i4>1966130</vt:i4>
      </vt:variant>
      <vt:variant>
        <vt:i4>82</vt:i4>
      </vt:variant>
      <vt:variant>
        <vt:i4>0</vt:i4>
      </vt:variant>
      <vt:variant>
        <vt:i4>5</vt:i4>
      </vt:variant>
      <vt:variant>
        <vt:lpwstr/>
      </vt:variant>
      <vt:variant>
        <vt:lpwstr>_Toc272067491</vt:lpwstr>
      </vt:variant>
      <vt:variant>
        <vt:i4>1966130</vt:i4>
      </vt:variant>
      <vt:variant>
        <vt:i4>76</vt:i4>
      </vt:variant>
      <vt:variant>
        <vt:i4>0</vt:i4>
      </vt:variant>
      <vt:variant>
        <vt:i4>5</vt:i4>
      </vt:variant>
      <vt:variant>
        <vt:lpwstr/>
      </vt:variant>
      <vt:variant>
        <vt:lpwstr>_Toc272067490</vt:lpwstr>
      </vt:variant>
      <vt:variant>
        <vt:i4>2031666</vt:i4>
      </vt:variant>
      <vt:variant>
        <vt:i4>70</vt:i4>
      </vt:variant>
      <vt:variant>
        <vt:i4>0</vt:i4>
      </vt:variant>
      <vt:variant>
        <vt:i4>5</vt:i4>
      </vt:variant>
      <vt:variant>
        <vt:lpwstr/>
      </vt:variant>
      <vt:variant>
        <vt:lpwstr>_Toc272067489</vt:lpwstr>
      </vt:variant>
      <vt:variant>
        <vt:i4>2031666</vt:i4>
      </vt:variant>
      <vt:variant>
        <vt:i4>64</vt:i4>
      </vt:variant>
      <vt:variant>
        <vt:i4>0</vt:i4>
      </vt:variant>
      <vt:variant>
        <vt:i4>5</vt:i4>
      </vt:variant>
      <vt:variant>
        <vt:lpwstr/>
      </vt:variant>
      <vt:variant>
        <vt:lpwstr>_Toc272067488</vt:lpwstr>
      </vt:variant>
      <vt:variant>
        <vt:i4>2031666</vt:i4>
      </vt:variant>
      <vt:variant>
        <vt:i4>58</vt:i4>
      </vt:variant>
      <vt:variant>
        <vt:i4>0</vt:i4>
      </vt:variant>
      <vt:variant>
        <vt:i4>5</vt:i4>
      </vt:variant>
      <vt:variant>
        <vt:lpwstr/>
      </vt:variant>
      <vt:variant>
        <vt:lpwstr>_Toc272067487</vt:lpwstr>
      </vt:variant>
      <vt:variant>
        <vt:i4>2031666</vt:i4>
      </vt:variant>
      <vt:variant>
        <vt:i4>52</vt:i4>
      </vt:variant>
      <vt:variant>
        <vt:i4>0</vt:i4>
      </vt:variant>
      <vt:variant>
        <vt:i4>5</vt:i4>
      </vt:variant>
      <vt:variant>
        <vt:lpwstr/>
      </vt:variant>
      <vt:variant>
        <vt:lpwstr>_Toc272067486</vt:lpwstr>
      </vt:variant>
      <vt:variant>
        <vt:i4>2031666</vt:i4>
      </vt:variant>
      <vt:variant>
        <vt:i4>46</vt:i4>
      </vt:variant>
      <vt:variant>
        <vt:i4>0</vt:i4>
      </vt:variant>
      <vt:variant>
        <vt:i4>5</vt:i4>
      </vt:variant>
      <vt:variant>
        <vt:lpwstr/>
      </vt:variant>
      <vt:variant>
        <vt:lpwstr>_Toc272067485</vt:lpwstr>
      </vt:variant>
      <vt:variant>
        <vt:i4>2031666</vt:i4>
      </vt:variant>
      <vt:variant>
        <vt:i4>40</vt:i4>
      </vt:variant>
      <vt:variant>
        <vt:i4>0</vt:i4>
      </vt:variant>
      <vt:variant>
        <vt:i4>5</vt:i4>
      </vt:variant>
      <vt:variant>
        <vt:lpwstr/>
      </vt:variant>
      <vt:variant>
        <vt:lpwstr>_Toc272067484</vt:lpwstr>
      </vt:variant>
      <vt:variant>
        <vt:i4>2031666</vt:i4>
      </vt:variant>
      <vt:variant>
        <vt:i4>34</vt:i4>
      </vt:variant>
      <vt:variant>
        <vt:i4>0</vt:i4>
      </vt:variant>
      <vt:variant>
        <vt:i4>5</vt:i4>
      </vt:variant>
      <vt:variant>
        <vt:lpwstr/>
      </vt:variant>
      <vt:variant>
        <vt:lpwstr>_Toc272067483</vt:lpwstr>
      </vt:variant>
      <vt:variant>
        <vt:i4>2031666</vt:i4>
      </vt:variant>
      <vt:variant>
        <vt:i4>28</vt:i4>
      </vt:variant>
      <vt:variant>
        <vt:i4>0</vt:i4>
      </vt:variant>
      <vt:variant>
        <vt:i4>5</vt:i4>
      </vt:variant>
      <vt:variant>
        <vt:lpwstr/>
      </vt:variant>
      <vt:variant>
        <vt:lpwstr>_Toc272067482</vt:lpwstr>
      </vt:variant>
      <vt:variant>
        <vt:i4>2031666</vt:i4>
      </vt:variant>
      <vt:variant>
        <vt:i4>22</vt:i4>
      </vt:variant>
      <vt:variant>
        <vt:i4>0</vt:i4>
      </vt:variant>
      <vt:variant>
        <vt:i4>5</vt:i4>
      </vt:variant>
      <vt:variant>
        <vt:lpwstr/>
      </vt:variant>
      <vt:variant>
        <vt:lpwstr>_Toc272067481</vt:lpwstr>
      </vt:variant>
      <vt:variant>
        <vt:i4>2031666</vt:i4>
      </vt:variant>
      <vt:variant>
        <vt:i4>16</vt:i4>
      </vt:variant>
      <vt:variant>
        <vt:i4>0</vt:i4>
      </vt:variant>
      <vt:variant>
        <vt:i4>5</vt:i4>
      </vt:variant>
      <vt:variant>
        <vt:lpwstr/>
      </vt:variant>
      <vt:variant>
        <vt:lpwstr>_Toc272067480</vt:lpwstr>
      </vt:variant>
      <vt:variant>
        <vt:i4>1048626</vt:i4>
      </vt:variant>
      <vt:variant>
        <vt:i4>10</vt:i4>
      </vt:variant>
      <vt:variant>
        <vt:i4>0</vt:i4>
      </vt:variant>
      <vt:variant>
        <vt:i4>5</vt:i4>
      </vt:variant>
      <vt:variant>
        <vt:lpwstr/>
      </vt:variant>
      <vt:variant>
        <vt:lpwstr>_Toc272067479</vt:lpwstr>
      </vt:variant>
      <vt:variant>
        <vt:i4>1048626</vt:i4>
      </vt:variant>
      <vt:variant>
        <vt:i4>4</vt:i4>
      </vt:variant>
      <vt:variant>
        <vt:i4>0</vt:i4>
      </vt:variant>
      <vt:variant>
        <vt:i4>5</vt:i4>
      </vt:variant>
      <vt:variant>
        <vt:lpwstr/>
      </vt:variant>
      <vt:variant>
        <vt:lpwstr>_Toc272067478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Szablon pracy dyplomowej</dc:title>
  <dc:subject/>
  <dc:creator>Autor</dc:creator>
  <cp:keywords/>
  <cp:lastModifiedBy>Nikodem Szafran</cp:lastModifiedBy>
  <cp:revision>251</cp:revision>
  <cp:lastPrinted>1899-12-31T23:00:00Z</cp:lastPrinted>
  <dcterms:created xsi:type="dcterms:W3CDTF">2025-12-21T17:30:00Z</dcterms:created>
  <dcterms:modified xsi:type="dcterms:W3CDTF">2026-01-02T17:42:00Z</dcterms:modified>
  <cp:category>Praca dyplomowa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0x010100A23D8374791C8F43B12F75E46849ABD2</vt:lpwstr>
  </property>
</Properties>
</file>